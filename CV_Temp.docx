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33CA5" w14:textId="512FC11C" w:rsidR="00335683" w:rsidRPr="00CD4821" w:rsidRDefault="002A251E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  <w:t>TUNG NGUYEN</w:t>
      </w:r>
    </w:p>
    <w:p w14:paraId="75C8D7DB" w14:textId="756A4BEC" w:rsidR="002A251E" w:rsidRDefault="002A251E" w:rsidP="00E03F26">
      <w:pPr>
        <w:pStyle w:val="ContactInfo"/>
        <w:spacing w:after="0" w:line="288" w:lineRule="auto"/>
        <w:ind w:left="-144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Xxxxxxxxxxxxx</w:t>
      </w:r>
      <w:proofErr w:type="spellEnd"/>
    </w:p>
    <w:p w14:paraId="459A64CD" w14:textId="49786885" w:rsidR="00B7658D" w:rsidRPr="00CD4821" w:rsidRDefault="002A251E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auto"/>
        </w:rPr>
      </w:pPr>
      <w:r>
        <w:rPr>
          <w:rStyle w:val="Emphasis"/>
          <w:rFonts w:ascii="Times New Roman" w:hAnsi="Times New Roman" w:cs="Times New Roman"/>
          <w:color w:val="auto"/>
        </w:rPr>
        <w:t>xxxx</w:t>
      </w:r>
      <w:r w:rsidR="00CD4821">
        <w:rPr>
          <w:rStyle w:val="Emphasis"/>
          <w:rFonts w:ascii="Times New Roman" w:hAnsi="Times New Roman" w:cs="Times New Roman"/>
          <w:color w:val="auto"/>
        </w:rPr>
        <w:t>@fsoft.com.vn</w:t>
      </w:r>
    </w:p>
    <w:p w14:paraId="4F19E4AA" w14:textId="77777777" w:rsidR="00E03F26" w:rsidRPr="00D3111C" w:rsidRDefault="004B0C25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auto"/>
        </w:rPr>
      </w:pPr>
      <w:r w:rsidRPr="00D3111C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CDF5B" wp14:editId="1861897E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4FBA2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25pt" to="573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" strokecolor="#5b9bd5 [3204]" strokeweight="1.25pt">
                <v:stroke endcap="round"/>
              </v:line>
            </w:pict>
          </mc:Fallback>
        </mc:AlternateContent>
      </w:r>
    </w:p>
    <w:tbl>
      <w:tblPr>
        <w:tblStyle w:val="TableGridLight"/>
        <w:tblW w:w="5068" w:type="pct"/>
        <w:tblLayout w:type="fixed"/>
        <w:tblLook w:val="06A0" w:firstRow="1" w:lastRow="0" w:firstColumn="1" w:lastColumn="0" w:noHBand="1" w:noVBand="1"/>
        <w:tblDescription w:val="Resume layout table"/>
      </w:tblPr>
      <w:tblGrid>
        <w:gridCol w:w="1975"/>
        <w:gridCol w:w="1350"/>
        <w:gridCol w:w="8159"/>
      </w:tblGrid>
      <w:tr w:rsidR="00601A33" w:rsidRPr="00D3111C" w14:paraId="7BD65817" w14:textId="77777777" w:rsidTr="00484E82">
        <w:trPr>
          <w:trHeight w:val="153"/>
        </w:trPr>
        <w:tc>
          <w:tcPr>
            <w:tcW w:w="11484" w:type="dxa"/>
            <w:gridSpan w:val="3"/>
            <w:shd w:val="clear" w:color="auto" w:fill="D9D9D9" w:themeFill="background1" w:themeFillShade="D9"/>
          </w:tcPr>
          <w:p w14:paraId="2F661F95" w14:textId="77777777" w:rsidR="00601A33" w:rsidRPr="00D3111C" w:rsidRDefault="00601A33" w:rsidP="00F85E0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 SUMMARY</w:t>
            </w:r>
          </w:p>
        </w:tc>
      </w:tr>
      <w:tr w:rsidR="00601A33" w:rsidRPr="00D3111C" w14:paraId="770DBA34" w14:textId="77777777" w:rsidTr="00484E82">
        <w:trPr>
          <w:trHeight w:val="1440"/>
        </w:trPr>
        <w:tc>
          <w:tcPr>
            <w:tcW w:w="11484" w:type="dxa"/>
            <w:gridSpan w:val="3"/>
          </w:tcPr>
          <w:p w14:paraId="20CFD672" w14:textId="0B11CE41" w:rsidR="00952274" w:rsidRDefault="00355E88" w:rsidP="000B5AF6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Overall 6</w:t>
            </w:r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+ years of extensive experience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in software development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0E5F318" w14:textId="10CDE8A2" w:rsidR="00601A33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experience with</w:t>
            </w:r>
            <w:r w:rsidR="00513F06">
              <w:rPr>
                <w:rFonts w:ascii="Times New Roman" w:hAnsi="Times New Roman" w:cs="Times New Roman"/>
                <w:color w:val="000000" w:themeColor="text1"/>
              </w:rPr>
              <w:t xml:space="preserve"> many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compilers </w:t>
            </w:r>
            <w:r w:rsidR="00513F06">
              <w:rPr>
                <w:rFonts w:ascii="Times New Roman" w:hAnsi="Times New Roman" w:cs="Times New Roman"/>
                <w:color w:val="000000" w:themeColor="text1"/>
              </w:rPr>
              <w:t>on different platform</w:t>
            </w:r>
            <w:r w:rsidR="00530A5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513F0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34270A0" w14:textId="03AC7BB0" w:rsidR="00601A33" w:rsidRPr="006D64E6" w:rsidRDefault="00E27517" w:rsidP="00C436B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Knowledge and experience of </w:t>
            </w:r>
            <w:r w:rsidRPr="00A249D1">
              <w:rPr>
                <w:rFonts w:ascii="Times New Roman" w:hAnsi="Times New Roman" w:cs="Times New Roman"/>
                <w:b/>
                <w:color w:val="000000" w:themeColor="text1"/>
              </w:rPr>
              <w:t>MISRA C</w:t>
            </w:r>
            <w:r w:rsidR="00A3250B">
              <w:rPr>
                <w:rFonts w:ascii="Times New Roman" w:hAnsi="Times New Roman" w:cs="Times New Roman"/>
                <w:b/>
                <w:color w:val="000000" w:themeColor="text1"/>
              </w:rPr>
              <w:t xml:space="preserve"> 2004</w:t>
            </w:r>
            <w:r w:rsidRPr="00A249D1">
              <w:rPr>
                <w:rFonts w:ascii="Times New Roman" w:hAnsi="Times New Roman" w:cs="Times New Roman"/>
                <w:b/>
                <w:color w:val="000000" w:themeColor="text1"/>
              </w:rPr>
              <w:t>/C</w:t>
            </w:r>
            <w:r w:rsidRPr="00A3250B">
              <w:rPr>
                <w:rFonts w:ascii="Times New Roman" w:hAnsi="Times New Roman" w:cs="Times New Roman"/>
                <w:b/>
                <w:color w:val="000000" w:themeColor="text1"/>
              </w:rPr>
              <w:t>++</w:t>
            </w:r>
            <w:r w:rsidR="00A3250B" w:rsidRPr="00A3250B">
              <w:rPr>
                <w:rFonts w:ascii="Times New Roman" w:hAnsi="Times New Roman" w:cs="Times New Roman"/>
                <w:b/>
                <w:color w:val="000000" w:themeColor="text1"/>
              </w:rPr>
              <w:t xml:space="preserve"> 2008</w:t>
            </w:r>
            <w:r w:rsidR="00355E88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="00C436B3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355E88">
              <w:rPr>
                <w:rFonts w:ascii="Times New Roman" w:hAnsi="Times New Roman" w:cs="Times New Roman"/>
                <w:b/>
                <w:color w:val="000000" w:themeColor="text1"/>
              </w:rPr>
              <w:t>2012</w:t>
            </w:r>
            <w:r w:rsidR="00A3250B">
              <w:rPr>
                <w:rFonts w:ascii="Times New Roman" w:hAnsi="Times New Roman" w:cs="Times New Roman"/>
                <w:color w:val="000000" w:themeColor="text1"/>
              </w:rPr>
              <w:t xml:space="preserve"> coding standards</w:t>
            </w:r>
            <w:r w:rsidR="000B5AF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1BADD31" w14:textId="4DAD85D8" w:rsidR="00601A33" w:rsidRPr="00CD4821" w:rsidRDefault="00601A33" w:rsidP="000B5AF6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Strong</w:t>
            </w:r>
            <w:r w:rsidR="00C436B3">
              <w:rPr>
                <w:rFonts w:ascii="Times New Roman" w:hAnsi="Times New Roman" w:cs="Times New Roman"/>
                <w:color w:val="000000" w:themeColor="text1"/>
              </w:rPr>
              <w:t xml:space="preserve"> software architecture with extensive </w:t>
            </w:r>
            <w:r w:rsidR="00C436B3" w:rsidRPr="00C436B3">
              <w:rPr>
                <w:rFonts w:ascii="Times New Roman" w:hAnsi="Times New Roman" w:cs="Times New Roman"/>
                <w:b/>
                <w:color w:val="000000" w:themeColor="text1"/>
              </w:rPr>
              <w:t>design patterns</w:t>
            </w:r>
            <w:r w:rsidR="00C436B3">
              <w:rPr>
                <w:rFonts w:ascii="Times New Roman" w:hAnsi="Times New Roman" w:cs="Times New Roman"/>
                <w:color w:val="000000" w:themeColor="text1"/>
              </w:rPr>
              <w:t xml:space="preserve"> knowledge</w:t>
            </w:r>
            <w:r w:rsidR="000B5AF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8C4734B" w14:textId="15222ABF" w:rsidR="00601A33" w:rsidRPr="00E8503D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Experience wit</w:t>
            </w:r>
            <w:r w:rsidR="00952274">
              <w:rPr>
                <w:rFonts w:ascii="Times New Roman" w:hAnsi="Times New Roman" w:cs="Times New Roman"/>
                <w:color w:val="000000" w:themeColor="text1"/>
              </w:rPr>
              <w:t xml:space="preserve">h software </w:t>
            </w:r>
            <w:r w:rsidR="000B5AF6">
              <w:rPr>
                <w:rFonts w:ascii="Times New Roman" w:hAnsi="Times New Roman" w:cs="Times New Roman"/>
                <w:color w:val="000000" w:themeColor="text1"/>
              </w:rPr>
              <w:t>development</w:t>
            </w:r>
            <w:r w:rsidR="00952274">
              <w:rPr>
                <w:rFonts w:ascii="Times New Roman" w:hAnsi="Times New Roman" w:cs="Times New Roman"/>
                <w:color w:val="000000" w:themeColor="text1"/>
              </w:rPr>
              <w:t xml:space="preserve"> tools (</w:t>
            </w:r>
            <w:r w:rsidR="000B5AF6">
              <w:rPr>
                <w:rFonts w:ascii="Times New Roman" w:hAnsi="Times New Roman" w:cs="Times New Roman"/>
                <w:b/>
                <w:color w:val="000000" w:themeColor="text1"/>
              </w:rPr>
              <w:t xml:space="preserve">Visual studio, Visual studio code, Eclipse, Android studio, QNX </w:t>
            </w:r>
            <w:proofErr w:type="spellStart"/>
            <w:r w:rsidR="000B5AF6">
              <w:rPr>
                <w:rFonts w:ascii="Times New Roman" w:hAnsi="Times New Roman" w:cs="Times New Roman"/>
                <w:b/>
                <w:color w:val="000000" w:themeColor="text1"/>
              </w:rPr>
              <w:t>Momentics</w:t>
            </w:r>
            <w:proofErr w:type="spellEnd"/>
            <w:r w:rsidR="00952274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  <w:p w14:paraId="63C90CEE" w14:textId="56E99F06" w:rsidR="00601A33" w:rsidRPr="00D3111C" w:rsidRDefault="00601A33" w:rsidP="000B5AF6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experience with source c</w:t>
            </w:r>
            <w:r w:rsidR="00362C7D">
              <w:rPr>
                <w:rFonts w:ascii="Times New Roman" w:hAnsi="Times New Roman" w:cs="Times New Roman"/>
                <w:color w:val="000000" w:themeColor="text1"/>
              </w:rPr>
              <w:t xml:space="preserve">ontrol management tools including </w:t>
            </w:r>
            <w:r w:rsidR="00C436B3">
              <w:rPr>
                <w:rFonts w:ascii="Times New Roman" w:hAnsi="Times New Roman" w:cs="Times New Roman"/>
                <w:b/>
                <w:color w:val="000000" w:themeColor="text1"/>
              </w:rPr>
              <w:t>P4</w:t>
            </w:r>
            <w:r w:rsidRPr="00E8503D">
              <w:rPr>
                <w:rFonts w:ascii="Times New Roman" w:hAnsi="Times New Roman" w:cs="Times New Roman"/>
                <w:b/>
                <w:color w:val="000000" w:themeColor="text1"/>
              </w:rPr>
              <w:t>, G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IT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="000B5A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gramStart"/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SVN</w:t>
            </w:r>
            <w:proofErr w:type="gramEnd"/>
            <w:r w:rsidR="00C436B3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14:paraId="3301F86E" w14:textId="7E6C0E16" w:rsidR="00601A33" w:rsidRPr="00D02652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Working experience </w:t>
            </w:r>
            <w:r>
              <w:rPr>
                <w:rFonts w:ascii="Times New Roman" w:hAnsi="Times New Roman" w:cs="Times New Roman"/>
                <w:color w:val="000000" w:themeColor="text1"/>
              </w:rPr>
              <w:t>in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Agile/Scrum </w:t>
            </w:r>
            <w:r w:rsidRPr="00362C7D">
              <w:rPr>
                <w:rFonts w:ascii="Times New Roman" w:hAnsi="Times New Roman" w:cs="Times New Roman"/>
                <w:color w:val="000000" w:themeColor="text1"/>
              </w:rPr>
              <w:t>projects</w:t>
            </w:r>
            <w:r w:rsidR="000B5AF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DA45200" w14:textId="37D6F571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Proficiency in programming languages: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C/C++</w:t>
            </w:r>
            <w:r w:rsidR="00C436B3">
              <w:rPr>
                <w:rFonts w:ascii="Times New Roman" w:hAnsi="Times New Roman" w:cs="Times New Roman"/>
                <w:b/>
                <w:color w:val="000000" w:themeColor="text1"/>
              </w:rPr>
              <w:t xml:space="preserve"> (7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+ years), Python</w:t>
            </w:r>
            <w:r w:rsidR="00C436B3">
              <w:rPr>
                <w:rFonts w:ascii="Times New Roman" w:hAnsi="Times New Roman" w:cs="Times New Roman"/>
                <w:b/>
                <w:color w:val="000000" w:themeColor="text1"/>
              </w:rPr>
              <w:t xml:space="preserve"> (2+ year), Java(4+ year), JavaScript(2+ year)</w:t>
            </w:r>
          </w:p>
          <w:p w14:paraId="53EAB320" w14:textId="3F20650F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Working experience with both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Windows</w:t>
            </w:r>
            <w:r w:rsidR="00C436B3">
              <w:rPr>
                <w:rFonts w:ascii="Times New Roman" w:hAnsi="Times New Roman" w:cs="Times New Roman"/>
                <w:b/>
                <w:color w:val="000000" w:themeColor="text1"/>
              </w:rPr>
              <w:t>, Android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Linux (Ubuntu)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operating systems</w:t>
            </w:r>
          </w:p>
          <w:p w14:paraId="6DE6A678" w14:textId="44EF6322" w:rsidR="00601A33" w:rsidRPr="00372550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63827">
              <w:rPr>
                <w:rFonts w:ascii="Times New Roman" w:hAnsi="Times New Roman" w:cs="Times New Roman"/>
                <w:b/>
                <w:color w:val="auto"/>
              </w:rPr>
              <w:t xml:space="preserve">Strong </w:t>
            </w:r>
            <w:r w:rsidR="00C436B3">
              <w:rPr>
                <w:rFonts w:ascii="Times New Roman" w:hAnsi="Times New Roman" w:cs="Times New Roman"/>
                <w:b/>
                <w:color w:val="auto"/>
              </w:rPr>
              <w:t xml:space="preserve">algorithm, </w:t>
            </w:r>
            <w:r w:rsidRPr="00463827">
              <w:rPr>
                <w:rFonts w:ascii="Times New Roman" w:hAnsi="Times New Roman" w:cs="Times New Roman"/>
                <w:b/>
                <w:color w:val="auto"/>
              </w:rPr>
              <w:t>analytical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454C8C">
              <w:rPr>
                <w:rFonts w:ascii="Times New Roman" w:hAnsi="Times New Roman" w:cs="Times New Roman"/>
                <w:b/>
                <w:color w:val="auto"/>
              </w:rPr>
              <w:t>problem solving, troubleshooting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and </w:t>
            </w:r>
            <w:r w:rsidRPr="00454C8C">
              <w:rPr>
                <w:rFonts w:ascii="Times New Roman" w:hAnsi="Times New Roman" w:cs="Times New Roman"/>
                <w:b/>
                <w:color w:val="auto"/>
              </w:rPr>
              <w:t>debugging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skills</w:t>
            </w:r>
          </w:p>
          <w:p w14:paraId="448D2D40" w14:textId="77777777" w:rsidR="00601A33" w:rsidRPr="0001278B" w:rsidRDefault="00601A33" w:rsidP="006944D9">
            <w:pPr>
              <w:pStyle w:val="ListParagraph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A33" w:rsidRPr="00D3111C" w14:paraId="65B48342" w14:textId="77777777" w:rsidTr="00484E82">
        <w:trPr>
          <w:trHeight w:val="323"/>
        </w:trPr>
        <w:tc>
          <w:tcPr>
            <w:tcW w:w="11484" w:type="dxa"/>
            <w:gridSpan w:val="3"/>
            <w:shd w:val="clear" w:color="auto" w:fill="D9D9D9" w:themeFill="background1" w:themeFillShade="D9"/>
          </w:tcPr>
          <w:p w14:paraId="64AD4171" w14:textId="77777777" w:rsidR="00601A33" w:rsidRPr="00D3111C" w:rsidRDefault="00601A33" w:rsidP="00F85E0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TECHNICAL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EXPERTISE</w:t>
            </w:r>
          </w:p>
        </w:tc>
      </w:tr>
      <w:tr w:rsidR="00601A33" w:rsidRPr="00D3111C" w14:paraId="7A142889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91C7ACE" w14:textId="77777777" w:rsidR="00601A33" w:rsidRPr="00624AAE" w:rsidRDefault="00726A06" w:rsidP="00624AAE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Program l</w:t>
            </w:r>
            <w:r w:rsidR="00601A33" w:rsidRPr="00624AAE">
              <w:rPr>
                <w:rFonts w:ascii="Times New Roman" w:hAnsi="Times New Roman" w:cs="Times New Roman"/>
                <w:b/>
                <w:color w:val="000000" w:themeColor="text1"/>
              </w:rPr>
              <w:t>anguages</w:t>
            </w:r>
          </w:p>
        </w:tc>
        <w:tc>
          <w:tcPr>
            <w:tcW w:w="8159" w:type="dxa"/>
          </w:tcPr>
          <w:p w14:paraId="34A00608" w14:textId="3A53DB8B" w:rsidR="00601A33" w:rsidRPr="00D3111C" w:rsidRDefault="00601A33" w:rsidP="00CD4821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278B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2A251E">
              <w:rPr>
                <w:rFonts w:ascii="Times New Roman" w:hAnsi="Times New Roman" w:cs="Times New Roman"/>
                <w:color w:val="000000" w:themeColor="text1"/>
              </w:rPr>
              <w:t>, Java, JavaScript</w:t>
            </w:r>
            <w:r w:rsidRPr="0001278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Python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2A6DBC">
              <w:rPr>
                <w:rFonts w:ascii="Times New Roman" w:hAnsi="Times New Roman" w:cs="Times New Roman"/>
                <w:color w:val="000000" w:themeColor="text1"/>
              </w:rPr>
              <w:t>Makefile</w:t>
            </w:r>
            <w:proofErr w:type="spellEnd"/>
            <w:r w:rsidR="002A251E">
              <w:rPr>
                <w:rFonts w:ascii="Times New Roman" w:hAnsi="Times New Roman" w:cs="Times New Roman"/>
                <w:color w:val="000000" w:themeColor="text1"/>
              </w:rPr>
              <w:t>, HTML</w:t>
            </w:r>
          </w:p>
        </w:tc>
      </w:tr>
      <w:tr w:rsidR="009A08C6" w:rsidRPr="00D3111C" w14:paraId="578C43EF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EFFEA5A" w14:textId="77777777" w:rsidR="009A08C6" w:rsidRPr="00624AAE" w:rsidRDefault="009A08C6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Coding standards</w:t>
            </w:r>
          </w:p>
        </w:tc>
        <w:tc>
          <w:tcPr>
            <w:tcW w:w="8159" w:type="dxa"/>
          </w:tcPr>
          <w:p w14:paraId="7ACE4DD1" w14:textId="056213B1" w:rsidR="009A08C6" w:rsidRPr="0013733C" w:rsidRDefault="009A08C6" w:rsidP="00A66777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MISRA C 2004/ C++ 2008</w:t>
            </w:r>
            <w:r w:rsidR="002A251E">
              <w:rPr>
                <w:rFonts w:ascii="Times New Roman" w:hAnsi="Times New Roman" w:cs="Times New Roman"/>
                <w:color w:val="000000" w:themeColor="text1"/>
              </w:rPr>
              <w:t>/ C++ 2012</w:t>
            </w:r>
          </w:p>
        </w:tc>
      </w:tr>
      <w:tr w:rsidR="009A08C6" w:rsidRPr="00D3111C" w14:paraId="11B7A9C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88B5477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Design Tools</w:t>
            </w:r>
          </w:p>
        </w:tc>
        <w:tc>
          <w:tcPr>
            <w:tcW w:w="8159" w:type="dxa"/>
          </w:tcPr>
          <w:p w14:paraId="743433E4" w14:textId="363E6B9B" w:rsidR="009A08C6" w:rsidRPr="00D3111C" w:rsidRDefault="002A251E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Star UML</w:t>
            </w:r>
          </w:p>
        </w:tc>
      </w:tr>
      <w:tr w:rsidR="009A08C6" w:rsidRPr="00D3111C" w14:paraId="51EDE958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4DF97CE1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Methodologies</w:t>
            </w:r>
          </w:p>
        </w:tc>
        <w:tc>
          <w:tcPr>
            <w:tcW w:w="8159" w:type="dxa"/>
          </w:tcPr>
          <w:p w14:paraId="77389D0D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Waterfall, Agile/Scrum</w:t>
            </w:r>
          </w:p>
        </w:tc>
      </w:tr>
      <w:tr w:rsidR="009A08C6" w:rsidRPr="00D3111C" w14:paraId="595406D5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2F1DA4EB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Source Control Tools</w:t>
            </w:r>
          </w:p>
        </w:tc>
        <w:tc>
          <w:tcPr>
            <w:tcW w:w="8159" w:type="dxa"/>
          </w:tcPr>
          <w:p w14:paraId="1F4C9DF2" w14:textId="797657F6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GIT</w:t>
            </w:r>
            <w:r w:rsidR="002A251E">
              <w:rPr>
                <w:rFonts w:ascii="Times New Roman" w:hAnsi="Times New Roman" w:cs="Times New Roman"/>
                <w:color w:val="000000" w:themeColor="text1"/>
              </w:rPr>
              <w:t>,SVN,P4</w:t>
            </w:r>
          </w:p>
        </w:tc>
      </w:tr>
      <w:tr w:rsidR="009A08C6" w:rsidRPr="00D3111C" w14:paraId="532E4EFE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79702E2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Change Management Tools</w:t>
            </w:r>
          </w:p>
        </w:tc>
        <w:tc>
          <w:tcPr>
            <w:tcW w:w="8159" w:type="dxa"/>
          </w:tcPr>
          <w:p w14:paraId="475641FD" w14:textId="4C196D2E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3111C">
              <w:rPr>
                <w:rFonts w:ascii="Times New Roman" w:hAnsi="Times New Roman" w:cs="Times New Roman"/>
                <w:color w:val="000000" w:themeColor="text1"/>
              </w:rPr>
              <w:t>Jira</w:t>
            </w:r>
            <w:proofErr w:type="spellEnd"/>
          </w:p>
        </w:tc>
      </w:tr>
      <w:tr w:rsidR="009A08C6" w:rsidRPr="00D3111C" w14:paraId="4B809664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7372900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IDE/Utilities</w:t>
            </w:r>
          </w:p>
        </w:tc>
        <w:tc>
          <w:tcPr>
            <w:tcW w:w="8159" w:type="dxa"/>
          </w:tcPr>
          <w:p w14:paraId="6A2C95ED" w14:textId="4672F371" w:rsidR="009A08C6" w:rsidRPr="002A251E" w:rsidRDefault="002A251E" w:rsidP="002A251E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251E">
              <w:rPr>
                <w:rFonts w:ascii="Times New Roman" w:hAnsi="Times New Roman" w:cs="Times New Roman"/>
                <w:color w:val="000000" w:themeColor="text1"/>
              </w:rPr>
              <w:t xml:space="preserve">Visual studio, Visual studio code, Eclipse, Android studio, QNX </w:t>
            </w:r>
            <w:proofErr w:type="spellStart"/>
            <w:r w:rsidRPr="002A251E">
              <w:rPr>
                <w:rFonts w:ascii="Times New Roman" w:hAnsi="Times New Roman" w:cs="Times New Roman"/>
                <w:color w:val="000000" w:themeColor="text1"/>
              </w:rPr>
              <w:t>Momentics</w:t>
            </w:r>
            <w:proofErr w:type="spellEnd"/>
          </w:p>
        </w:tc>
      </w:tr>
      <w:tr w:rsidR="009A08C6" w:rsidRPr="00D3111C" w14:paraId="21915E08" w14:textId="77777777" w:rsidTr="00624AAE">
        <w:trPr>
          <w:trHeight w:val="144"/>
        </w:trPr>
        <w:tc>
          <w:tcPr>
            <w:tcW w:w="3325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67F5D321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8159" w:type="dxa"/>
            <w:tcBorders>
              <w:bottom w:val="nil"/>
            </w:tcBorders>
          </w:tcPr>
          <w:p w14:paraId="5CB186E8" w14:textId="60C8CEA1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Windows, Linux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(Ubuntu)</w:t>
            </w:r>
            <w:r w:rsidR="002A251E">
              <w:rPr>
                <w:rFonts w:ascii="Times New Roman" w:hAnsi="Times New Roman" w:cs="Times New Roman"/>
                <w:color w:val="000000" w:themeColor="text1"/>
              </w:rPr>
              <w:t>, Android</w:t>
            </w:r>
          </w:p>
        </w:tc>
      </w:tr>
      <w:tr w:rsidR="009A08C6" w:rsidRPr="00D3111C" w14:paraId="4FFA1015" w14:textId="77777777" w:rsidTr="0036517D">
        <w:tc>
          <w:tcPr>
            <w:tcW w:w="11484" w:type="dxa"/>
            <w:gridSpan w:val="3"/>
            <w:shd w:val="clear" w:color="auto" w:fill="auto"/>
          </w:tcPr>
          <w:p w14:paraId="60D11406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08C6" w:rsidRPr="00D3111C" w14:paraId="291CFE33" w14:textId="77777777" w:rsidTr="00484E82">
        <w:tc>
          <w:tcPr>
            <w:tcW w:w="114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747D0AB" w14:textId="77777777" w:rsidR="009A08C6" w:rsidRPr="00D3111C" w:rsidRDefault="009A08C6" w:rsidP="009A08C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EXPERIENCE</w:t>
            </w:r>
          </w:p>
        </w:tc>
      </w:tr>
      <w:tr w:rsidR="009A08C6" w:rsidRPr="00D3111C" w14:paraId="0B7B6D93" w14:textId="77777777" w:rsidTr="0036517D">
        <w:tc>
          <w:tcPr>
            <w:tcW w:w="1975" w:type="dxa"/>
          </w:tcPr>
          <w:p w14:paraId="5850A858" w14:textId="77777777" w:rsidR="009A08C6" w:rsidRPr="00D3111C" w:rsidRDefault="009A08C6" w:rsidP="00EA724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509" w:type="dxa"/>
            <w:gridSpan w:val="2"/>
          </w:tcPr>
          <w:p w14:paraId="29570C31" w14:textId="77777777" w:rsidR="00EF687B" w:rsidRPr="00DA337F" w:rsidRDefault="00EF687B" w:rsidP="00EA7240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96845" w:rsidRPr="00D3111C" w14:paraId="48CA0088" w14:textId="77777777" w:rsidTr="0036517D">
        <w:tc>
          <w:tcPr>
            <w:tcW w:w="1975" w:type="dxa"/>
          </w:tcPr>
          <w:p w14:paraId="2C31ED03" w14:textId="53730CE3" w:rsidR="00196845" w:rsidRDefault="00196845" w:rsidP="009A08C6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05/2018 – 02/2019</w:t>
            </w:r>
          </w:p>
        </w:tc>
        <w:tc>
          <w:tcPr>
            <w:tcW w:w="9509" w:type="dxa"/>
            <w:gridSpan w:val="2"/>
          </w:tcPr>
          <w:p w14:paraId="552F1DEC" w14:textId="77777777" w:rsidR="00196845" w:rsidRDefault="00196845" w:rsidP="00196845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Company: LG Vietnam R&amp;D Center – Hanoi, Vietnam</w:t>
            </w:r>
          </w:p>
          <w:p w14:paraId="0B9BDB54" w14:textId="632F21B6" w:rsidR="00196845" w:rsidRDefault="00196845" w:rsidP="00196845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Project description: Develop C++ 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middleware </w:t>
            </w:r>
            <w:r>
              <w:rPr>
                <w:rFonts w:ascii="Times New Roman" w:hAnsi="Times New Roman" w:cs="Times New Roman"/>
                <w:b/>
                <w:color w:val="auto"/>
              </w:rPr>
              <w:t>application</w:t>
            </w:r>
            <w:r>
              <w:rPr>
                <w:rFonts w:ascii="Times New Roman" w:hAnsi="Times New Roman" w:cs="Times New Roman"/>
                <w:b/>
                <w:color w:val="auto"/>
              </w:rPr>
              <w:t>s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for Info3</w:t>
            </w:r>
            <w:r>
              <w:rPr>
                <w:rFonts w:ascii="Times New Roman" w:hAnsi="Times New Roman" w:cs="Times New Roman"/>
                <w:b/>
                <w:color w:val="auto"/>
              </w:rPr>
              <w:t>.6</w:t>
            </w:r>
            <w:r>
              <w:rPr>
                <w:rFonts w:ascii="Times New Roman" w:hAnsi="Times New Roman" w:cs="Times New Roman"/>
                <w:b/>
                <w:color w:val="auto"/>
              </w:rPr>
              <w:t>L Infotainment system for Vehicle.</w:t>
            </w:r>
          </w:p>
          <w:p w14:paraId="7539CAE7" w14:textId="095E4094" w:rsidR="00196845" w:rsidRDefault="00196845" w:rsidP="00196845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The Info3.6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L system runs on QNX OS </w:t>
            </w:r>
            <w:r w:rsidR="00F04AA0">
              <w:rPr>
                <w:rFonts w:ascii="Times New Roman" w:hAnsi="Times New Roman" w:cs="Times New Roman"/>
                <w:b/>
                <w:color w:val="auto"/>
              </w:rPr>
              <w:t>based on Info3.5L and supported Cluster.</w:t>
            </w:r>
          </w:p>
          <w:p w14:paraId="4529F242" w14:textId="7CDB905F" w:rsidR="00196845" w:rsidRDefault="00F04AA0" w:rsidP="00196845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size: 6</w:t>
            </w:r>
            <w:r w:rsidR="00196845">
              <w:rPr>
                <w:rFonts w:ascii="Times New Roman" w:hAnsi="Times New Roman" w:cs="Times New Roman"/>
                <w:b/>
                <w:color w:val="auto"/>
              </w:rPr>
              <w:t xml:space="preserve"> members.</w:t>
            </w:r>
          </w:p>
          <w:p w14:paraId="0E3E8A65" w14:textId="77777777" w:rsidR="00196845" w:rsidRDefault="00196845" w:rsidP="00196845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Position: Developer.</w:t>
            </w:r>
          </w:p>
          <w:p w14:paraId="1B500383" w14:textId="77777777" w:rsidR="00F04AA0" w:rsidRDefault="00F04AA0" w:rsidP="00F04AA0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Responsibility: </w:t>
            </w:r>
          </w:p>
          <w:p w14:paraId="678015AA" w14:textId="62640A2A" w:rsidR="00F04AA0" w:rsidRDefault="00F04AA0" w:rsidP="00F04AA0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Maintain favorite middleware application. The application manage user favorites: audio, phone and navigation. Navigate and control when user recall favorite.</w:t>
            </w:r>
          </w:p>
          <w:p w14:paraId="5FDF7A81" w14:textId="060501D1" w:rsidR="00F04AA0" w:rsidRPr="00F04AA0" w:rsidRDefault="00F04AA0" w:rsidP="00F04AA0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cluster middleware application. The application synchronize screens between HMI and cluster by pass screen elements to cluster </w:t>
            </w:r>
            <w:r w:rsidR="004D40E4">
              <w:rPr>
                <w:rFonts w:ascii="Times New Roman" w:hAnsi="Times New Roman" w:cs="Times New Roman"/>
                <w:color w:val="000000" w:themeColor="text1"/>
              </w:rPr>
              <w:t>screen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14:paraId="034D5BAA" w14:textId="4836C25E" w:rsidR="00F04AA0" w:rsidRDefault="00F04AA0" w:rsidP="00F04AA0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Maintain FSA middleware application. The application </w:t>
            </w:r>
            <w:r w:rsidR="004D40E4">
              <w:rPr>
                <w:rFonts w:ascii="Times New Roman" w:hAnsi="Times New Roman" w:cs="Times New Roman"/>
                <w:color w:val="000000" w:themeColor="text1"/>
              </w:rPr>
              <w:t>is a communication bridge between HMI and Cluster by use Google Protocol Buffers and TCP/IP.</w:t>
            </w:r>
          </w:p>
          <w:p w14:paraId="73BF0210" w14:textId="353C4008" w:rsidR="004D40E4" w:rsidRPr="004D40E4" w:rsidRDefault="004D40E4" w:rsidP="004D40E4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Support multi-languages </w:t>
            </w:r>
            <w:r>
              <w:rPr>
                <w:rFonts w:ascii="Times New Roman" w:hAnsi="Times New Roman" w:cs="Times New Roman"/>
                <w:color w:val="000000" w:themeColor="text1"/>
              </w:rPr>
              <w:t>on Cluster screen.</w:t>
            </w:r>
          </w:p>
          <w:p w14:paraId="43C1686C" w14:textId="77777777" w:rsidR="004D40E4" w:rsidRDefault="004D40E4" w:rsidP="004D40E4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Fix issues of MISRA C++ 2008, 2012 and Static Analysis (detected by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Coverity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tool) to meet safety standard.</w:t>
            </w:r>
          </w:p>
          <w:p w14:paraId="38A23D19" w14:textId="77777777" w:rsidR="00F04AA0" w:rsidRDefault="00F04AA0" w:rsidP="00F04AA0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Review source code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Gerrit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23B0FED" w14:textId="2F5C3037" w:rsidR="00616BFA" w:rsidRPr="00FC7B7D" w:rsidRDefault="00F04AA0" w:rsidP="00616BFA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and fix bugs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Jira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Codebeamer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system.</w:t>
            </w:r>
            <w:r w:rsidR="00616BFA" w:rsidRPr="00FC7B7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57E882E" w14:textId="0B94217B" w:rsidR="00616BFA" w:rsidRPr="00616BFA" w:rsidRDefault="00616BFA" w:rsidP="00616BFA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Building application use GCC, Make compilers.</w:t>
            </w:r>
          </w:p>
          <w:p w14:paraId="438A0B52" w14:textId="2387F6DE" w:rsidR="00A20F25" w:rsidRDefault="00A20F25" w:rsidP="00F04AA0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Usin</w:t>
            </w:r>
            <w:r w:rsidR="00BC5824">
              <w:rPr>
                <w:rFonts w:ascii="Times New Roman" w:hAnsi="Times New Roman" w:cs="Times New Roman"/>
                <w:color w:val="000000" w:themeColor="text1"/>
              </w:rPr>
              <w:t xml:space="preserve">g python to convert XML (screens and strings provided by customer) to C++ </w:t>
            </w:r>
            <w:proofErr w:type="spellStart"/>
            <w:r w:rsidR="00BC5824">
              <w:rPr>
                <w:rFonts w:ascii="Times New Roman" w:hAnsi="Times New Roman" w:cs="Times New Roman"/>
                <w:color w:val="000000" w:themeColor="text1"/>
              </w:rPr>
              <w:t>struct</w:t>
            </w:r>
            <w:proofErr w:type="spellEnd"/>
            <w:r w:rsidR="00BC5824">
              <w:rPr>
                <w:rFonts w:ascii="Times New Roman" w:hAnsi="Times New Roman" w:cs="Times New Roman"/>
                <w:color w:val="000000" w:themeColor="text1"/>
              </w:rPr>
              <w:t xml:space="preserve"> (deliver to Cluster) and C++ strings.</w:t>
            </w:r>
          </w:p>
          <w:p w14:paraId="27CE04D4" w14:textId="7A846DB5" w:rsidR="004D40E4" w:rsidRPr="004D40E4" w:rsidRDefault="004D40E4" w:rsidP="004D40E4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="009154C6">
              <w:rPr>
                <w:rFonts w:ascii="Times New Roman" w:hAnsi="Times New Roman" w:cs="Times New Roman"/>
                <w:color w:val="000000" w:themeColor="text1"/>
              </w:rPr>
              <w:t>s Coding E</w:t>
            </w:r>
            <w:r>
              <w:rPr>
                <w:rFonts w:ascii="Times New Roman" w:hAnsi="Times New Roman" w:cs="Times New Roman"/>
                <w:color w:val="000000" w:themeColor="text1"/>
              </w:rPr>
              <w:t>xpert</w:t>
            </w:r>
            <w:r w:rsidR="00A20F2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20F25">
              <w:rPr>
                <w:rFonts w:ascii="Times New Roman" w:hAnsi="Times New Roman" w:cs="Times New Roman"/>
                <w:color w:val="000000" w:themeColor="text1"/>
              </w:rPr>
              <w:t>rule</w:t>
            </w:r>
            <w:r w:rsidR="00A20F25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, I support</w:t>
            </w:r>
            <w:r w:rsidR="00A20F25">
              <w:rPr>
                <w:rFonts w:ascii="Times New Roman" w:hAnsi="Times New Roman" w:cs="Times New Roman"/>
                <w:color w:val="000000" w:themeColor="text1"/>
              </w:rPr>
              <w:t>s 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solve hard problems for all projects in center.</w:t>
            </w:r>
          </w:p>
          <w:p w14:paraId="125E5AB1" w14:textId="08CAC8CA" w:rsidR="00F04AA0" w:rsidRDefault="004D40E4" w:rsidP="004D40E4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F04AA0">
              <w:rPr>
                <w:rFonts w:ascii="Times New Roman" w:hAnsi="Times New Roman" w:cs="Times New Roman"/>
                <w:b/>
                <w:color w:val="000000" w:themeColor="text1"/>
              </w:rPr>
              <w:t xml:space="preserve">Techniques: C/C++,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Momentics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IDE</w:t>
            </w:r>
            <w:r w:rsidR="00F04AA0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Dbus</w:t>
            </w:r>
            <w:proofErr w:type="spellEnd"/>
            <w:r w:rsidR="00F04AA0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Shared memory,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Protobuf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>, TCP/IP, Multi-threading</w:t>
            </w:r>
            <w:r w:rsidR="00BC5824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AA65A9">
              <w:rPr>
                <w:rFonts w:ascii="Times New Roman" w:hAnsi="Times New Roman" w:cs="Times New Roman"/>
                <w:b/>
                <w:color w:val="000000" w:themeColor="text1"/>
              </w:rPr>
              <w:t>Sqlite</w:t>
            </w:r>
            <w:proofErr w:type="spellEnd"/>
            <w:r w:rsidR="00AA65A9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r w:rsidR="00BC5824">
              <w:rPr>
                <w:rFonts w:ascii="Times New Roman" w:hAnsi="Times New Roman" w:cs="Times New Roman"/>
                <w:b/>
                <w:color w:val="000000" w:themeColor="text1"/>
              </w:rPr>
              <w:t>python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A342D3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9A08C6" w:rsidRPr="00D3111C" w14:paraId="7E4DA6EE" w14:textId="77777777" w:rsidTr="0036517D">
        <w:tc>
          <w:tcPr>
            <w:tcW w:w="1975" w:type="dxa"/>
          </w:tcPr>
          <w:p w14:paraId="1927559B" w14:textId="1B6B9370" w:rsidR="009A08C6" w:rsidRDefault="00196845" w:rsidP="009A08C6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04</w:t>
            </w:r>
            <w:r w:rsidR="00C8693F">
              <w:rPr>
                <w:rFonts w:ascii="Times New Roman" w:hAnsi="Times New Roman" w:cs="Times New Roman"/>
                <w:color w:val="auto"/>
              </w:rPr>
              <w:t>/2017</w:t>
            </w:r>
            <w:r>
              <w:rPr>
                <w:rFonts w:ascii="Times New Roman" w:hAnsi="Times New Roman" w:cs="Times New Roman"/>
                <w:color w:val="auto"/>
              </w:rPr>
              <w:t xml:space="preserve"> – 04</w:t>
            </w:r>
            <w:r w:rsidR="00C8693F">
              <w:rPr>
                <w:rFonts w:ascii="Times New Roman" w:hAnsi="Times New Roman" w:cs="Times New Roman"/>
                <w:color w:val="auto"/>
              </w:rPr>
              <w:t>/2018</w:t>
            </w:r>
          </w:p>
        </w:tc>
        <w:tc>
          <w:tcPr>
            <w:tcW w:w="9509" w:type="dxa"/>
            <w:gridSpan w:val="2"/>
          </w:tcPr>
          <w:p w14:paraId="00D50906" w14:textId="428900B5" w:rsidR="00C8693F" w:rsidRDefault="00E02A6B" w:rsidP="00C8693F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Company: LG Vietnam R&amp;D Center – Hanoi, Vietnam</w:t>
            </w:r>
          </w:p>
          <w:p w14:paraId="27D7C7B4" w14:textId="024009C4" w:rsidR="00E02A6B" w:rsidRDefault="00E02A6B" w:rsidP="00C8693F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description: Develop C++ application layer</w:t>
            </w:r>
            <w:r w:rsidR="00196845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</w:rPr>
              <w:t>for Info3.5L Infotainment system for Vehicle.</w:t>
            </w:r>
          </w:p>
          <w:p w14:paraId="32528487" w14:textId="23968743" w:rsidR="00E02A6B" w:rsidRDefault="00E02A6B" w:rsidP="00E02A6B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The Info3.5L system runs on QNX OS and supports Audio, Phone,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Onstar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 services, RVC, Climate, Android </w:t>
            </w:r>
            <w:r w:rsidR="00B525C9">
              <w:rPr>
                <w:rFonts w:ascii="Times New Roman" w:hAnsi="Times New Roman" w:cs="Times New Roman"/>
                <w:b/>
                <w:color w:val="auto"/>
              </w:rPr>
              <w:t xml:space="preserve">Auto, </w:t>
            </w:r>
            <w:proofErr w:type="spellStart"/>
            <w:r w:rsidR="00B525C9">
              <w:rPr>
                <w:rFonts w:ascii="Times New Roman" w:hAnsi="Times New Roman" w:cs="Times New Roman"/>
                <w:b/>
                <w:color w:val="auto"/>
              </w:rPr>
              <w:t>Carplay</w:t>
            </w:r>
            <w:proofErr w:type="spellEnd"/>
            <w:r w:rsidR="00B525C9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proofErr w:type="spellStart"/>
            <w:r w:rsidR="00B525C9">
              <w:rPr>
                <w:rFonts w:ascii="Times New Roman" w:hAnsi="Times New Roman" w:cs="Times New Roman"/>
                <w:b/>
                <w:color w:val="auto"/>
              </w:rPr>
              <w:t>Carlife</w:t>
            </w:r>
            <w:proofErr w:type="spellEnd"/>
            <w:r w:rsidR="00B525C9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proofErr w:type="spellStart"/>
            <w:proofErr w:type="gramStart"/>
            <w:r w:rsidR="00B525C9">
              <w:rPr>
                <w:rFonts w:ascii="Times New Roman" w:hAnsi="Times New Roman" w:cs="Times New Roman"/>
                <w:b/>
                <w:color w:val="auto"/>
              </w:rPr>
              <w:t>Wifi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auto"/>
              </w:rPr>
              <w:t>.</w:t>
            </w:r>
          </w:p>
          <w:p w14:paraId="54CA11D0" w14:textId="77777777" w:rsidR="00E02A6B" w:rsidRDefault="00E02A6B" w:rsidP="00E02A6B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size: 30 members.</w:t>
            </w:r>
          </w:p>
          <w:p w14:paraId="74DE1623" w14:textId="77777777" w:rsidR="00E02A6B" w:rsidRDefault="00E02A6B" w:rsidP="00E02A6B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Position: Developer.</w:t>
            </w:r>
          </w:p>
          <w:p w14:paraId="46407089" w14:textId="1429AD43" w:rsidR="00E02A6B" w:rsidRDefault="00E02A6B" w:rsidP="00E02A6B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Responsibility:</w:t>
            </w:r>
            <w:r w:rsidR="00B525C9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  <w:p w14:paraId="07C7DBA9" w14:textId="4FDC0F48" w:rsidR="00C8693F" w:rsidRPr="00C8693F" w:rsidRDefault="00B525C9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 LLD (Low Level Desig</w:t>
            </w:r>
            <w:r w:rsidR="00F04AA0">
              <w:rPr>
                <w:rFonts w:ascii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)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Doxyen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and Star UML.</w:t>
            </w:r>
          </w:p>
          <w:p w14:paraId="1942A9E1" w14:textId="752EAB69" w:rsidR="003C7748" w:rsidRDefault="00B525C9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Develop keyboards and navigation</w:t>
            </w:r>
            <w:r w:rsidR="00196845">
              <w:rPr>
                <w:rFonts w:ascii="Times New Roman" w:hAnsi="Times New Roman" w:cs="Times New Roman"/>
                <w:color w:val="000000" w:themeColor="text1"/>
              </w:rPr>
              <w:t xml:space="preserve"> features.</w:t>
            </w:r>
          </w:p>
          <w:p w14:paraId="2D7BE6A8" w14:textId="7CB50CC8" w:rsidR="0067249C" w:rsidRDefault="00B525C9" w:rsidP="0067249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Improve application’s performance especially boot time.</w:t>
            </w:r>
          </w:p>
          <w:p w14:paraId="07FB338A" w14:textId="5F332F80" w:rsidR="00196845" w:rsidRDefault="00665667" w:rsidP="00196845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Commit, r</w:t>
            </w:r>
            <w:r w:rsidR="00196845">
              <w:rPr>
                <w:rFonts w:ascii="Times New Roman" w:hAnsi="Times New Roman" w:cs="Times New Roman"/>
                <w:color w:val="000000" w:themeColor="text1"/>
              </w:rPr>
              <w:t xml:space="preserve">eview source code using </w:t>
            </w:r>
            <w:proofErr w:type="spellStart"/>
            <w:r w:rsidR="00196845">
              <w:rPr>
                <w:rFonts w:ascii="Times New Roman" w:hAnsi="Times New Roman" w:cs="Times New Roman"/>
                <w:color w:val="000000" w:themeColor="text1"/>
              </w:rPr>
              <w:t>Git</w:t>
            </w:r>
            <w:proofErr w:type="spellEnd"/>
            <w:r w:rsidR="00196845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="00196845">
              <w:rPr>
                <w:rFonts w:ascii="Times New Roman" w:hAnsi="Times New Roman" w:cs="Times New Roman"/>
                <w:color w:val="000000" w:themeColor="text1"/>
              </w:rPr>
              <w:t>Gerrit</w:t>
            </w:r>
            <w:proofErr w:type="spellEnd"/>
            <w:r w:rsidR="0019684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22C85D03" w14:textId="22E55C09" w:rsidR="00196845" w:rsidRPr="00196845" w:rsidRDefault="00196845" w:rsidP="00196845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and fix bugs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Jira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Codebeamer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system.</w:t>
            </w:r>
          </w:p>
          <w:p w14:paraId="054C88EC" w14:textId="2CDF4F7F" w:rsidR="00C8693F" w:rsidRDefault="00196845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Fix issues of MISRA C++ 2008, 2012 and Static Analysis (detected by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Coverity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tool) to meet safety standard.</w:t>
            </w:r>
          </w:p>
          <w:p w14:paraId="642D854F" w14:textId="0DF97C8D" w:rsidR="0067249C" w:rsidRDefault="00196845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 Unit Test for keyboards and navigation feature and measure code coverage by LCOV tool.</w:t>
            </w:r>
          </w:p>
          <w:p w14:paraId="2B3D4EB4" w14:textId="6D2CD28B" w:rsidR="00A342D3" w:rsidRDefault="00A342D3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Using python to convert XML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screens</w:t>
            </w:r>
            <w:proofErr w:type="gramStart"/>
            <w:r w:rsidR="00A20F25">
              <w:rPr>
                <w:rFonts w:ascii="Times New Roman" w:hAnsi="Times New Roman" w:cs="Times New Roman"/>
                <w:color w:val="000000" w:themeColor="text1"/>
              </w:rPr>
              <w:t>,strings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provided by customer) to QML</w:t>
            </w:r>
            <w:r w:rsidR="00A20F25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="00A20F25">
              <w:rPr>
                <w:rFonts w:ascii="Times New Roman" w:hAnsi="Times New Roman" w:cs="Times New Roman"/>
                <w:color w:val="000000" w:themeColor="text1"/>
              </w:rPr>
              <w:t>Qt</w:t>
            </w:r>
            <w:proofErr w:type="spellEnd"/>
            <w:r w:rsidR="00A20F25">
              <w:rPr>
                <w:rFonts w:ascii="Times New Roman" w:hAnsi="Times New Roman" w:cs="Times New Roman"/>
                <w:color w:val="000000" w:themeColor="text1"/>
              </w:rPr>
              <w:t xml:space="preserve"> resource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5E7F278" w14:textId="6C781329" w:rsidR="004A5F7A" w:rsidRPr="00196845" w:rsidRDefault="00196845" w:rsidP="00196845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Techniques: C/C++,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Creator, </w:t>
            </w:r>
            <w:proofErr w:type="spellStart"/>
            <w:r w:rsidR="00A342D3">
              <w:rPr>
                <w:rFonts w:ascii="Times New Roman" w:hAnsi="Times New Roman" w:cs="Times New Roman"/>
                <w:b/>
                <w:color w:val="000000" w:themeColor="text1"/>
              </w:rPr>
              <w:t>Qt</w:t>
            </w:r>
            <w:proofErr w:type="spellEnd"/>
            <w:r w:rsidR="00A342D3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proofErr w:type="spellStart"/>
            <w:r w:rsidR="00A342D3">
              <w:rPr>
                <w:rFonts w:ascii="Times New Roman" w:hAnsi="Times New Roman" w:cs="Times New Roman"/>
                <w:b/>
                <w:color w:val="000000" w:themeColor="text1"/>
              </w:rPr>
              <w:t>Qml</w:t>
            </w:r>
            <w:proofErr w:type="spellEnd"/>
            <w:r w:rsidR="00A342D3">
              <w:rPr>
                <w:rFonts w:ascii="Times New Roman" w:hAnsi="Times New Roman" w:cs="Times New Roman"/>
                <w:b/>
                <w:color w:val="000000" w:themeColor="text1"/>
              </w:rPr>
              <w:t>, JavaScript, Signal-Slot, python.</w:t>
            </w:r>
          </w:p>
        </w:tc>
      </w:tr>
      <w:tr w:rsidR="009A08C6" w:rsidRPr="00D3111C" w14:paraId="3BF4466D" w14:textId="77777777" w:rsidTr="0036517D">
        <w:tc>
          <w:tcPr>
            <w:tcW w:w="1975" w:type="dxa"/>
          </w:tcPr>
          <w:p w14:paraId="0409E14A" w14:textId="348E708E" w:rsidR="009A08C6" w:rsidRDefault="00953C48" w:rsidP="009A08C6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02</w:t>
            </w:r>
            <w:r w:rsidR="0031287C">
              <w:rPr>
                <w:rFonts w:ascii="Times New Roman" w:hAnsi="Times New Roman" w:cs="Times New Roman"/>
                <w:color w:val="auto"/>
              </w:rPr>
              <w:t>/2016 – 03/2017</w:t>
            </w:r>
          </w:p>
        </w:tc>
        <w:tc>
          <w:tcPr>
            <w:tcW w:w="9509" w:type="dxa"/>
            <w:gridSpan w:val="2"/>
          </w:tcPr>
          <w:p w14:paraId="3B1E6A7B" w14:textId="2CCDE6DF" w:rsidR="0031287C" w:rsidRDefault="0031287C" w:rsidP="0031287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Company: </w:t>
            </w:r>
            <w:r w:rsidR="00F66C87">
              <w:rPr>
                <w:rFonts w:ascii="Times New Roman" w:hAnsi="Times New Roman" w:cs="Times New Roman"/>
                <w:b/>
                <w:color w:val="auto"/>
              </w:rPr>
              <w:t>Personal company</w:t>
            </w:r>
          </w:p>
          <w:p w14:paraId="18E7B7B8" w14:textId="48837E2F" w:rsidR="0031287C" w:rsidRDefault="0031287C" w:rsidP="0031287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Project description: Develop </w:t>
            </w:r>
            <w:r w:rsidR="00953C48">
              <w:rPr>
                <w:rFonts w:ascii="Times New Roman" w:hAnsi="Times New Roman" w:cs="Times New Roman"/>
                <w:b/>
                <w:color w:val="auto"/>
              </w:rPr>
              <w:t xml:space="preserve">Telemedicine 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web application for manage all surgery data and </w:t>
            </w:r>
            <w:r w:rsidR="00F66C87">
              <w:rPr>
                <w:rFonts w:ascii="Times New Roman" w:hAnsi="Times New Roman" w:cs="Times New Roman"/>
                <w:b/>
                <w:color w:val="auto"/>
              </w:rPr>
              <w:t xml:space="preserve">remote </w:t>
            </w:r>
            <w:r>
              <w:rPr>
                <w:rFonts w:ascii="Times New Roman" w:hAnsi="Times New Roman" w:cs="Times New Roman"/>
                <w:b/>
                <w:color w:val="auto"/>
              </w:rPr>
              <w:t>navigate,</w:t>
            </w:r>
            <w:r w:rsidR="00F66C8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</w:rPr>
              <w:t>stream videos in surgery</w:t>
            </w:r>
            <w:r w:rsidR="00F66C87">
              <w:rPr>
                <w:rFonts w:ascii="Times New Roman" w:hAnsi="Times New Roman" w:cs="Times New Roman"/>
                <w:b/>
                <w:color w:val="auto"/>
              </w:rPr>
              <w:t xml:space="preserve"> room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. The surgery data include: patient information, </w:t>
            </w:r>
            <w:r w:rsidR="00F66C87">
              <w:rPr>
                <w:rFonts w:ascii="Times New Roman" w:hAnsi="Times New Roman" w:cs="Times New Roman"/>
                <w:b/>
                <w:color w:val="auto"/>
              </w:rPr>
              <w:t xml:space="preserve">2-D </w:t>
            </w:r>
            <w:r>
              <w:rPr>
                <w:rFonts w:ascii="Times New Roman" w:hAnsi="Times New Roman" w:cs="Times New Roman"/>
                <w:b/>
                <w:color w:val="auto"/>
              </w:rPr>
              <w:t>x-ray images,</w:t>
            </w:r>
            <w:r w:rsidR="003B603D">
              <w:rPr>
                <w:rFonts w:ascii="Times New Roman" w:hAnsi="Times New Roman" w:cs="Times New Roman"/>
                <w:b/>
                <w:color w:val="auto"/>
              </w:rPr>
              <w:t xml:space="preserve"> video</w:t>
            </w:r>
            <w:r w:rsidR="00F66C87">
              <w:rPr>
                <w:rFonts w:ascii="Times New Roman" w:hAnsi="Times New Roman" w:cs="Times New Roman"/>
                <w:b/>
                <w:color w:val="auto"/>
              </w:rPr>
              <w:t>.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  <w:p w14:paraId="0B1DDD52" w14:textId="65C82BD2" w:rsidR="00F66C87" w:rsidRDefault="003B603D" w:rsidP="0031287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size: 1 members.</w:t>
            </w:r>
          </w:p>
          <w:p w14:paraId="56BC6D2B" w14:textId="77777777" w:rsidR="00F66C87" w:rsidRDefault="00F66C87" w:rsidP="0031287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Position: Developer.</w:t>
            </w:r>
          </w:p>
          <w:p w14:paraId="5A98B2EA" w14:textId="287376EC" w:rsidR="00F66C87" w:rsidRDefault="00F66C87" w:rsidP="0031287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Responsibility:</w:t>
            </w:r>
          </w:p>
          <w:p w14:paraId="51BB66C8" w14:textId="12F0805D" w:rsidR="00F66C87" w:rsidRPr="00F66C87" w:rsidRDefault="00F66C87" w:rsidP="00F66C8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Analyze and advise customer base on requirements. </w:t>
            </w:r>
          </w:p>
          <w:p w14:paraId="390A8C90" w14:textId="4335C9D3" w:rsidR="00B53D4C" w:rsidRDefault="003B603D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Design and implement UI using HTML5, CSS,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JavaScript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84E6B82" w14:textId="0B1B7B3E" w:rsidR="00911F8A" w:rsidRDefault="00911F8A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Build </w:t>
            </w:r>
            <w:r w:rsidR="00953C48">
              <w:rPr>
                <w:rFonts w:ascii="Times New Roman" w:hAnsi="Times New Roman" w:cs="Times New Roman"/>
                <w:color w:val="000000" w:themeColor="text1"/>
              </w:rPr>
              <w:t>web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53C48">
              <w:rPr>
                <w:rFonts w:ascii="Times New Roman" w:hAnsi="Times New Roman" w:cs="Times New Roman"/>
                <w:color w:val="000000" w:themeColor="text1"/>
              </w:rPr>
              <w:t xml:space="preserve">application </w:t>
            </w:r>
            <w:r>
              <w:rPr>
                <w:rFonts w:ascii="Times New Roman" w:hAnsi="Times New Roman" w:cs="Times New Roman"/>
                <w:color w:val="000000" w:themeColor="text1"/>
              </w:rPr>
              <w:t>using</w:t>
            </w:r>
            <w:r w:rsidR="00953C4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3C48">
              <w:rPr>
                <w:rFonts w:ascii="Times New Roman" w:hAnsi="Times New Roman" w:cs="Times New Roman"/>
                <w:color w:val="000000" w:themeColor="text1"/>
              </w:rPr>
              <w:t>Webpack</w:t>
            </w:r>
            <w:proofErr w:type="spellEnd"/>
            <w:r w:rsidR="00953C48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18C8C68" w14:textId="106D6E33" w:rsidR="003B603D" w:rsidRDefault="003B603D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Design and implement Server APIs using </w:t>
            </w:r>
            <w:proofErr w:type="spellStart"/>
            <w:r w:rsidR="00C9583B">
              <w:rPr>
                <w:rFonts w:ascii="Times New Roman" w:hAnsi="Times New Roman" w:cs="Times New Roman"/>
                <w:color w:val="000000" w:themeColor="text1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B1B9631" w14:textId="266CAB14" w:rsidR="003B603D" w:rsidRDefault="00C9583B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Deploy product at E hospital – Hanoi,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VietNam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70051DD" w14:textId="0105C190" w:rsidR="00C9583B" w:rsidRDefault="00C9583B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 communication between server and Monarch devices to stream, record videos.</w:t>
            </w:r>
          </w:p>
          <w:p w14:paraId="14DC5143" w14:textId="07777C2E" w:rsidR="00C9583B" w:rsidRDefault="00C9583B" w:rsidP="00C9583B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communication between server and </w:t>
            </w:r>
            <w:r>
              <w:rPr>
                <w:rFonts w:ascii="Times New Roman" w:hAnsi="Times New Roman" w:cs="Times New Roman"/>
                <w:color w:val="000000" w:themeColor="text1"/>
              </w:rPr>
              <w:t>Matrix Pro II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devices to </w:t>
            </w:r>
            <w:r>
              <w:rPr>
                <w:rFonts w:ascii="Times New Roman" w:hAnsi="Times New Roman" w:cs="Times New Roman"/>
                <w:color w:val="000000" w:themeColor="text1"/>
              </w:rPr>
              <w:t>navigate camera source</w:t>
            </w:r>
            <w:r>
              <w:rPr>
                <w:rFonts w:ascii="Times New Roman" w:hAnsi="Times New Roman" w:cs="Times New Roman"/>
                <w:color w:val="000000" w:themeColor="text1"/>
              </w:rPr>
              <w:t>s.</w:t>
            </w:r>
          </w:p>
          <w:p w14:paraId="7309A330" w14:textId="3A8CB9A3" w:rsidR="00C9583B" w:rsidRDefault="00C9583B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communication between server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Synology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NAS to store, edit,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data.</w:t>
            </w:r>
          </w:p>
          <w:p w14:paraId="2B4F0F7E" w14:textId="1C8D8C6F" w:rsidR="00C9583B" w:rsidRDefault="00C9583B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</w:t>
            </w:r>
            <w:r w:rsidR="00911F8A">
              <w:rPr>
                <w:rFonts w:ascii="Times New Roman" w:hAnsi="Times New Roman" w:cs="Times New Roman"/>
                <w:color w:val="000000" w:themeColor="text1"/>
              </w:rPr>
              <w:t>convert tool to convert x-ray file to images.</w:t>
            </w:r>
          </w:p>
          <w:p w14:paraId="7B934AE6" w14:textId="0B5FF209" w:rsidR="00C9583B" w:rsidRDefault="00C9583B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 backup mechanism to prevent exception events.</w:t>
            </w:r>
          </w:p>
          <w:p w14:paraId="25A879A5" w14:textId="69605851" w:rsidR="00665667" w:rsidRDefault="00665667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Commit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source code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E340017" w14:textId="072E393E" w:rsidR="00A65150" w:rsidRPr="00DE709F" w:rsidRDefault="00C9583B" w:rsidP="00911F8A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Techniques: </w:t>
            </w:r>
            <w:r w:rsidR="00911F8A">
              <w:rPr>
                <w:rFonts w:ascii="Times New Roman" w:hAnsi="Times New Roman" w:cs="Times New Roman"/>
                <w:b/>
                <w:color w:val="000000" w:themeColor="text1"/>
              </w:rPr>
              <w:t>HTML5, CSS,</w:t>
            </w:r>
            <w:r w:rsidR="00953C4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953C48">
              <w:rPr>
                <w:rFonts w:ascii="Times New Roman" w:hAnsi="Times New Roman" w:cs="Times New Roman"/>
                <w:b/>
                <w:color w:val="000000" w:themeColor="text1"/>
              </w:rPr>
              <w:t>Webpack</w:t>
            </w:r>
            <w:proofErr w:type="spellEnd"/>
            <w:r w:rsidR="00953C48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953C48">
              <w:rPr>
                <w:rFonts w:ascii="Times New Roman" w:hAnsi="Times New Roman" w:cs="Times New Roman"/>
                <w:b/>
                <w:color w:val="000000" w:themeColor="text1"/>
              </w:rPr>
              <w:t>NodeJS</w:t>
            </w:r>
            <w:proofErr w:type="spellEnd"/>
            <w:r w:rsidR="00953C48">
              <w:rPr>
                <w:rFonts w:ascii="Times New Roman" w:hAnsi="Times New Roman" w:cs="Times New Roman"/>
                <w:b/>
                <w:color w:val="000000" w:themeColor="text1"/>
              </w:rPr>
              <w:t>, Restful, TCP/IP</w:t>
            </w:r>
            <w:r w:rsidR="00AA65A9">
              <w:rPr>
                <w:rFonts w:ascii="Times New Roman" w:hAnsi="Times New Roman" w:cs="Times New Roman"/>
                <w:b/>
                <w:color w:val="000000" w:themeColor="text1"/>
              </w:rPr>
              <w:t>, Visual Studio code</w:t>
            </w:r>
            <w:r w:rsidR="00FC7B7D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FC7B7D">
              <w:rPr>
                <w:rFonts w:ascii="Times New Roman" w:hAnsi="Times New Roman" w:cs="Times New Roman"/>
                <w:b/>
                <w:color w:val="000000" w:themeColor="text1"/>
              </w:rPr>
              <w:t>Sqlite</w:t>
            </w:r>
            <w:proofErr w:type="spellEnd"/>
            <w:r w:rsidR="00953C48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</w:tc>
      </w:tr>
      <w:tr w:rsidR="00953C48" w:rsidRPr="00D3111C" w14:paraId="5C4494BC" w14:textId="77777777" w:rsidTr="0036517D">
        <w:tc>
          <w:tcPr>
            <w:tcW w:w="1975" w:type="dxa"/>
          </w:tcPr>
          <w:p w14:paraId="04C327A2" w14:textId="7C5304E9" w:rsidR="00953C48" w:rsidRDefault="00953C48" w:rsidP="009A08C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02/2014 – 01/2016</w:t>
            </w:r>
          </w:p>
        </w:tc>
        <w:tc>
          <w:tcPr>
            <w:tcW w:w="9509" w:type="dxa"/>
            <w:gridSpan w:val="2"/>
          </w:tcPr>
          <w:p w14:paraId="010BD4C3" w14:textId="77777777" w:rsidR="00953C48" w:rsidRDefault="00953C48" w:rsidP="00953C48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Company: Samsung Vietnam R&amp;D center </w:t>
            </w:r>
            <w:r w:rsidRPr="001D49DC">
              <w:rPr>
                <w:rFonts w:ascii="Times New Roman" w:hAnsi="Times New Roman" w:cs="Times New Roman"/>
                <w:b/>
                <w:color w:val="auto"/>
              </w:rPr>
              <w:t>– Hanoi, Vietnam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  <w:p w14:paraId="7F5FE261" w14:textId="2AA3DA0B" w:rsidR="00953C48" w:rsidRDefault="00953C48" w:rsidP="00953C48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description: Develop</w:t>
            </w:r>
            <w:r w:rsidR="008D2E88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="00665667">
              <w:rPr>
                <w:rFonts w:ascii="Times New Roman" w:hAnsi="Times New Roman" w:cs="Times New Roman"/>
                <w:b/>
                <w:color w:val="auto"/>
              </w:rPr>
              <w:t>Penup</w:t>
            </w:r>
            <w:proofErr w:type="spellEnd"/>
            <w:r w:rsidR="00665667">
              <w:rPr>
                <w:rFonts w:ascii="Times New Roman" w:hAnsi="Times New Roman" w:cs="Times New Roman"/>
                <w:b/>
                <w:color w:val="auto"/>
              </w:rPr>
              <w:t xml:space="preserve"> Android application. A social network for artists for publishing their artwork. 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  <w:p w14:paraId="1C7CAD8F" w14:textId="0DEA969F" w:rsidR="00953C48" w:rsidRDefault="00A74E7E" w:rsidP="00953C48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size: 8</w:t>
            </w:r>
            <w:r w:rsidR="00953C48">
              <w:rPr>
                <w:rFonts w:ascii="Times New Roman" w:hAnsi="Times New Roman" w:cs="Times New Roman"/>
                <w:b/>
                <w:color w:val="auto"/>
              </w:rPr>
              <w:t xml:space="preserve"> members.</w:t>
            </w:r>
          </w:p>
          <w:p w14:paraId="761B0669" w14:textId="530986C1" w:rsidR="00953C48" w:rsidRDefault="00953C48" w:rsidP="00953C48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 xml:space="preserve">Position: </w:t>
            </w:r>
            <w:r w:rsidR="005278FA">
              <w:rPr>
                <w:rFonts w:ascii="Times New Roman" w:hAnsi="Times New Roman" w:cs="Times New Roman"/>
                <w:b/>
                <w:color w:val="auto"/>
              </w:rPr>
              <w:t>Technical leader</w:t>
            </w:r>
            <w:r>
              <w:rPr>
                <w:rFonts w:ascii="Times New Roman" w:hAnsi="Times New Roman" w:cs="Times New Roman"/>
                <w:b/>
                <w:color w:val="auto"/>
              </w:rPr>
              <w:t>.</w:t>
            </w:r>
          </w:p>
          <w:p w14:paraId="05D1E495" w14:textId="77777777" w:rsidR="00953C48" w:rsidRDefault="00953C48" w:rsidP="00953C48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Responsibility:</w:t>
            </w:r>
          </w:p>
          <w:p w14:paraId="07629106" w14:textId="24E55695" w:rsidR="00665667" w:rsidRPr="00F66C87" w:rsidRDefault="00A74E7E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Analyze and maintain architecture of project.</w:t>
            </w:r>
          </w:p>
          <w:p w14:paraId="32FB7B30" w14:textId="1061C7DB" w:rsidR="00665667" w:rsidRDefault="00A74E7E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 and maintain list view and grid view.</w:t>
            </w:r>
            <w:r w:rsidR="0066566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4B1BB2C" w14:textId="6D0BDFB0" w:rsidR="00665667" w:rsidRDefault="0011072C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Improve performance by using Caching, Singleton and Factory pattern.</w:t>
            </w:r>
          </w:p>
          <w:p w14:paraId="616685E9" w14:textId="1896ACE6" w:rsidR="00665667" w:rsidRDefault="0011072C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Apply recycle view to application.</w:t>
            </w:r>
          </w:p>
          <w:p w14:paraId="79575017" w14:textId="6773B69D" w:rsidR="00665667" w:rsidRDefault="0011072C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Commit and review source code using P4 system.</w:t>
            </w:r>
          </w:p>
          <w:p w14:paraId="5325548E" w14:textId="77777777" w:rsidR="0011072C" w:rsidRDefault="0011072C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Support members to solve problems.</w:t>
            </w:r>
          </w:p>
          <w:p w14:paraId="099125B9" w14:textId="73FC4C6A" w:rsidR="0011072C" w:rsidRDefault="0011072C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Communicate with headquarter, server members to meet feature deadline.</w:t>
            </w:r>
          </w:p>
          <w:p w14:paraId="310C824F" w14:textId="2CC3662A" w:rsidR="0011072C" w:rsidRDefault="0011072C" w:rsidP="00665667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 Unit Test using Android Unit test</w:t>
            </w:r>
            <w:r w:rsidR="009154C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DD4155E" w14:textId="396729B9" w:rsidR="00953C48" w:rsidRPr="001D49DC" w:rsidRDefault="009154C6" w:rsidP="00B52C39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Techniques: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Java/Android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Restful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Design patterns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</w:tc>
      </w:tr>
      <w:tr w:rsidR="009A08C6" w:rsidRPr="00D3111C" w14:paraId="78AB1CEF" w14:textId="77777777" w:rsidTr="0036517D">
        <w:tc>
          <w:tcPr>
            <w:tcW w:w="1975" w:type="dxa"/>
          </w:tcPr>
          <w:p w14:paraId="253E95CC" w14:textId="2060E3D4" w:rsidR="009A08C6" w:rsidRDefault="002A6DBC" w:rsidP="009A08C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</w:t>
            </w:r>
            <w:r w:rsidR="007B2792">
              <w:rPr>
                <w:rFonts w:ascii="Times New Roman" w:hAnsi="Times New Roman" w:cs="Times New Roman"/>
                <w:color w:val="auto"/>
              </w:rPr>
              <w:t>0</w:t>
            </w:r>
            <w:r>
              <w:rPr>
                <w:rFonts w:ascii="Times New Roman" w:hAnsi="Times New Roman" w:cs="Times New Roman"/>
                <w:color w:val="auto"/>
              </w:rPr>
              <w:t>/201</w:t>
            </w:r>
            <w:r w:rsidR="007B2792">
              <w:rPr>
                <w:rFonts w:ascii="Times New Roman" w:hAnsi="Times New Roman" w:cs="Times New Roman"/>
                <w:color w:val="auto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– 0</w:t>
            </w:r>
            <w:r w:rsidR="007B2792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/201</w:t>
            </w:r>
            <w:r w:rsidR="007B2792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9509" w:type="dxa"/>
            <w:gridSpan w:val="2"/>
          </w:tcPr>
          <w:p w14:paraId="06212193" w14:textId="77777777" w:rsidR="00887501" w:rsidRDefault="00887501" w:rsidP="00887501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Company: Samsung Vietnam R&amp;D center </w:t>
            </w:r>
            <w:r w:rsidRPr="001D49DC">
              <w:rPr>
                <w:rFonts w:ascii="Times New Roman" w:hAnsi="Times New Roman" w:cs="Times New Roman"/>
                <w:b/>
                <w:color w:val="auto"/>
              </w:rPr>
              <w:t>– Hanoi, Vietnam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  <w:p w14:paraId="4011AD04" w14:textId="4B51E236" w:rsidR="00887501" w:rsidRDefault="00887501" w:rsidP="00887501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Project description: Develop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SmartSwitch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 window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application. </w:t>
            </w:r>
            <w:r>
              <w:rPr>
                <w:rFonts w:ascii="Times New Roman" w:hAnsi="Times New Roman" w:cs="Times New Roman"/>
                <w:b/>
                <w:color w:val="auto"/>
              </w:rPr>
              <w:t>An application for convert</w:t>
            </w:r>
            <w:r w:rsidR="00F322C2">
              <w:rPr>
                <w:rFonts w:ascii="Times New Roman" w:hAnsi="Times New Roman" w:cs="Times New Roman"/>
                <w:b/>
                <w:color w:val="auto"/>
              </w:rPr>
              <w:t>ing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other brands data to Samsung devices.</w:t>
            </w:r>
          </w:p>
          <w:p w14:paraId="0127372B" w14:textId="4B1C3C61" w:rsidR="00887501" w:rsidRDefault="00887501" w:rsidP="00887501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size: 6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members.</w:t>
            </w:r>
          </w:p>
          <w:p w14:paraId="587C0F63" w14:textId="77777777" w:rsidR="00887501" w:rsidRDefault="00887501" w:rsidP="00887501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Position: Technical leader.</w:t>
            </w:r>
          </w:p>
          <w:p w14:paraId="4EFE983F" w14:textId="1F600ADC" w:rsidR="0006739C" w:rsidRDefault="0006739C" w:rsidP="00F322C2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Responsibility:</w:t>
            </w:r>
          </w:p>
          <w:p w14:paraId="25868B84" w14:textId="43D9BC74" w:rsidR="00F322C2" w:rsidRDefault="002666B8" w:rsidP="002A6DB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 and maintain parsing contact, messages, media, photos, record, setting data to C++ data.</w:t>
            </w:r>
          </w:p>
          <w:p w14:paraId="2F1D00DB" w14:textId="7F7ADF99" w:rsidR="002666B8" w:rsidRDefault="002666B8" w:rsidP="002666B8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and maintain </w:t>
            </w:r>
            <w:r>
              <w:rPr>
                <w:rFonts w:ascii="Times New Roman" w:hAnsi="Times New Roman" w:cs="Times New Roman"/>
                <w:color w:val="000000" w:themeColor="text1"/>
              </w:rPr>
              <w:t>converting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contact, messages,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media, photos, record, setting </w:t>
            </w:r>
            <w:r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to Samsung format data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27E0E506" w14:textId="6F4C62F3" w:rsidR="002666B8" w:rsidRDefault="002666B8" w:rsidP="002666B8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Implement and maintain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transferring </w:t>
            </w:r>
            <w:r w:rsidR="00AA65A9">
              <w:rPr>
                <w:rFonts w:ascii="Times New Roman" w:hAnsi="Times New Roman" w:cs="Times New Roman"/>
                <w:color w:val="000000" w:themeColor="text1"/>
              </w:rPr>
              <w:t>Samsung format data to Samsung devices.</w:t>
            </w:r>
          </w:p>
          <w:p w14:paraId="010D78AE" w14:textId="0E77ADE7" w:rsidR="00D95122" w:rsidRPr="00DC0583" w:rsidRDefault="003A6048" w:rsidP="00AA65A9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A65A9">
              <w:rPr>
                <w:rFonts w:ascii="Times New Roman" w:hAnsi="Times New Roman" w:cs="Times New Roman"/>
                <w:color w:val="000000" w:themeColor="text1"/>
              </w:rPr>
              <w:t xml:space="preserve">Worked with various </w:t>
            </w:r>
            <w:r w:rsidR="00E0440A" w:rsidRPr="00AA65A9">
              <w:rPr>
                <w:rFonts w:ascii="Times New Roman" w:hAnsi="Times New Roman" w:cs="Times New Roman"/>
                <w:color w:val="000000" w:themeColor="text1"/>
              </w:rPr>
              <w:t xml:space="preserve">encryption types: </w:t>
            </w:r>
            <w:r w:rsidR="00E0440A" w:rsidRPr="00DC0583">
              <w:rPr>
                <w:rFonts w:ascii="Times New Roman" w:hAnsi="Times New Roman" w:cs="Times New Roman"/>
                <w:color w:val="000000" w:themeColor="text1"/>
              </w:rPr>
              <w:t xml:space="preserve">BASE64, SHA, </w:t>
            </w:r>
            <w:proofErr w:type="gramStart"/>
            <w:r w:rsidR="007E6430" w:rsidRPr="00DC0583">
              <w:rPr>
                <w:rFonts w:ascii="Times New Roman" w:hAnsi="Times New Roman" w:cs="Times New Roman"/>
                <w:color w:val="000000" w:themeColor="text1"/>
              </w:rPr>
              <w:t>SERIAL</w:t>
            </w:r>
            <w:proofErr w:type="gramEnd"/>
            <w:r w:rsidR="004C7B78" w:rsidRPr="00DC05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93360F9" w14:textId="21613AB0" w:rsidR="003A6048" w:rsidRPr="00DC0583" w:rsidRDefault="007E6430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Have </w:t>
            </w:r>
            <w:r w:rsidR="00A4171E">
              <w:rPr>
                <w:rFonts w:ascii="Times New Roman" w:hAnsi="Times New Roman" w:cs="Times New Roman"/>
                <w:color w:val="000000" w:themeColor="text1"/>
              </w:rPr>
              <w:t xml:space="preserve">good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experience about </w:t>
            </w:r>
            <w:r w:rsidR="00D42DD8" w:rsidRPr="00DC0583">
              <w:rPr>
                <w:rFonts w:ascii="Times New Roman" w:hAnsi="Times New Roman" w:cs="Times New Roman"/>
                <w:color w:val="000000" w:themeColor="text1"/>
              </w:rPr>
              <w:t>SQLite, XML</w:t>
            </w:r>
            <w:r w:rsidR="00E0440A" w:rsidRPr="00DC058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gramStart"/>
            <w:r w:rsidR="00D42DD8" w:rsidRPr="00DC0583">
              <w:rPr>
                <w:rFonts w:ascii="Times New Roman" w:hAnsi="Times New Roman" w:cs="Times New Roman"/>
                <w:color w:val="000000" w:themeColor="text1"/>
              </w:rPr>
              <w:t>ENCRYPTED</w:t>
            </w:r>
            <w:proofErr w:type="gramEnd"/>
            <w:r w:rsidR="00D42DD8" w:rsidRPr="00DC0583">
              <w:rPr>
                <w:rFonts w:ascii="Times New Roman" w:hAnsi="Times New Roman" w:cs="Times New Roman"/>
                <w:color w:val="000000" w:themeColor="text1"/>
              </w:rPr>
              <w:t xml:space="preserve"> DATA.</w:t>
            </w:r>
            <w:r w:rsidR="00E0440A" w:rsidRPr="00DC05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C76FBC7" w14:textId="36BC0587" w:rsidR="00A4171E" w:rsidRPr="00DC0583" w:rsidRDefault="00A4171E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Worked with connection protocols</w:t>
            </w:r>
            <w:r w:rsidRPr="00DC0583">
              <w:rPr>
                <w:rFonts w:ascii="Times New Roman" w:hAnsi="Times New Roman" w:cs="Times New Roman"/>
                <w:color w:val="000000" w:themeColor="text1"/>
              </w:rPr>
              <w:t>: MTP</w:t>
            </w:r>
            <w:proofErr w:type="gramStart"/>
            <w:r w:rsidRPr="00DC0583">
              <w:rPr>
                <w:rFonts w:ascii="Times New Roman" w:hAnsi="Times New Roman" w:cs="Times New Roman"/>
                <w:color w:val="000000" w:themeColor="text1"/>
              </w:rPr>
              <w:t>,PPT,USB</w:t>
            </w:r>
            <w:proofErr w:type="gramEnd"/>
            <w:r w:rsidRPr="00DC0583">
              <w:rPr>
                <w:rFonts w:ascii="Times New Roman" w:hAnsi="Times New Roman" w:cs="Times New Roman"/>
                <w:color w:val="000000" w:themeColor="text1"/>
              </w:rPr>
              <w:t xml:space="preserve"> Mass Storage.</w:t>
            </w:r>
          </w:p>
          <w:p w14:paraId="7CDB6547" w14:textId="6A8D145D" w:rsidR="00FC0257" w:rsidRPr="00DC0583" w:rsidRDefault="00FC7B7D" w:rsidP="00FF268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Commit and review source code using </w:t>
            </w:r>
            <w:proofErr w:type="spellStart"/>
            <w:r w:rsidR="00B374AD" w:rsidRPr="00DC0583">
              <w:rPr>
                <w:rFonts w:ascii="Times New Roman" w:hAnsi="Times New Roman" w:cs="Times New Roman"/>
                <w:color w:val="000000" w:themeColor="text1"/>
              </w:rPr>
              <w:t>Svn</w:t>
            </w:r>
            <w:proofErr w:type="spellEnd"/>
            <w:r w:rsidRPr="00DC05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9F5D4CA" w14:textId="36F11031" w:rsidR="00FC7B7D" w:rsidRDefault="00FC7B7D" w:rsidP="00FF268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Analyzed </w:t>
            </w:r>
            <w:r w:rsidRPr="00DC0583">
              <w:rPr>
                <w:rFonts w:ascii="Times New Roman" w:hAnsi="Times New Roman" w:cs="Times New Roman"/>
                <w:color w:val="000000" w:themeColor="text1"/>
              </w:rPr>
              <w:t>REGISTRY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to store settings, data of application</w:t>
            </w:r>
          </w:p>
          <w:p w14:paraId="507E46FA" w14:textId="6648A430" w:rsidR="00D707A2" w:rsidRDefault="004C7B78" w:rsidP="00A30792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Remote support for markets: US, EU, KOREA. </w:t>
            </w:r>
          </w:p>
          <w:p w14:paraId="54324788" w14:textId="1D0DF8AC" w:rsidR="001B228C" w:rsidRDefault="001B228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Analyzed and </w:t>
            </w:r>
            <w:r w:rsidR="00920360" w:rsidRPr="00DC0583">
              <w:rPr>
                <w:rFonts w:ascii="Times New Roman" w:hAnsi="Times New Roman" w:cs="Times New Roman"/>
                <w:color w:val="000000" w:themeColor="text1"/>
              </w:rPr>
              <w:t>applied</w:t>
            </w:r>
            <w:r w:rsidRPr="00DC05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20360" w:rsidRPr="00DC0583">
              <w:rPr>
                <w:rFonts w:ascii="Times New Roman" w:hAnsi="Times New Roman" w:cs="Times New Roman"/>
                <w:color w:val="000000" w:themeColor="text1"/>
              </w:rPr>
              <w:t xml:space="preserve">MULTITHREADING, </w:t>
            </w:r>
            <w:r w:rsidRPr="00DC0583">
              <w:rPr>
                <w:rFonts w:ascii="Times New Roman" w:hAnsi="Times New Roman" w:cs="Times New Roman"/>
                <w:color w:val="000000" w:themeColor="text1"/>
              </w:rPr>
              <w:t>THREAD POOLS</w:t>
            </w:r>
            <w:r w:rsidR="00920360">
              <w:rPr>
                <w:rFonts w:ascii="Times New Roman" w:hAnsi="Times New Roman" w:cs="Times New Roman"/>
                <w:color w:val="000000" w:themeColor="text1"/>
              </w:rPr>
              <w:t xml:space="preserve"> to improve performance and user experience.</w:t>
            </w:r>
          </w:p>
          <w:p w14:paraId="1775D2F8" w14:textId="4F03B379" w:rsidR="0059054C" w:rsidRPr="00D3111C" w:rsidRDefault="0059054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Debugged </w:t>
            </w:r>
            <w:r w:rsidR="002E06FD">
              <w:rPr>
                <w:rFonts w:ascii="Times New Roman" w:hAnsi="Times New Roman" w:cs="Times New Roman"/>
                <w:color w:val="000000" w:themeColor="text1"/>
              </w:rPr>
              <w:t xml:space="preserve">and troubleshoot software issues using </w:t>
            </w:r>
            <w:r w:rsidR="004C7B78">
              <w:rPr>
                <w:rFonts w:ascii="Times New Roman" w:hAnsi="Times New Roman" w:cs="Times New Roman"/>
                <w:color w:val="000000" w:themeColor="text1"/>
              </w:rPr>
              <w:t>Visual studio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48114C9" w14:textId="77777777" w:rsidR="009A08C6" w:rsidRDefault="009A08C6" w:rsidP="002E06FD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Prepared </w:t>
            </w:r>
            <w:r w:rsidR="004C7B78">
              <w:rPr>
                <w:rFonts w:ascii="Times New Roman" w:hAnsi="Times New Roman" w:cs="Times New Roman"/>
                <w:color w:val="000000" w:themeColor="text1"/>
              </w:rPr>
              <w:t>working and training plan for team.</w:t>
            </w:r>
          </w:p>
          <w:p w14:paraId="1E2B2805" w14:textId="7E59ED51" w:rsidR="00FC7B7D" w:rsidRPr="00D80940" w:rsidRDefault="00FC7B7D" w:rsidP="009F3710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Techniques: </w:t>
            </w:r>
            <w:r w:rsidR="009F3710">
              <w:rPr>
                <w:rFonts w:ascii="Times New Roman" w:hAnsi="Times New Roman" w:cs="Times New Roman"/>
                <w:b/>
                <w:color w:val="000000" w:themeColor="text1"/>
              </w:rPr>
              <w:t xml:space="preserve">C++, MFC, Encryption, Decryption, </w:t>
            </w:r>
            <w:proofErr w:type="spellStart"/>
            <w:r w:rsidR="009F3710">
              <w:rPr>
                <w:rFonts w:ascii="Times New Roman" w:hAnsi="Times New Roman" w:cs="Times New Roman"/>
                <w:b/>
                <w:color w:val="000000" w:themeColor="text1"/>
              </w:rPr>
              <w:t>Sqlite</w:t>
            </w:r>
            <w:proofErr w:type="spellEnd"/>
            <w:r w:rsidR="009F3710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9F3710">
              <w:rPr>
                <w:rFonts w:ascii="Times New Roman" w:hAnsi="Times New Roman" w:cs="Times New Roman"/>
                <w:b/>
                <w:color w:val="000000" w:themeColor="text1"/>
              </w:rPr>
              <w:t>MultiThreading</w:t>
            </w:r>
            <w:proofErr w:type="spellEnd"/>
            <w:r w:rsidR="009F3710">
              <w:rPr>
                <w:rFonts w:ascii="Times New Roman" w:hAnsi="Times New Roman" w:cs="Times New Roman"/>
                <w:b/>
                <w:color w:val="000000" w:themeColor="text1"/>
              </w:rPr>
              <w:t>, MTP connections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</w:tc>
      </w:tr>
      <w:tr w:rsidR="009A08C6" w:rsidRPr="00D3111C" w14:paraId="2D0EF2BF" w14:textId="77777777" w:rsidTr="0036517D">
        <w:tc>
          <w:tcPr>
            <w:tcW w:w="11484" w:type="dxa"/>
            <w:gridSpan w:val="3"/>
          </w:tcPr>
          <w:p w14:paraId="5781E3D9" w14:textId="49769553" w:rsidR="009A08C6" w:rsidRPr="00D3111C" w:rsidRDefault="009A08C6" w:rsidP="009A08C6">
            <w:pPr>
              <w:pStyle w:val="Heading2"/>
              <w:spacing w:line="288" w:lineRule="auto"/>
              <w:ind w:left="-144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7278" w:rsidRPr="00D3111C" w14:paraId="3C5FFDEB" w14:textId="77777777" w:rsidTr="0014019B">
        <w:tc>
          <w:tcPr>
            <w:tcW w:w="11484" w:type="dxa"/>
            <w:gridSpan w:val="3"/>
            <w:shd w:val="clear" w:color="auto" w:fill="D9D9D9" w:themeFill="background1" w:themeFillShade="D9"/>
          </w:tcPr>
          <w:p w14:paraId="1FD152BE" w14:textId="77777777" w:rsidR="000C7278" w:rsidRPr="00D3111C" w:rsidRDefault="000C7278" w:rsidP="0014019B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EDUCATION</w:t>
            </w:r>
          </w:p>
        </w:tc>
      </w:tr>
      <w:tr w:rsidR="000C7278" w:rsidRPr="00D3111C" w14:paraId="270D56BB" w14:textId="77777777" w:rsidTr="0014019B">
        <w:tc>
          <w:tcPr>
            <w:tcW w:w="1975" w:type="dxa"/>
          </w:tcPr>
          <w:p w14:paraId="499CF15E" w14:textId="77777777" w:rsidR="000C7278" w:rsidRPr="00D3111C" w:rsidRDefault="000C7278" w:rsidP="0014019B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9" w:type="dxa"/>
            <w:gridSpan w:val="2"/>
          </w:tcPr>
          <w:p w14:paraId="24E48A8D" w14:textId="78A5C943" w:rsidR="000C7278" w:rsidRPr="00D3111C" w:rsidRDefault="000C7278" w:rsidP="0014019B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 xml:space="preserve">Bachelor’s degree in </w:t>
            </w:r>
            <w:r w:rsidR="009F3710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Automatic control, 2007 – 2012</w:t>
            </w:r>
          </w:p>
          <w:p w14:paraId="6EA4102C" w14:textId="545AFA9E" w:rsidR="000C7278" w:rsidRPr="00D3111C" w:rsidRDefault="009F3710" w:rsidP="009F3710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Thai Nguyen</w:t>
            </w:r>
            <w:r w:rsidR="000C7278" w:rsidRPr="00D3111C">
              <w:rPr>
                <w:rFonts w:ascii="Times New Roman" w:hAnsi="Times New Roman" w:cs="Times New Roman"/>
                <w:color w:val="auto"/>
              </w:rPr>
              <w:t xml:space="preserve"> University of Techno</w:t>
            </w:r>
            <w:r w:rsidR="000C7278">
              <w:rPr>
                <w:rFonts w:ascii="Times New Roman" w:hAnsi="Times New Roman" w:cs="Times New Roman"/>
                <w:color w:val="auto"/>
              </w:rPr>
              <w:t xml:space="preserve">logy, </w:t>
            </w:r>
            <w:r>
              <w:rPr>
                <w:rFonts w:ascii="Times New Roman" w:hAnsi="Times New Roman" w:cs="Times New Roman"/>
                <w:color w:val="auto"/>
              </w:rPr>
              <w:t>Thai Nguyen</w:t>
            </w:r>
            <w:r w:rsidR="000C7278">
              <w:rPr>
                <w:rFonts w:ascii="Times New Roman" w:hAnsi="Times New Roman" w:cs="Times New Roman"/>
                <w:color w:val="auto"/>
              </w:rPr>
              <w:t>, Vietnam</w:t>
            </w:r>
            <w:r w:rsidR="000C7278" w:rsidRPr="00D3111C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C7278" w:rsidRPr="00D3111C" w14:paraId="061772FC" w14:textId="77777777" w:rsidTr="00923459">
        <w:tc>
          <w:tcPr>
            <w:tcW w:w="11484" w:type="dxa"/>
            <w:gridSpan w:val="3"/>
          </w:tcPr>
          <w:p w14:paraId="03664952" w14:textId="77777777" w:rsidR="000C7278" w:rsidRPr="00D3111C" w:rsidRDefault="000C7278" w:rsidP="000C7278">
            <w:pPr>
              <w:pStyle w:val="ListBullet"/>
              <w:numPr>
                <w:ilvl w:val="0"/>
                <w:numId w:val="0"/>
              </w:numPr>
              <w:spacing w:line="276" w:lineRule="auto"/>
              <w:ind w:left="252"/>
              <w:jc w:val="both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</w:p>
        </w:tc>
      </w:tr>
      <w:tr w:rsidR="009A08C6" w:rsidRPr="00D3111C" w14:paraId="1446CA80" w14:textId="77777777" w:rsidTr="00484E82">
        <w:tc>
          <w:tcPr>
            <w:tcW w:w="11484" w:type="dxa"/>
            <w:gridSpan w:val="3"/>
            <w:shd w:val="clear" w:color="auto" w:fill="D9D9D9" w:themeFill="background1" w:themeFillShade="D9"/>
          </w:tcPr>
          <w:p w14:paraId="318346FB" w14:textId="7AAFA159" w:rsidR="009A08C6" w:rsidRPr="00D3111C" w:rsidRDefault="000C7278" w:rsidP="009A08C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ACHIVEMENT</w:t>
            </w:r>
          </w:p>
        </w:tc>
      </w:tr>
      <w:tr w:rsidR="009A08C6" w:rsidRPr="00D3111C" w14:paraId="3DB3C1D8" w14:textId="77777777" w:rsidTr="00484E82">
        <w:tc>
          <w:tcPr>
            <w:tcW w:w="1975" w:type="dxa"/>
          </w:tcPr>
          <w:p w14:paraId="7AD356A1" w14:textId="77777777" w:rsidR="009A08C6" w:rsidRPr="00D3111C" w:rsidRDefault="009A08C6" w:rsidP="009A08C6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9" w:type="dxa"/>
            <w:gridSpan w:val="2"/>
          </w:tcPr>
          <w:p w14:paraId="47764111" w14:textId="7777777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2007: Third prize in national informatics exam.</w:t>
            </w:r>
          </w:p>
          <w:p w14:paraId="1EAB093C" w14:textId="7777777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2013: Expert level in Samsung software test.</w:t>
            </w:r>
          </w:p>
          <w:p w14:paraId="402433F1" w14:textId="414D6E84" w:rsidR="000C7278" w:rsidRPr="000C7278" w:rsidRDefault="000C7278" w:rsidP="009F3710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2014: Samsung best employee Q1 2014.</w:t>
            </w:r>
          </w:p>
          <w:p w14:paraId="47E96B82" w14:textId="52121FB7" w:rsidR="000C7278" w:rsidRPr="000C7278" w:rsidRDefault="000C7278" w:rsidP="000C7278">
            <w:pPr>
              <w:pStyle w:val="ListBullet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 xml:space="preserve">2018: LG pioneer of automotive specialist </w:t>
            </w:r>
            <w:r w:rsidR="009F3710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by 2020</w:t>
            </w: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.</w:t>
            </w:r>
            <w:bookmarkStart w:id="0" w:name="_GoBack"/>
            <w:bookmarkEnd w:id="0"/>
          </w:p>
          <w:p w14:paraId="1AE77D04" w14:textId="60CE3497" w:rsidR="009A08C6" w:rsidRPr="00D3111C" w:rsidRDefault="000C7278" w:rsidP="000C7278">
            <w:pPr>
              <w:pStyle w:val="ListBullet"/>
              <w:rPr>
                <w:rFonts w:ascii="Times New Roman" w:hAnsi="Times New Roman" w:cs="Times New Roman"/>
              </w:rPr>
            </w:pPr>
            <w:r w:rsidRPr="000C7278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2018: LG Electronics coding expert.</w:t>
            </w:r>
          </w:p>
        </w:tc>
      </w:tr>
    </w:tbl>
    <w:p w14:paraId="34204892" w14:textId="77777777" w:rsidR="008F11E2" w:rsidRPr="00D3111C" w:rsidRDefault="008F11E2" w:rsidP="00E03F26">
      <w:pPr>
        <w:spacing w:after="0"/>
        <w:rPr>
          <w:rFonts w:ascii="Times New Roman" w:hAnsi="Times New Roman" w:cs="Times New Roman"/>
        </w:rPr>
      </w:pPr>
    </w:p>
    <w:sectPr w:rsidR="008F11E2" w:rsidRPr="00D3111C" w:rsidSect="00C238DE">
      <w:footerReference w:type="default" r:id="rId9"/>
      <w:pgSz w:w="12240" w:h="15840" w:code="1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36172" w14:textId="77777777" w:rsidR="00A9091A" w:rsidRDefault="00A9091A">
      <w:pPr>
        <w:spacing w:after="0" w:line="240" w:lineRule="auto"/>
      </w:pPr>
      <w:r>
        <w:separator/>
      </w:r>
    </w:p>
    <w:p w14:paraId="5E3E19E5" w14:textId="77777777" w:rsidR="00A9091A" w:rsidRDefault="00A9091A"/>
    <w:p w14:paraId="0F744AF9" w14:textId="77777777" w:rsidR="00A9091A" w:rsidRDefault="00A9091A"/>
  </w:endnote>
  <w:endnote w:type="continuationSeparator" w:id="0">
    <w:p w14:paraId="1D811F32" w14:textId="77777777" w:rsidR="00A9091A" w:rsidRDefault="00A9091A">
      <w:pPr>
        <w:spacing w:after="0" w:line="240" w:lineRule="auto"/>
      </w:pPr>
      <w:r>
        <w:continuationSeparator/>
      </w:r>
    </w:p>
    <w:p w14:paraId="7D96796F" w14:textId="77777777" w:rsidR="00A9091A" w:rsidRDefault="00A9091A"/>
    <w:p w14:paraId="10BD80FA" w14:textId="77777777" w:rsidR="00A9091A" w:rsidRDefault="00A90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1607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645"/>
    </w:tblGrid>
    <w:tr w:rsidR="00EA7240" w14:paraId="54F6C609" w14:textId="77777777" w:rsidTr="00EA7240">
      <w:tc>
        <w:tcPr>
          <w:tcW w:w="3645" w:type="dxa"/>
        </w:tcPr>
        <w:p w14:paraId="4FF7153E" w14:textId="77777777" w:rsidR="00EA7240" w:rsidRDefault="00EA7240" w:rsidP="00D7592F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DC0583">
            <w:rPr>
              <w:noProof/>
            </w:rPr>
            <w:t>2</w:t>
          </w:r>
          <w:r w:rsidRPr="008F11E2">
            <w:fldChar w:fldCharType="end"/>
          </w:r>
        </w:p>
      </w:tc>
    </w:tr>
  </w:tbl>
  <w:p w14:paraId="1A18314C" w14:textId="77777777" w:rsidR="008347AC" w:rsidRDefault="00834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DF619" w14:textId="77777777" w:rsidR="00A9091A" w:rsidRDefault="00A9091A">
      <w:pPr>
        <w:spacing w:after="0" w:line="240" w:lineRule="auto"/>
      </w:pPr>
      <w:r>
        <w:separator/>
      </w:r>
    </w:p>
    <w:p w14:paraId="739703E1" w14:textId="77777777" w:rsidR="00A9091A" w:rsidRDefault="00A9091A"/>
    <w:p w14:paraId="037CD709" w14:textId="77777777" w:rsidR="00A9091A" w:rsidRDefault="00A9091A"/>
  </w:footnote>
  <w:footnote w:type="continuationSeparator" w:id="0">
    <w:p w14:paraId="58218128" w14:textId="77777777" w:rsidR="00A9091A" w:rsidRDefault="00A9091A">
      <w:pPr>
        <w:spacing w:after="0" w:line="240" w:lineRule="auto"/>
      </w:pPr>
      <w:r>
        <w:continuationSeparator/>
      </w:r>
    </w:p>
    <w:p w14:paraId="1864CE19" w14:textId="77777777" w:rsidR="00A9091A" w:rsidRDefault="00A9091A"/>
    <w:p w14:paraId="6E436481" w14:textId="77777777" w:rsidR="00A9091A" w:rsidRDefault="00A909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6EC20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1C8302F7"/>
    <w:multiLevelType w:val="hybridMultilevel"/>
    <w:tmpl w:val="CA0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0509D"/>
    <w:multiLevelType w:val="hybridMultilevel"/>
    <w:tmpl w:val="B04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F1A07"/>
    <w:multiLevelType w:val="hybridMultilevel"/>
    <w:tmpl w:val="7874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12"/>
  </w:num>
  <w:num w:numId="15">
    <w:abstractNumId w:val="9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10CA1"/>
    <w:rsid w:val="0001278B"/>
    <w:rsid w:val="0001497D"/>
    <w:rsid w:val="00014A15"/>
    <w:rsid w:val="000152DB"/>
    <w:rsid w:val="00016937"/>
    <w:rsid w:val="00017AA1"/>
    <w:rsid w:val="000200E9"/>
    <w:rsid w:val="000204DC"/>
    <w:rsid w:val="00020645"/>
    <w:rsid w:val="00022931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49EC"/>
    <w:rsid w:val="000568E2"/>
    <w:rsid w:val="0005699F"/>
    <w:rsid w:val="000654BD"/>
    <w:rsid w:val="0006574E"/>
    <w:rsid w:val="00065F08"/>
    <w:rsid w:val="00065F23"/>
    <w:rsid w:val="00066CC5"/>
    <w:rsid w:val="0006739C"/>
    <w:rsid w:val="00073633"/>
    <w:rsid w:val="00074FB7"/>
    <w:rsid w:val="0008192A"/>
    <w:rsid w:val="00082773"/>
    <w:rsid w:val="00082BC3"/>
    <w:rsid w:val="000854ED"/>
    <w:rsid w:val="00086C76"/>
    <w:rsid w:val="00086D53"/>
    <w:rsid w:val="00095B39"/>
    <w:rsid w:val="00095FBF"/>
    <w:rsid w:val="00096C9D"/>
    <w:rsid w:val="000A0D31"/>
    <w:rsid w:val="000A0DF5"/>
    <w:rsid w:val="000A49DE"/>
    <w:rsid w:val="000A56A0"/>
    <w:rsid w:val="000A615A"/>
    <w:rsid w:val="000A79DC"/>
    <w:rsid w:val="000B1877"/>
    <w:rsid w:val="000B5AF6"/>
    <w:rsid w:val="000B7968"/>
    <w:rsid w:val="000B7BE3"/>
    <w:rsid w:val="000C1B06"/>
    <w:rsid w:val="000C4F48"/>
    <w:rsid w:val="000C7278"/>
    <w:rsid w:val="000C7DDE"/>
    <w:rsid w:val="000D31CE"/>
    <w:rsid w:val="000D4CF6"/>
    <w:rsid w:val="000D51DB"/>
    <w:rsid w:val="000D6C70"/>
    <w:rsid w:val="000E061C"/>
    <w:rsid w:val="000E42D6"/>
    <w:rsid w:val="000E68D8"/>
    <w:rsid w:val="000F60F3"/>
    <w:rsid w:val="000F6C1E"/>
    <w:rsid w:val="000F7455"/>
    <w:rsid w:val="00101A84"/>
    <w:rsid w:val="00101C14"/>
    <w:rsid w:val="001033A8"/>
    <w:rsid w:val="0010367A"/>
    <w:rsid w:val="0011072C"/>
    <w:rsid w:val="0011091F"/>
    <w:rsid w:val="001122C2"/>
    <w:rsid w:val="00112C0A"/>
    <w:rsid w:val="00113988"/>
    <w:rsid w:val="00114843"/>
    <w:rsid w:val="00115D9E"/>
    <w:rsid w:val="00117DB1"/>
    <w:rsid w:val="00120BAD"/>
    <w:rsid w:val="001215A1"/>
    <w:rsid w:val="00124706"/>
    <w:rsid w:val="00125E35"/>
    <w:rsid w:val="00130BEF"/>
    <w:rsid w:val="001337B9"/>
    <w:rsid w:val="00134994"/>
    <w:rsid w:val="00135101"/>
    <w:rsid w:val="001369B2"/>
    <w:rsid w:val="0013733C"/>
    <w:rsid w:val="0014024D"/>
    <w:rsid w:val="00140EC6"/>
    <w:rsid w:val="0014587F"/>
    <w:rsid w:val="00145A6D"/>
    <w:rsid w:val="001517BC"/>
    <w:rsid w:val="001532A3"/>
    <w:rsid w:val="001544A4"/>
    <w:rsid w:val="00154FB2"/>
    <w:rsid w:val="001577CB"/>
    <w:rsid w:val="00161086"/>
    <w:rsid w:val="00161848"/>
    <w:rsid w:val="00167BE1"/>
    <w:rsid w:val="00175694"/>
    <w:rsid w:val="001850B4"/>
    <w:rsid w:val="00186E16"/>
    <w:rsid w:val="001873FB"/>
    <w:rsid w:val="00190443"/>
    <w:rsid w:val="001904E4"/>
    <w:rsid w:val="00193BA1"/>
    <w:rsid w:val="00195D26"/>
    <w:rsid w:val="00196845"/>
    <w:rsid w:val="001A1EB4"/>
    <w:rsid w:val="001A2CF1"/>
    <w:rsid w:val="001A55B7"/>
    <w:rsid w:val="001B0A11"/>
    <w:rsid w:val="001B228C"/>
    <w:rsid w:val="001B263A"/>
    <w:rsid w:val="001B3C84"/>
    <w:rsid w:val="001B42C7"/>
    <w:rsid w:val="001B49E5"/>
    <w:rsid w:val="001B6F41"/>
    <w:rsid w:val="001C5623"/>
    <w:rsid w:val="001D13A0"/>
    <w:rsid w:val="001D3179"/>
    <w:rsid w:val="001D49DC"/>
    <w:rsid w:val="001D5FB6"/>
    <w:rsid w:val="001D785D"/>
    <w:rsid w:val="001E1D6D"/>
    <w:rsid w:val="001E599E"/>
    <w:rsid w:val="001E5FC7"/>
    <w:rsid w:val="001E7033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BB6"/>
    <w:rsid w:val="00206C42"/>
    <w:rsid w:val="00207095"/>
    <w:rsid w:val="002071C2"/>
    <w:rsid w:val="00212618"/>
    <w:rsid w:val="00212D9D"/>
    <w:rsid w:val="00213286"/>
    <w:rsid w:val="00213987"/>
    <w:rsid w:val="00214921"/>
    <w:rsid w:val="00214A0D"/>
    <w:rsid w:val="00217FF9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42851"/>
    <w:rsid w:val="00242DCB"/>
    <w:rsid w:val="0024710D"/>
    <w:rsid w:val="00251ED2"/>
    <w:rsid w:val="00254AD3"/>
    <w:rsid w:val="0025586D"/>
    <w:rsid w:val="002565BE"/>
    <w:rsid w:val="00257018"/>
    <w:rsid w:val="002632F2"/>
    <w:rsid w:val="002656BC"/>
    <w:rsid w:val="00265E86"/>
    <w:rsid w:val="002666B8"/>
    <w:rsid w:val="00270794"/>
    <w:rsid w:val="00270C35"/>
    <w:rsid w:val="0027184A"/>
    <w:rsid w:val="00271943"/>
    <w:rsid w:val="00274506"/>
    <w:rsid w:val="00274AA2"/>
    <w:rsid w:val="002776C2"/>
    <w:rsid w:val="002806B4"/>
    <w:rsid w:val="00280887"/>
    <w:rsid w:val="0028146C"/>
    <w:rsid w:val="0028156A"/>
    <w:rsid w:val="002828A5"/>
    <w:rsid w:val="00286918"/>
    <w:rsid w:val="00291F80"/>
    <w:rsid w:val="0029213B"/>
    <w:rsid w:val="00293282"/>
    <w:rsid w:val="00293845"/>
    <w:rsid w:val="002950EC"/>
    <w:rsid w:val="00295571"/>
    <w:rsid w:val="002A23E5"/>
    <w:rsid w:val="002A251E"/>
    <w:rsid w:val="002A61FE"/>
    <w:rsid w:val="002A6DBC"/>
    <w:rsid w:val="002B2EA8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5332"/>
    <w:rsid w:val="002F6F7F"/>
    <w:rsid w:val="003001BA"/>
    <w:rsid w:val="00300810"/>
    <w:rsid w:val="0030097A"/>
    <w:rsid w:val="00301535"/>
    <w:rsid w:val="0030677C"/>
    <w:rsid w:val="00306857"/>
    <w:rsid w:val="0031287C"/>
    <w:rsid w:val="00313BF1"/>
    <w:rsid w:val="00315233"/>
    <w:rsid w:val="003203E3"/>
    <w:rsid w:val="0032298B"/>
    <w:rsid w:val="003229F2"/>
    <w:rsid w:val="00324A10"/>
    <w:rsid w:val="00327B2D"/>
    <w:rsid w:val="00330C97"/>
    <w:rsid w:val="0033119A"/>
    <w:rsid w:val="00331EB7"/>
    <w:rsid w:val="003341C4"/>
    <w:rsid w:val="00335683"/>
    <w:rsid w:val="00340376"/>
    <w:rsid w:val="0034044D"/>
    <w:rsid w:val="0034359E"/>
    <w:rsid w:val="00344A0A"/>
    <w:rsid w:val="003456F0"/>
    <w:rsid w:val="003468AA"/>
    <w:rsid w:val="00346E8E"/>
    <w:rsid w:val="00352028"/>
    <w:rsid w:val="00353086"/>
    <w:rsid w:val="00353FBB"/>
    <w:rsid w:val="00355E88"/>
    <w:rsid w:val="0035650E"/>
    <w:rsid w:val="0036078A"/>
    <w:rsid w:val="003613E7"/>
    <w:rsid w:val="00362C7D"/>
    <w:rsid w:val="00364DB9"/>
    <w:rsid w:val="0036517D"/>
    <w:rsid w:val="003716CB"/>
    <w:rsid w:val="00372550"/>
    <w:rsid w:val="00377A79"/>
    <w:rsid w:val="00383D58"/>
    <w:rsid w:val="00384064"/>
    <w:rsid w:val="00385A93"/>
    <w:rsid w:val="00390F9F"/>
    <w:rsid w:val="00393ACF"/>
    <w:rsid w:val="0039609B"/>
    <w:rsid w:val="00396415"/>
    <w:rsid w:val="003965BF"/>
    <w:rsid w:val="003A204A"/>
    <w:rsid w:val="003A3DF6"/>
    <w:rsid w:val="003A40DB"/>
    <w:rsid w:val="003A55CA"/>
    <w:rsid w:val="003A6048"/>
    <w:rsid w:val="003A6B10"/>
    <w:rsid w:val="003A7033"/>
    <w:rsid w:val="003A7931"/>
    <w:rsid w:val="003B26F8"/>
    <w:rsid w:val="003B2DD6"/>
    <w:rsid w:val="003B603D"/>
    <w:rsid w:val="003B6ABF"/>
    <w:rsid w:val="003C049D"/>
    <w:rsid w:val="003C071A"/>
    <w:rsid w:val="003C39F6"/>
    <w:rsid w:val="003C56A5"/>
    <w:rsid w:val="003C748B"/>
    <w:rsid w:val="003C7748"/>
    <w:rsid w:val="003E5FE9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63AC"/>
    <w:rsid w:val="00437ADB"/>
    <w:rsid w:val="00444938"/>
    <w:rsid w:val="00444DCD"/>
    <w:rsid w:val="0044594B"/>
    <w:rsid w:val="004507DD"/>
    <w:rsid w:val="004528DB"/>
    <w:rsid w:val="00452BF5"/>
    <w:rsid w:val="00453E6D"/>
    <w:rsid w:val="00454C8C"/>
    <w:rsid w:val="00457299"/>
    <w:rsid w:val="004611CC"/>
    <w:rsid w:val="00461C56"/>
    <w:rsid w:val="00463827"/>
    <w:rsid w:val="00463D56"/>
    <w:rsid w:val="00466FB9"/>
    <w:rsid w:val="00470FBA"/>
    <w:rsid w:val="00472598"/>
    <w:rsid w:val="0047271D"/>
    <w:rsid w:val="00474AA8"/>
    <w:rsid w:val="004754AE"/>
    <w:rsid w:val="004778CE"/>
    <w:rsid w:val="00480B85"/>
    <w:rsid w:val="00480C02"/>
    <w:rsid w:val="00484E82"/>
    <w:rsid w:val="0048516E"/>
    <w:rsid w:val="004857EE"/>
    <w:rsid w:val="00486FF2"/>
    <w:rsid w:val="004870D2"/>
    <w:rsid w:val="00487B4B"/>
    <w:rsid w:val="00494656"/>
    <w:rsid w:val="004972E7"/>
    <w:rsid w:val="00497DAD"/>
    <w:rsid w:val="004A17BD"/>
    <w:rsid w:val="004A1A6A"/>
    <w:rsid w:val="004A3BD2"/>
    <w:rsid w:val="004A5F7A"/>
    <w:rsid w:val="004A6C8E"/>
    <w:rsid w:val="004B0C25"/>
    <w:rsid w:val="004B2CB6"/>
    <w:rsid w:val="004B2E4D"/>
    <w:rsid w:val="004B36AA"/>
    <w:rsid w:val="004B5E19"/>
    <w:rsid w:val="004C0EEF"/>
    <w:rsid w:val="004C19D6"/>
    <w:rsid w:val="004C7756"/>
    <w:rsid w:val="004C7B78"/>
    <w:rsid w:val="004D2FE3"/>
    <w:rsid w:val="004D3202"/>
    <w:rsid w:val="004D35FD"/>
    <w:rsid w:val="004D407B"/>
    <w:rsid w:val="004D40E4"/>
    <w:rsid w:val="004D44FE"/>
    <w:rsid w:val="004D6083"/>
    <w:rsid w:val="004E510C"/>
    <w:rsid w:val="004E5A47"/>
    <w:rsid w:val="004E680A"/>
    <w:rsid w:val="004F0ECF"/>
    <w:rsid w:val="004F1725"/>
    <w:rsid w:val="004F3FA4"/>
    <w:rsid w:val="004F4313"/>
    <w:rsid w:val="004F56B1"/>
    <w:rsid w:val="004F6A00"/>
    <w:rsid w:val="00501769"/>
    <w:rsid w:val="00501D39"/>
    <w:rsid w:val="00504CFB"/>
    <w:rsid w:val="0050560C"/>
    <w:rsid w:val="00505A90"/>
    <w:rsid w:val="00512261"/>
    <w:rsid w:val="00513D18"/>
    <w:rsid w:val="00513F06"/>
    <w:rsid w:val="005161A4"/>
    <w:rsid w:val="0051620A"/>
    <w:rsid w:val="00516F45"/>
    <w:rsid w:val="00523859"/>
    <w:rsid w:val="00524334"/>
    <w:rsid w:val="005278FA"/>
    <w:rsid w:val="00530A55"/>
    <w:rsid w:val="005363BD"/>
    <w:rsid w:val="00536D0F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9054C"/>
    <w:rsid w:val="00591153"/>
    <w:rsid w:val="00594569"/>
    <w:rsid w:val="00594B57"/>
    <w:rsid w:val="005A2222"/>
    <w:rsid w:val="005A71E3"/>
    <w:rsid w:val="005B2773"/>
    <w:rsid w:val="005B4676"/>
    <w:rsid w:val="005C073F"/>
    <w:rsid w:val="005C15AE"/>
    <w:rsid w:val="005C27C6"/>
    <w:rsid w:val="005C39CD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F0469"/>
    <w:rsid w:val="005F492A"/>
    <w:rsid w:val="005F7724"/>
    <w:rsid w:val="005F7F61"/>
    <w:rsid w:val="005F7F7B"/>
    <w:rsid w:val="006004ED"/>
    <w:rsid w:val="00601A33"/>
    <w:rsid w:val="006039A6"/>
    <w:rsid w:val="00607D2B"/>
    <w:rsid w:val="00611014"/>
    <w:rsid w:val="00613026"/>
    <w:rsid w:val="00615513"/>
    <w:rsid w:val="006165C9"/>
    <w:rsid w:val="00616BFA"/>
    <w:rsid w:val="006230C6"/>
    <w:rsid w:val="00624AAE"/>
    <w:rsid w:val="006301C3"/>
    <w:rsid w:val="00631720"/>
    <w:rsid w:val="00631E68"/>
    <w:rsid w:val="00635D3A"/>
    <w:rsid w:val="00636211"/>
    <w:rsid w:val="00640B12"/>
    <w:rsid w:val="00642D58"/>
    <w:rsid w:val="006438D9"/>
    <w:rsid w:val="006445E4"/>
    <w:rsid w:val="0064478D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5667"/>
    <w:rsid w:val="00667A0C"/>
    <w:rsid w:val="0067216B"/>
    <w:rsid w:val="0067249C"/>
    <w:rsid w:val="00672883"/>
    <w:rsid w:val="006728FF"/>
    <w:rsid w:val="006744B1"/>
    <w:rsid w:val="006809F6"/>
    <w:rsid w:val="006811BF"/>
    <w:rsid w:val="00681958"/>
    <w:rsid w:val="00685C48"/>
    <w:rsid w:val="006871F8"/>
    <w:rsid w:val="00687258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4178"/>
    <w:rsid w:val="006C47EF"/>
    <w:rsid w:val="006C6221"/>
    <w:rsid w:val="006C743E"/>
    <w:rsid w:val="006C76B2"/>
    <w:rsid w:val="006D2276"/>
    <w:rsid w:val="006D2BD7"/>
    <w:rsid w:val="006D3C75"/>
    <w:rsid w:val="006D59E3"/>
    <w:rsid w:val="006D64E6"/>
    <w:rsid w:val="006D6A5A"/>
    <w:rsid w:val="006D7EE8"/>
    <w:rsid w:val="006E0C31"/>
    <w:rsid w:val="006E27A1"/>
    <w:rsid w:val="006E48EC"/>
    <w:rsid w:val="006F2ED2"/>
    <w:rsid w:val="006F625F"/>
    <w:rsid w:val="0070124C"/>
    <w:rsid w:val="00707B5D"/>
    <w:rsid w:val="00711156"/>
    <w:rsid w:val="007115E6"/>
    <w:rsid w:val="00711624"/>
    <w:rsid w:val="00726A06"/>
    <w:rsid w:val="007302D6"/>
    <w:rsid w:val="007317BF"/>
    <w:rsid w:val="00731D2F"/>
    <w:rsid w:val="00732C7C"/>
    <w:rsid w:val="00735FAA"/>
    <w:rsid w:val="00750515"/>
    <w:rsid w:val="0075197F"/>
    <w:rsid w:val="00752A28"/>
    <w:rsid w:val="00752D31"/>
    <w:rsid w:val="00755493"/>
    <w:rsid w:val="0076017D"/>
    <w:rsid w:val="00763310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61DF"/>
    <w:rsid w:val="00787B2A"/>
    <w:rsid w:val="00791F55"/>
    <w:rsid w:val="00792088"/>
    <w:rsid w:val="00795F72"/>
    <w:rsid w:val="007968D0"/>
    <w:rsid w:val="00796A47"/>
    <w:rsid w:val="007A1585"/>
    <w:rsid w:val="007A69D6"/>
    <w:rsid w:val="007A70C6"/>
    <w:rsid w:val="007A7B1C"/>
    <w:rsid w:val="007B2691"/>
    <w:rsid w:val="007B2792"/>
    <w:rsid w:val="007B3CE1"/>
    <w:rsid w:val="007B6B79"/>
    <w:rsid w:val="007B7A83"/>
    <w:rsid w:val="007C6192"/>
    <w:rsid w:val="007D099E"/>
    <w:rsid w:val="007D3A44"/>
    <w:rsid w:val="007D4BCE"/>
    <w:rsid w:val="007D635C"/>
    <w:rsid w:val="007E1435"/>
    <w:rsid w:val="007E3DA2"/>
    <w:rsid w:val="007E59B8"/>
    <w:rsid w:val="007E6430"/>
    <w:rsid w:val="007E747F"/>
    <w:rsid w:val="007F0E53"/>
    <w:rsid w:val="007F0EBA"/>
    <w:rsid w:val="007F2B77"/>
    <w:rsid w:val="007F3D1A"/>
    <w:rsid w:val="007F52D8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A00"/>
    <w:rsid w:val="00817BAE"/>
    <w:rsid w:val="00823106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7604"/>
    <w:rsid w:val="008536F8"/>
    <w:rsid w:val="00853A5F"/>
    <w:rsid w:val="00855260"/>
    <w:rsid w:val="008552F6"/>
    <w:rsid w:val="00857B6E"/>
    <w:rsid w:val="00862200"/>
    <w:rsid w:val="00862E6D"/>
    <w:rsid w:val="008827A4"/>
    <w:rsid w:val="00885A90"/>
    <w:rsid w:val="00887501"/>
    <w:rsid w:val="00887D11"/>
    <w:rsid w:val="00887F52"/>
    <w:rsid w:val="00890AF4"/>
    <w:rsid w:val="0089169E"/>
    <w:rsid w:val="0089211F"/>
    <w:rsid w:val="00894A71"/>
    <w:rsid w:val="008A0C7D"/>
    <w:rsid w:val="008A1282"/>
    <w:rsid w:val="008A6CDA"/>
    <w:rsid w:val="008B04B9"/>
    <w:rsid w:val="008B1660"/>
    <w:rsid w:val="008B2867"/>
    <w:rsid w:val="008B43E0"/>
    <w:rsid w:val="008B61A9"/>
    <w:rsid w:val="008C2AFD"/>
    <w:rsid w:val="008C2BA0"/>
    <w:rsid w:val="008C6ACE"/>
    <w:rsid w:val="008C740D"/>
    <w:rsid w:val="008D1344"/>
    <w:rsid w:val="008D2E88"/>
    <w:rsid w:val="008D44A5"/>
    <w:rsid w:val="008D4EC6"/>
    <w:rsid w:val="008D5D33"/>
    <w:rsid w:val="008D6514"/>
    <w:rsid w:val="008E0135"/>
    <w:rsid w:val="008E055C"/>
    <w:rsid w:val="008E2F89"/>
    <w:rsid w:val="008E6014"/>
    <w:rsid w:val="008E6DF1"/>
    <w:rsid w:val="008E7A4A"/>
    <w:rsid w:val="008F11E2"/>
    <w:rsid w:val="008F1BF4"/>
    <w:rsid w:val="00901C96"/>
    <w:rsid w:val="009028B4"/>
    <w:rsid w:val="009029E3"/>
    <w:rsid w:val="00902D20"/>
    <w:rsid w:val="00911F8A"/>
    <w:rsid w:val="00913B78"/>
    <w:rsid w:val="0091493F"/>
    <w:rsid w:val="009154C6"/>
    <w:rsid w:val="009155C1"/>
    <w:rsid w:val="00915FE8"/>
    <w:rsid w:val="00920360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1D0D"/>
    <w:rsid w:val="00932A2C"/>
    <w:rsid w:val="009407BF"/>
    <w:rsid w:val="00940B18"/>
    <w:rsid w:val="00941E1F"/>
    <w:rsid w:val="0094461A"/>
    <w:rsid w:val="00944E95"/>
    <w:rsid w:val="00950D2D"/>
    <w:rsid w:val="00952274"/>
    <w:rsid w:val="00953C48"/>
    <w:rsid w:val="00954CC3"/>
    <w:rsid w:val="009551C0"/>
    <w:rsid w:val="00961EFA"/>
    <w:rsid w:val="00973159"/>
    <w:rsid w:val="009750D1"/>
    <w:rsid w:val="0097602F"/>
    <w:rsid w:val="009769F4"/>
    <w:rsid w:val="00980BA7"/>
    <w:rsid w:val="0098237E"/>
    <w:rsid w:val="00982C04"/>
    <w:rsid w:val="00986F49"/>
    <w:rsid w:val="00987ADD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559"/>
    <w:rsid w:val="009A6DD9"/>
    <w:rsid w:val="009A71B2"/>
    <w:rsid w:val="009B2A26"/>
    <w:rsid w:val="009B4D16"/>
    <w:rsid w:val="009B5D1A"/>
    <w:rsid w:val="009C1019"/>
    <w:rsid w:val="009C137C"/>
    <w:rsid w:val="009C2979"/>
    <w:rsid w:val="009C34AE"/>
    <w:rsid w:val="009C4C2A"/>
    <w:rsid w:val="009C6B42"/>
    <w:rsid w:val="009C7B71"/>
    <w:rsid w:val="009D0046"/>
    <w:rsid w:val="009D0BA5"/>
    <w:rsid w:val="009D0D4E"/>
    <w:rsid w:val="009D1405"/>
    <w:rsid w:val="009D1993"/>
    <w:rsid w:val="009D4545"/>
    <w:rsid w:val="009D7291"/>
    <w:rsid w:val="009E31F5"/>
    <w:rsid w:val="009F06E2"/>
    <w:rsid w:val="009F3710"/>
    <w:rsid w:val="009F3DD0"/>
    <w:rsid w:val="009F4412"/>
    <w:rsid w:val="009F71C7"/>
    <w:rsid w:val="009F7AF9"/>
    <w:rsid w:val="00A022BC"/>
    <w:rsid w:val="00A047FF"/>
    <w:rsid w:val="00A058A7"/>
    <w:rsid w:val="00A11187"/>
    <w:rsid w:val="00A11EAF"/>
    <w:rsid w:val="00A17E48"/>
    <w:rsid w:val="00A20F25"/>
    <w:rsid w:val="00A22E23"/>
    <w:rsid w:val="00A24091"/>
    <w:rsid w:val="00A249D1"/>
    <w:rsid w:val="00A24FF2"/>
    <w:rsid w:val="00A2754F"/>
    <w:rsid w:val="00A30792"/>
    <w:rsid w:val="00A31581"/>
    <w:rsid w:val="00A32306"/>
    <w:rsid w:val="00A3250B"/>
    <w:rsid w:val="00A327D3"/>
    <w:rsid w:val="00A331C0"/>
    <w:rsid w:val="00A342D3"/>
    <w:rsid w:val="00A401F5"/>
    <w:rsid w:val="00A40B03"/>
    <w:rsid w:val="00A4171E"/>
    <w:rsid w:val="00A42251"/>
    <w:rsid w:val="00A47409"/>
    <w:rsid w:val="00A5270E"/>
    <w:rsid w:val="00A54D16"/>
    <w:rsid w:val="00A550E2"/>
    <w:rsid w:val="00A6047C"/>
    <w:rsid w:val="00A625B8"/>
    <w:rsid w:val="00A62C2D"/>
    <w:rsid w:val="00A62D04"/>
    <w:rsid w:val="00A63038"/>
    <w:rsid w:val="00A65150"/>
    <w:rsid w:val="00A66777"/>
    <w:rsid w:val="00A6708F"/>
    <w:rsid w:val="00A70103"/>
    <w:rsid w:val="00A71C6F"/>
    <w:rsid w:val="00A74826"/>
    <w:rsid w:val="00A74E7E"/>
    <w:rsid w:val="00A75CC4"/>
    <w:rsid w:val="00A773D2"/>
    <w:rsid w:val="00A80529"/>
    <w:rsid w:val="00A80B5C"/>
    <w:rsid w:val="00A81050"/>
    <w:rsid w:val="00A8362E"/>
    <w:rsid w:val="00A8363F"/>
    <w:rsid w:val="00A8612A"/>
    <w:rsid w:val="00A9091A"/>
    <w:rsid w:val="00A950E3"/>
    <w:rsid w:val="00AA339D"/>
    <w:rsid w:val="00AA376A"/>
    <w:rsid w:val="00AA4BF4"/>
    <w:rsid w:val="00AA65A9"/>
    <w:rsid w:val="00AA6B3C"/>
    <w:rsid w:val="00AB0D8D"/>
    <w:rsid w:val="00AB3DA1"/>
    <w:rsid w:val="00AB7A16"/>
    <w:rsid w:val="00AB7A22"/>
    <w:rsid w:val="00AC049D"/>
    <w:rsid w:val="00AC1EBB"/>
    <w:rsid w:val="00AC429F"/>
    <w:rsid w:val="00AC5E68"/>
    <w:rsid w:val="00AC7224"/>
    <w:rsid w:val="00AD07B5"/>
    <w:rsid w:val="00AD0895"/>
    <w:rsid w:val="00AD0D35"/>
    <w:rsid w:val="00AD57BE"/>
    <w:rsid w:val="00AD77E1"/>
    <w:rsid w:val="00AE216E"/>
    <w:rsid w:val="00AF0232"/>
    <w:rsid w:val="00AF3B3C"/>
    <w:rsid w:val="00AF3CA5"/>
    <w:rsid w:val="00AF45E2"/>
    <w:rsid w:val="00AF5F3D"/>
    <w:rsid w:val="00AF63C4"/>
    <w:rsid w:val="00AF6711"/>
    <w:rsid w:val="00B01AA6"/>
    <w:rsid w:val="00B03EDA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4AD"/>
    <w:rsid w:val="00B375A0"/>
    <w:rsid w:val="00B37CBD"/>
    <w:rsid w:val="00B43A55"/>
    <w:rsid w:val="00B45662"/>
    <w:rsid w:val="00B475E1"/>
    <w:rsid w:val="00B525C9"/>
    <w:rsid w:val="00B52C39"/>
    <w:rsid w:val="00B53044"/>
    <w:rsid w:val="00B53D4C"/>
    <w:rsid w:val="00B54DB8"/>
    <w:rsid w:val="00B55541"/>
    <w:rsid w:val="00B55B0E"/>
    <w:rsid w:val="00B60307"/>
    <w:rsid w:val="00B60CCE"/>
    <w:rsid w:val="00B610D5"/>
    <w:rsid w:val="00B64EF0"/>
    <w:rsid w:val="00B7022B"/>
    <w:rsid w:val="00B70E0B"/>
    <w:rsid w:val="00B71A32"/>
    <w:rsid w:val="00B74250"/>
    <w:rsid w:val="00B7658D"/>
    <w:rsid w:val="00B82837"/>
    <w:rsid w:val="00B855FD"/>
    <w:rsid w:val="00B85FC7"/>
    <w:rsid w:val="00B931BA"/>
    <w:rsid w:val="00BA54D8"/>
    <w:rsid w:val="00BB0630"/>
    <w:rsid w:val="00BB0B73"/>
    <w:rsid w:val="00BB0DB2"/>
    <w:rsid w:val="00BB5171"/>
    <w:rsid w:val="00BB52BA"/>
    <w:rsid w:val="00BB5461"/>
    <w:rsid w:val="00BB5FCD"/>
    <w:rsid w:val="00BB6329"/>
    <w:rsid w:val="00BB7DED"/>
    <w:rsid w:val="00BC2E8C"/>
    <w:rsid w:val="00BC3A4E"/>
    <w:rsid w:val="00BC5824"/>
    <w:rsid w:val="00BD05E6"/>
    <w:rsid w:val="00BD2A15"/>
    <w:rsid w:val="00BD2B78"/>
    <w:rsid w:val="00BD4187"/>
    <w:rsid w:val="00BD4D1C"/>
    <w:rsid w:val="00BD6544"/>
    <w:rsid w:val="00BD6965"/>
    <w:rsid w:val="00BE05EB"/>
    <w:rsid w:val="00BE49DB"/>
    <w:rsid w:val="00BE5687"/>
    <w:rsid w:val="00BE729D"/>
    <w:rsid w:val="00BF03A2"/>
    <w:rsid w:val="00BF0552"/>
    <w:rsid w:val="00BF0D93"/>
    <w:rsid w:val="00BF3396"/>
    <w:rsid w:val="00BF4D03"/>
    <w:rsid w:val="00BF613C"/>
    <w:rsid w:val="00BF7C48"/>
    <w:rsid w:val="00C01E4A"/>
    <w:rsid w:val="00C037AE"/>
    <w:rsid w:val="00C058C0"/>
    <w:rsid w:val="00C06911"/>
    <w:rsid w:val="00C11DD0"/>
    <w:rsid w:val="00C12504"/>
    <w:rsid w:val="00C146FA"/>
    <w:rsid w:val="00C1480E"/>
    <w:rsid w:val="00C2000A"/>
    <w:rsid w:val="00C211CE"/>
    <w:rsid w:val="00C238DE"/>
    <w:rsid w:val="00C23A1C"/>
    <w:rsid w:val="00C23C5B"/>
    <w:rsid w:val="00C262CA"/>
    <w:rsid w:val="00C27431"/>
    <w:rsid w:val="00C27BD3"/>
    <w:rsid w:val="00C318FA"/>
    <w:rsid w:val="00C33FAC"/>
    <w:rsid w:val="00C379BF"/>
    <w:rsid w:val="00C43612"/>
    <w:rsid w:val="00C436B3"/>
    <w:rsid w:val="00C44C38"/>
    <w:rsid w:val="00C45121"/>
    <w:rsid w:val="00C45F80"/>
    <w:rsid w:val="00C55178"/>
    <w:rsid w:val="00C55D17"/>
    <w:rsid w:val="00C5794C"/>
    <w:rsid w:val="00C62ACD"/>
    <w:rsid w:val="00C6489F"/>
    <w:rsid w:val="00C65A5D"/>
    <w:rsid w:val="00C65E91"/>
    <w:rsid w:val="00C7016F"/>
    <w:rsid w:val="00C70F03"/>
    <w:rsid w:val="00C7539F"/>
    <w:rsid w:val="00C77EFE"/>
    <w:rsid w:val="00C84805"/>
    <w:rsid w:val="00C852BF"/>
    <w:rsid w:val="00C8693F"/>
    <w:rsid w:val="00C910C1"/>
    <w:rsid w:val="00C9583B"/>
    <w:rsid w:val="00CA5D22"/>
    <w:rsid w:val="00CB1734"/>
    <w:rsid w:val="00CB1884"/>
    <w:rsid w:val="00CB5494"/>
    <w:rsid w:val="00CB7834"/>
    <w:rsid w:val="00CB7C3F"/>
    <w:rsid w:val="00CC2A27"/>
    <w:rsid w:val="00CC5E63"/>
    <w:rsid w:val="00CC63EC"/>
    <w:rsid w:val="00CC7B3A"/>
    <w:rsid w:val="00CD1B5A"/>
    <w:rsid w:val="00CD3C6C"/>
    <w:rsid w:val="00CD4821"/>
    <w:rsid w:val="00CE7093"/>
    <w:rsid w:val="00CF12CF"/>
    <w:rsid w:val="00CF1A52"/>
    <w:rsid w:val="00CF2A2E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DAC"/>
    <w:rsid w:val="00D14DFA"/>
    <w:rsid w:val="00D165A9"/>
    <w:rsid w:val="00D3111C"/>
    <w:rsid w:val="00D31709"/>
    <w:rsid w:val="00D31A02"/>
    <w:rsid w:val="00D321C4"/>
    <w:rsid w:val="00D33414"/>
    <w:rsid w:val="00D3541E"/>
    <w:rsid w:val="00D40843"/>
    <w:rsid w:val="00D40862"/>
    <w:rsid w:val="00D418F2"/>
    <w:rsid w:val="00D42463"/>
    <w:rsid w:val="00D42DD8"/>
    <w:rsid w:val="00D477C9"/>
    <w:rsid w:val="00D4790A"/>
    <w:rsid w:val="00D47EDE"/>
    <w:rsid w:val="00D50BF7"/>
    <w:rsid w:val="00D52445"/>
    <w:rsid w:val="00D54A15"/>
    <w:rsid w:val="00D570FD"/>
    <w:rsid w:val="00D60684"/>
    <w:rsid w:val="00D62B96"/>
    <w:rsid w:val="00D62B9F"/>
    <w:rsid w:val="00D62C6A"/>
    <w:rsid w:val="00D64487"/>
    <w:rsid w:val="00D669A9"/>
    <w:rsid w:val="00D67ADF"/>
    <w:rsid w:val="00D707A2"/>
    <w:rsid w:val="00D7592F"/>
    <w:rsid w:val="00D801D0"/>
    <w:rsid w:val="00D80940"/>
    <w:rsid w:val="00D80D97"/>
    <w:rsid w:val="00D83CBA"/>
    <w:rsid w:val="00D87702"/>
    <w:rsid w:val="00D94ABA"/>
    <w:rsid w:val="00D95122"/>
    <w:rsid w:val="00DA18FF"/>
    <w:rsid w:val="00DA337F"/>
    <w:rsid w:val="00DA59E2"/>
    <w:rsid w:val="00DA6A1F"/>
    <w:rsid w:val="00DA6F81"/>
    <w:rsid w:val="00DB19F2"/>
    <w:rsid w:val="00DB2455"/>
    <w:rsid w:val="00DC0583"/>
    <w:rsid w:val="00DC11A2"/>
    <w:rsid w:val="00DC2CD5"/>
    <w:rsid w:val="00DC4520"/>
    <w:rsid w:val="00DC4B4F"/>
    <w:rsid w:val="00DD1BBF"/>
    <w:rsid w:val="00DD2CA5"/>
    <w:rsid w:val="00DD31B8"/>
    <w:rsid w:val="00DD34A6"/>
    <w:rsid w:val="00DD499D"/>
    <w:rsid w:val="00DD6943"/>
    <w:rsid w:val="00DD6F46"/>
    <w:rsid w:val="00DE24C7"/>
    <w:rsid w:val="00DE495A"/>
    <w:rsid w:val="00DE5CF8"/>
    <w:rsid w:val="00DE695A"/>
    <w:rsid w:val="00DE6C18"/>
    <w:rsid w:val="00DE709F"/>
    <w:rsid w:val="00DE7B55"/>
    <w:rsid w:val="00DF0A93"/>
    <w:rsid w:val="00DF2FE9"/>
    <w:rsid w:val="00DF4E4F"/>
    <w:rsid w:val="00DF72C0"/>
    <w:rsid w:val="00E02676"/>
    <w:rsid w:val="00E02A6B"/>
    <w:rsid w:val="00E03F26"/>
    <w:rsid w:val="00E0440A"/>
    <w:rsid w:val="00E04A88"/>
    <w:rsid w:val="00E04EC1"/>
    <w:rsid w:val="00E05D87"/>
    <w:rsid w:val="00E139D2"/>
    <w:rsid w:val="00E14F56"/>
    <w:rsid w:val="00E16238"/>
    <w:rsid w:val="00E17C67"/>
    <w:rsid w:val="00E22010"/>
    <w:rsid w:val="00E22F08"/>
    <w:rsid w:val="00E26037"/>
    <w:rsid w:val="00E27517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345A"/>
    <w:rsid w:val="00E5701C"/>
    <w:rsid w:val="00E603C2"/>
    <w:rsid w:val="00E63CE7"/>
    <w:rsid w:val="00E7003E"/>
    <w:rsid w:val="00E70858"/>
    <w:rsid w:val="00E70C02"/>
    <w:rsid w:val="00E72621"/>
    <w:rsid w:val="00E72D8F"/>
    <w:rsid w:val="00E75819"/>
    <w:rsid w:val="00E77151"/>
    <w:rsid w:val="00E80733"/>
    <w:rsid w:val="00E81D10"/>
    <w:rsid w:val="00E821A9"/>
    <w:rsid w:val="00E82839"/>
    <w:rsid w:val="00E82CC2"/>
    <w:rsid w:val="00E83B27"/>
    <w:rsid w:val="00E8503D"/>
    <w:rsid w:val="00E8613D"/>
    <w:rsid w:val="00E863B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7240"/>
    <w:rsid w:val="00EB1F90"/>
    <w:rsid w:val="00EB2110"/>
    <w:rsid w:val="00EB321B"/>
    <w:rsid w:val="00EB3502"/>
    <w:rsid w:val="00EB452E"/>
    <w:rsid w:val="00EB59B9"/>
    <w:rsid w:val="00EB5D3F"/>
    <w:rsid w:val="00EC06FA"/>
    <w:rsid w:val="00EC346E"/>
    <w:rsid w:val="00EC3E18"/>
    <w:rsid w:val="00EC6E1F"/>
    <w:rsid w:val="00ED07E7"/>
    <w:rsid w:val="00ED1558"/>
    <w:rsid w:val="00ED3234"/>
    <w:rsid w:val="00ED5681"/>
    <w:rsid w:val="00ED7145"/>
    <w:rsid w:val="00EE1D07"/>
    <w:rsid w:val="00EE2A66"/>
    <w:rsid w:val="00EE554D"/>
    <w:rsid w:val="00EE722B"/>
    <w:rsid w:val="00EE733C"/>
    <w:rsid w:val="00EF1614"/>
    <w:rsid w:val="00EF4205"/>
    <w:rsid w:val="00EF687B"/>
    <w:rsid w:val="00F02151"/>
    <w:rsid w:val="00F029A3"/>
    <w:rsid w:val="00F02AD2"/>
    <w:rsid w:val="00F04AA0"/>
    <w:rsid w:val="00F05001"/>
    <w:rsid w:val="00F05AF7"/>
    <w:rsid w:val="00F06625"/>
    <w:rsid w:val="00F07D9E"/>
    <w:rsid w:val="00F1005A"/>
    <w:rsid w:val="00F12779"/>
    <w:rsid w:val="00F162D8"/>
    <w:rsid w:val="00F16619"/>
    <w:rsid w:val="00F17558"/>
    <w:rsid w:val="00F20C04"/>
    <w:rsid w:val="00F239A1"/>
    <w:rsid w:val="00F2487A"/>
    <w:rsid w:val="00F264D0"/>
    <w:rsid w:val="00F273C5"/>
    <w:rsid w:val="00F31FD3"/>
    <w:rsid w:val="00F322C2"/>
    <w:rsid w:val="00F32EF8"/>
    <w:rsid w:val="00F33190"/>
    <w:rsid w:val="00F34C18"/>
    <w:rsid w:val="00F358C9"/>
    <w:rsid w:val="00F428B8"/>
    <w:rsid w:val="00F42AD0"/>
    <w:rsid w:val="00F46242"/>
    <w:rsid w:val="00F5264C"/>
    <w:rsid w:val="00F526B0"/>
    <w:rsid w:val="00F6357F"/>
    <w:rsid w:val="00F63964"/>
    <w:rsid w:val="00F66C87"/>
    <w:rsid w:val="00F677EF"/>
    <w:rsid w:val="00F73637"/>
    <w:rsid w:val="00F73785"/>
    <w:rsid w:val="00F81CD2"/>
    <w:rsid w:val="00F85390"/>
    <w:rsid w:val="00F85E03"/>
    <w:rsid w:val="00F866EA"/>
    <w:rsid w:val="00F9050A"/>
    <w:rsid w:val="00F9172B"/>
    <w:rsid w:val="00F93DA5"/>
    <w:rsid w:val="00F94BF6"/>
    <w:rsid w:val="00F97843"/>
    <w:rsid w:val="00FA0552"/>
    <w:rsid w:val="00FA15D2"/>
    <w:rsid w:val="00FA16FB"/>
    <w:rsid w:val="00FA3FE8"/>
    <w:rsid w:val="00FA46C4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40CD"/>
    <w:rsid w:val="00FC4CD7"/>
    <w:rsid w:val="00FC7B7D"/>
    <w:rsid w:val="00FD0926"/>
    <w:rsid w:val="00FD254A"/>
    <w:rsid w:val="00FE0CC1"/>
    <w:rsid w:val="00FE1B1C"/>
    <w:rsid w:val="00FE5324"/>
    <w:rsid w:val="00FF5828"/>
    <w:rsid w:val="00FF6312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5244"/>
  <w15:chartTrackingRefBased/>
  <w15:docId w15:val="{E8F9D94C-446E-4952-8BE2-B8B3096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FB6C25"/>
    <w:tblPr>
      <w:tblInd w:w="0" w:type="dxa"/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sid w:val="00D707A2"/>
    <w:rPr>
      <w:rFonts w:ascii="Arial" w:hAnsi="Arial" w:cs="Arial"/>
      <w:bCs/>
      <w:sz w:val="16"/>
      <w:szCs w:val="16"/>
      <w:lang w:val="x-none" w:eastAsia="x-none"/>
    </w:rPr>
  </w:style>
  <w:style w:type="paragraph" w:customStyle="1" w:styleId="TableText">
    <w:name w:val="Table Text"/>
    <w:basedOn w:val="Normal"/>
    <w:link w:val="TableTextChar"/>
    <w:autoRedefine/>
    <w:rsid w:val="00D707A2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4ABEE8-5FF1-4DD1-8F1D-F3EDFE02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761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DuBT.local</dc:creator>
  <cp:keywords>DU BUI THI</cp:keywords>
  <cp:lastModifiedBy>TUNG DUC NGUYEN/LGEVH VC SOFTWARE DEVELOPMENT 1(tung2.nguyen@lge.com)</cp:lastModifiedBy>
  <cp:revision>34</cp:revision>
  <cp:lastPrinted>2018-09-25T19:19:00Z</cp:lastPrinted>
  <dcterms:created xsi:type="dcterms:W3CDTF">2019-03-18T23:22:00Z</dcterms:created>
  <dcterms:modified xsi:type="dcterms:W3CDTF">2019-03-21T06:06:00Z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