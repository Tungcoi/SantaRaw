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33CA5" w14:textId="77777777" w:rsidR="00335683" w:rsidRPr="00CD4821" w:rsidRDefault="00CD4821" w:rsidP="00E03F26">
      <w:pPr>
        <w:pStyle w:val="ContactInfo"/>
        <w:spacing w:after="0" w:line="288" w:lineRule="auto"/>
        <w:ind w:left="-144"/>
        <w:jc w:val="center"/>
        <w:rPr>
          <w:rStyle w:val="Emphasis"/>
          <w:rFonts w:ascii="Times New Roman" w:hAnsi="Times New Roman" w:cs="Times New Roman"/>
          <w:b/>
          <w:color w:val="auto"/>
          <w:sz w:val="40"/>
          <w:szCs w:val="40"/>
        </w:rPr>
      </w:pPr>
      <w:r>
        <w:rPr>
          <w:rStyle w:val="Emphasis"/>
          <w:rFonts w:ascii="Times New Roman" w:hAnsi="Times New Roman" w:cs="Times New Roman"/>
          <w:b/>
          <w:color w:val="auto"/>
          <w:sz w:val="40"/>
          <w:szCs w:val="40"/>
        </w:rPr>
        <w:t>LONG PHAM</w:t>
      </w:r>
    </w:p>
    <w:p w14:paraId="459A64CD" w14:textId="77777777" w:rsidR="00B7658D" w:rsidRPr="00CD4821" w:rsidRDefault="00CD4821" w:rsidP="00E03F26">
      <w:pPr>
        <w:pStyle w:val="ContactInfo"/>
        <w:spacing w:after="0" w:line="288" w:lineRule="auto"/>
        <w:ind w:left="-144"/>
        <w:jc w:val="center"/>
        <w:rPr>
          <w:rStyle w:val="Emphasis"/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000000" w:themeColor="text1"/>
        </w:rPr>
        <w:t>Novi, MI</w:t>
      </w:r>
      <w:r w:rsidR="00B7658D" w:rsidRPr="00D3111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48375</w:t>
      </w:r>
      <w:r w:rsidR="007E3DA2" w:rsidRPr="00D3111C">
        <w:rPr>
          <w:rFonts w:ascii="Times New Roman" w:hAnsi="Times New Roman" w:cs="Times New Roman"/>
          <w:color w:val="000000" w:themeColor="text1"/>
        </w:rPr>
        <w:br/>
      </w:r>
      <w:r>
        <w:rPr>
          <w:rStyle w:val="Emphasis"/>
          <w:rFonts w:ascii="Times New Roman" w:hAnsi="Times New Roman" w:cs="Times New Roman"/>
          <w:color w:val="auto"/>
        </w:rPr>
        <w:t>LongPP@fsoft.com.vn</w:t>
      </w:r>
    </w:p>
    <w:p w14:paraId="4F19E4AA" w14:textId="77777777" w:rsidR="00E03F26" w:rsidRPr="00D3111C" w:rsidRDefault="004B0C25" w:rsidP="00E03F26">
      <w:pPr>
        <w:pStyle w:val="ContactInfo"/>
        <w:spacing w:after="0" w:line="288" w:lineRule="auto"/>
        <w:ind w:left="-144"/>
        <w:jc w:val="center"/>
        <w:rPr>
          <w:rStyle w:val="Emphasis"/>
          <w:rFonts w:ascii="Times New Roman" w:hAnsi="Times New Roman" w:cs="Times New Roman"/>
          <w:color w:val="auto"/>
        </w:rPr>
      </w:pPr>
      <w:r w:rsidRPr="00D3111C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8CDF5B" wp14:editId="1861897E">
                <wp:simplePos x="0" y="0"/>
                <wp:positionH relativeFrom="column">
                  <wp:posOffset>-9525</wp:posOffset>
                </wp:positionH>
                <wp:positionV relativeFrom="paragraph">
                  <wp:posOffset>53975</wp:posOffset>
                </wp:positionV>
                <wp:extent cx="7296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615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BA21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4.25pt" to="573.7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" strokecolor="#5b9bd5 [3204]" strokeweight="1.25pt">
                <v:stroke endcap="round"/>
              </v:line>
            </w:pict>
          </mc:Fallback>
        </mc:AlternateContent>
      </w:r>
    </w:p>
    <w:tbl>
      <w:tblPr>
        <w:tblStyle w:val="TableGridLight"/>
        <w:tblW w:w="5068" w:type="pct"/>
        <w:tblLayout w:type="fixed"/>
        <w:tblLook w:val="06A0" w:firstRow="1" w:lastRow="0" w:firstColumn="1" w:lastColumn="0" w:noHBand="1" w:noVBand="1"/>
        <w:tblDescription w:val="Resume layout table"/>
      </w:tblPr>
      <w:tblGrid>
        <w:gridCol w:w="1975"/>
        <w:gridCol w:w="1350"/>
        <w:gridCol w:w="8159"/>
      </w:tblGrid>
      <w:tr w:rsidR="00601A33" w:rsidRPr="00D3111C" w14:paraId="7BD65817" w14:textId="77777777" w:rsidTr="00484E82">
        <w:trPr>
          <w:trHeight w:val="153"/>
        </w:trPr>
        <w:tc>
          <w:tcPr>
            <w:tcW w:w="11484" w:type="dxa"/>
            <w:gridSpan w:val="3"/>
            <w:shd w:val="clear" w:color="auto" w:fill="D9D9D9" w:themeFill="background1" w:themeFillShade="D9"/>
          </w:tcPr>
          <w:p w14:paraId="2F661F95" w14:textId="77777777" w:rsidR="00601A33" w:rsidRPr="00D3111C" w:rsidRDefault="00601A33" w:rsidP="00F85E03">
            <w:pPr>
              <w:pStyle w:val="ListBulle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D3111C">
              <w:rPr>
                <w:rFonts w:ascii="Times New Roman" w:hAnsi="Times New Roman" w:cs="Times New Roman"/>
                <w:b/>
                <w:color w:val="auto"/>
              </w:rPr>
              <w:t>PROFESSIONAL SUMMARY</w:t>
            </w:r>
          </w:p>
        </w:tc>
      </w:tr>
      <w:tr w:rsidR="00601A33" w:rsidRPr="00D3111C" w14:paraId="770DBA34" w14:textId="77777777" w:rsidTr="00484E82">
        <w:trPr>
          <w:trHeight w:val="1440"/>
        </w:trPr>
        <w:tc>
          <w:tcPr>
            <w:tcW w:w="11484" w:type="dxa"/>
            <w:gridSpan w:val="3"/>
          </w:tcPr>
          <w:p w14:paraId="68FE56B3" w14:textId="77777777" w:rsidR="00601A33" w:rsidRDefault="00CD4821" w:rsidP="00271943">
            <w:pPr>
              <w:pStyle w:val="ListBullet"/>
              <w:numPr>
                <w:ilvl w:val="0"/>
                <w:numId w:val="11"/>
              </w:numPr>
              <w:ind w:left="360" w:hanging="27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Overall 4</w:t>
            </w:r>
            <w:r w:rsidR="00601A33" w:rsidRPr="00D3111C">
              <w:rPr>
                <w:rFonts w:ascii="Times New Roman" w:hAnsi="Times New Roman" w:cs="Times New Roman"/>
                <w:b/>
                <w:color w:val="000000" w:themeColor="text1"/>
              </w:rPr>
              <w:t>+ years of extensive experience</w:t>
            </w:r>
            <w:r w:rsidR="00601A33" w:rsidRPr="00D3111C">
              <w:rPr>
                <w:rFonts w:ascii="Times New Roman" w:hAnsi="Times New Roman" w:cs="Times New Roman"/>
                <w:color w:val="000000" w:themeColor="text1"/>
              </w:rPr>
              <w:t xml:space="preserve"> in software development </w:t>
            </w:r>
            <w:r w:rsidR="00601A33">
              <w:rPr>
                <w:rFonts w:ascii="Times New Roman" w:hAnsi="Times New Roman" w:cs="Times New Roman"/>
                <w:color w:val="000000" w:themeColor="text1"/>
              </w:rPr>
              <w:t>of</w:t>
            </w:r>
            <w:r w:rsidR="00601A33" w:rsidRPr="00D3111C">
              <w:rPr>
                <w:rFonts w:ascii="Times New Roman" w:hAnsi="Times New Roman" w:cs="Times New Roman"/>
                <w:color w:val="000000" w:themeColor="text1"/>
              </w:rPr>
              <w:t xml:space="preserve"> embedded systems, focused on automotive industry</w:t>
            </w:r>
          </w:p>
          <w:p w14:paraId="0051040C" w14:textId="77777777" w:rsidR="00726A06" w:rsidRDefault="00726A06" w:rsidP="00726A06">
            <w:pPr>
              <w:pStyle w:val="ListBullet"/>
              <w:numPr>
                <w:ilvl w:val="0"/>
                <w:numId w:val="11"/>
              </w:numPr>
              <w:ind w:left="360" w:hanging="27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D3111C">
              <w:rPr>
                <w:rFonts w:ascii="Times New Roman" w:hAnsi="Times New Roman" w:cs="Times New Roman"/>
                <w:color w:val="000000" w:themeColor="text1"/>
              </w:rPr>
              <w:t>Solid kno</w:t>
            </w:r>
            <w:r>
              <w:rPr>
                <w:rFonts w:ascii="Times New Roman" w:hAnsi="Times New Roman" w:cs="Times New Roman"/>
                <w:color w:val="000000" w:themeColor="text1"/>
              </w:rPr>
              <w:t>wledge and working experience with</w:t>
            </w:r>
            <w:r w:rsidRPr="00D3111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D3111C">
              <w:rPr>
                <w:rFonts w:ascii="Times New Roman" w:hAnsi="Times New Roman" w:cs="Times New Roman"/>
                <w:b/>
                <w:color w:val="000000" w:themeColor="text1"/>
              </w:rPr>
              <w:t>AUTOSAR</w:t>
            </w:r>
            <w:r w:rsidR="00CD4821">
              <w:rPr>
                <w:rFonts w:ascii="Times New Roman" w:hAnsi="Times New Roman" w:cs="Times New Roman"/>
                <w:b/>
                <w:color w:val="000000" w:themeColor="text1"/>
              </w:rPr>
              <w:t xml:space="preserve"> architecture, </w:t>
            </w:r>
            <w:r w:rsidR="00CD4821" w:rsidRPr="00CD4821">
              <w:rPr>
                <w:rFonts w:ascii="Times New Roman" w:hAnsi="Times New Roman" w:cs="Times New Roman"/>
                <w:color w:val="000000" w:themeColor="text1"/>
              </w:rPr>
              <w:t>especially</w:t>
            </w:r>
            <w:r w:rsidR="00CD4821">
              <w:rPr>
                <w:rFonts w:ascii="Times New Roman" w:hAnsi="Times New Roman" w:cs="Times New Roman"/>
                <w:b/>
                <w:color w:val="000000" w:themeColor="text1"/>
              </w:rPr>
              <w:t xml:space="preserve"> MCAL </w:t>
            </w:r>
            <w:r w:rsidR="00CD4821" w:rsidRPr="00CD4821">
              <w:rPr>
                <w:rFonts w:ascii="Times New Roman" w:hAnsi="Times New Roman" w:cs="Times New Roman"/>
                <w:b/>
                <w:color w:val="000000" w:themeColor="text1"/>
              </w:rPr>
              <w:t>layer</w:t>
            </w:r>
            <w:r w:rsidR="00CD482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D3111C">
              <w:rPr>
                <w:rFonts w:ascii="Times New Roman" w:hAnsi="Times New Roman" w:cs="Times New Roman"/>
                <w:color w:val="000000" w:themeColor="text1"/>
              </w:rPr>
              <w:t xml:space="preserve">and </w:t>
            </w:r>
            <w:r w:rsidRPr="00D3111C">
              <w:rPr>
                <w:rFonts w:ascii="Times New Roman" w:hAnsi="Times New Roman" w:cs="Times New Roman"/>
                <w:b/>
                <w:color w:val="000000" w:themeColor="text1"/>
              </w:rPr>
              <w:t>ISO26262</w:t>
            </w:r>
            <w:r w:rsidRPr="00D3111C">
              <w:rPr>
                <w:rFonts w:ascii="Times New Roman" w:hAnsi="Times New Roman" w:cs="Times New Roman"/>
                <w:color w:val="000000" w:themeColor="text1"/>
              </w:rPr>
              <w:t xml:space="preserve"> automotive standards</w:t>
            </w:r>
          </w:p>
          <w:p w14:paraId="3F14ECDE" w14:textId="77777777" w:rsidR="00601A33" w:rsidRPr="00AE216E" w:rsidRDefault="00601A33" w:rsidP="00271943">
            <w:pPr>
              <w:pStyle w:val="ListBullet"/>
              <w:numPr>
                <w:ilvl w:val="0"/>
                <w:numId w:val="11"/>
              </w:numPr>
              <w:ind w:left="360" w:right="112" w:hanging="270"/>
              <w:jc w:val="both"/>
              <w:rPr>
                <w:rFonts w:ascii="Times New Roman" w:hAnsi="Times New Roman" w:cs="Times New Roman"/>
                <w:color w:val="auto"/>
              </w:rPr>
            </w:pPr>
            <w:r w:rsidRPr="00AE216E">
              <w:rPr>
                <w:rFonts w:ascii="Times New Roman" w:hAnsi="Times New Roman" w:cs="Times New Roman"/>
                <w:color w:val="auto"/>
              </w:rPr>
              <w:t xml:space="preserve">Strong hands on working experience in </w:t>
            </w:r>
            <w:r w:rsidRPr="00AE216E">
              <w:rPr>
                <w:rFonts w:ascii="Times New Roman" w:hAnsi="Times New Roman" w:cs="Times New Roman"/>
                <w:b/>
                <w:color w:val="auto"/>
              </w:rPr>
              <w:t>AUTOSAR MCAL drivers</w:t>
            </w:r>
            <w:r w:rsidRPr="00AE216E">
              <w:rPr>
                <w:rFonts w:ascii="Times New Roman" w:hAnsi="Times New Roman" w:cs="Times New Roman"/>
                <w:color w:val="auto"/>
              </w:rPr>
              <w:t xml:space="preserve"> (</w:t>
            </w:r>
            <w:r w:rsidRPr="00AE216E">
              <w:rPr>
                <w:rFonts w:ascii="Times New Roman" w:hAnsi="Times New Roman" w:cs="Times New Roman"/>
                <w:b/>
                <w:color w:val="auto"/>
              </w:rPr>
              <w:t xml:space="preserve">MCU, DIO/PORT, </w:t>
            </w:r>
            <w:r w:rsidR="00CD4821">
              <w:rPr>
                <w:rFonts w:ascii="Times New Roman" w:hAnsi="Times New Roman" w:cs="Times New Roman"/>
                <w:b/>
                <w:color w:val="auto"/>
              </w:rPr>
              <w:t xml:space="preserve">WDG, LIN, </w:t>
            </w:r>
            <w:r w:rsidRPr="00AE216E">
              <w:rPr>
                <w:rFonts w:ascii="Times New Roman" w:hAnsi="Times New Roman" w:cs="Times New Roman"/>
                <w:b/>
                <w:color w:val="auto"/>
              </w:rPr>
              <w:t>CAN</w:t>
            </w:r>
            <w:r w:rsidR="00CD4821">
              <w:rPr>
                <w:rFonts w:ascii="Times New Roman" w:hAnsi="Times New Roman" w:cs="Times New Roman"/>
                <w:b/>
                <w:color w:val="auto"/>
              </w:rPr>
              <w:t>, ETH, I2C</w:t>
            </w:r>
            <w:r w:rsidRPr="00AE216E">
              <w:rPr>
                <w:rFonts w:ascii="Times New Roman" w:hAnsi="Times New Roman" w:cs="Times New Roman"/>
                <w:color w:val="auto"/>
              </w:rPr>
              <w:t xml:space="preserve">) testing and development on various automotive platforms such as </w:t>
            </w:r>
            <w:r w:rsidRPr="00AE216E">
              <w:rPr>
                <w:rFonts w:ascii="Times New Roman" w:hAnsi="Times New Roman" w:cs="Times New Roman"/>
                <w:b/>
                <w:color w:val="auto"/>
              </w:rPr>
              <w:t>MAC57DXXX, MAC58RXXX, MPC5746R, MPC574XG, MPC574XM, MPC574XP, MPC574XR, MPC57</w:t>
            </w:r>
            <w:r w:rsidR="00F9172B">
              <w:rPr>
                <w:rFonts w:ascii="Times New Roman" w:hAnsi="Times New Roman" w:cs="Times New Roman"/>
                <w:b/>
                <w:color w:val="auto"/>
              </w:rPr>
              <w:t>77C, MPC5777M, S32R274, S32V234</w:t>
            </w:r>
            <w:r w:rsidR="00CD4821">
              <w:rPr>
                <w:rFonts w:ascii="Times New Roman" w:hAnsi="Times New Roman" w:cs="Times New Roman"/>
                <w:color w:val="auto"/>
              </w:rPr>
              <w:t xml:space="preserve">, </w:t>
            </w:r>
            <w:r w:rsidR="00CD4821" w:rsidRPr="00CD4821">
              <w:rPr>
                <w:rFonts w:ascii="Times New Roman" w:hAnsi="Times New Roman" w:cs="Times New Roman"/>
                <w:b/>
                <w:color w:val="auto"/>
              </w:rPr>
              <w:t>i.MX6 families, i.MX8 families</w:t>
            </w:r>
            <w:r w:rsidRPr="00AE216E"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14:paraId="20CFD672" w14:textId="77777777" w:rsidR="00952274" w:rsidRDefault="00E33B38" w:rsidP="00952274">
            <w:pPr>
              <w:pStyle w:val="ListBullet"/>
              <w:numPr>
                <w:ilvl w:val="0"/>
                <w:numId w:val="11"/>
              </w:numPr>
              <w:ind w:left="360" w:hanging="27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Knowledge</w:t>
            </w:r>
            <w:r w:rsidR="00601A33" w:rsidRPr="00D3111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22464F">
              <w:rPr>
                <w:rFonts w:ascii="Times New Roman" w:hAnsi="Times New Roman" w:cs="Times New Roman"/>
                <w:color w:val="000000" w:themeColor="text1"/>
              </w:rPr>
              <w:t xml:space="preserve">of </w:t>
            </w:r>
            <w:r>
              <w:rPr>
                <w:rFonts w:ascii="Times New Roman" w:hAnsi="Times New Roman" w:cs="Times New Roman"/>
                <w:color w:val="000000" w:themeColor="text1"/>
              </w:rPr>
              <w:t>vehicle communication protocols</w:t>
            </w:r>
            <w:r w:rsidR="00601A33" w:rsidRPr="00D3111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(</w:t>
            </w:r>
            <w:r w:rsidR="00CD4821">
              <w:rPr>
                <w:rFonts w:ascii="Times New Roman" w:hAnsi="Times New Roman" w:cs="Times New Roman"/>
                <w:b/>
                <w:color w:val="000000" w:themeColor="text1"/>
              </w:rPr>
              <w:t>UART</w:t>
            </w:r>
            <w:r w:rsidR="004D3202" w:rsidRPr="00D3111C">
              <w:rPr>
                <w:rFonts w:ascii="Times New Roman" w:hAnsi="Times New Roman" w:cs="Times New Roman"/>
                <w:b/>
                <w:color w:val="000000" w:themeColor="text1"/>
              </w:rPr>
              <w:t>,</w:t>
            </w:r>
            <w:r w:rsidR="004D3202">
              <w:rPr>
                <w:rFonts w:ascii="Times New Roman" w:hAnsi="Times New Roman" w:cs="Times New Roman"/>
                <w:b/>
                <w:color w:val="000000" w:themeColor="text1"/>
              </w:rPr>
              <w:t xml:space="preserve"> CAN, </w:t>
            </w:r>
            <w:r w:rsidR="006811BF" w:rsidRPr="00D3111C">
              <w:rPr>
                <w:rFonts w:ascii="Times New Roman" w:hAnsi="Times New Roman" w:cs="Times New Roman"/>
                <w:b/>
                <w:color w:val="000000" w:themeColor="text1"/>
              </w:rPr>
              <w:t xml:space="preserve">I2C, SPI, </w:t>
            </w:r>
            <w:r w:rsidR="00CD4821">
              <w:rPr>
                <w:rFonts w:ascii="Times New Roman" w:hAnsi="Times New Roman" w:cs="Times New Roman"/>
                <w:b/>
                <w:color w:val="000000" w:themeColor="text1"/>
              </w:rPr>
              <w:t>L</w:t>
            </w:r>
            <w:r w:rsidR="004A5F7A">
              <w:rPr>
                <w:rFonts w:ascii="Times New Roman" w:hAnsi="Times New Roman" w:cs="Times New Roman"/>
                <w:b/>
                <w:color w:val="000000" w:themeColor="text1"/>
              </w:rPr>
              <w:t>IN, ETH)</w:t>
            </w:r>
          </w:p>
          <w:p w14:paraId="60629473" w14:textId="77777777" w:rsidR="006811BF" w:rsidRPr="00952274" w:rsidRDefault="006811BF" w:rsidP="00952274">
            <w:pPr>
              <w:pStyle w:val="ListBullet"/>
              <w:numPr>
                <w:ilvl w:val="0"/>
                <w:numId w:val="11"/>
              </w:numPr>
              <w:ind w:left="360" w:hanging="27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Experience with </w:t>
            </w:r>
            <w:r w:rsidR="00547C16">
              <w:rPr>
                <w:rFonts w:ascii="Times New Roman" w:hAnsi="Times New Roman" w:cs="Times New Roman"/>
                <w:b/>
                <w:color w:val="000000" w:themeColor="text1"/>
              </w:rPr>
              <w:t>RS</w:t>
            </w:r>
            <w:r w:rsidR="00547C16" w:rsidRPr="006811BF">
              <w:rPr>
                <w:rFonts w:ascii="Times New Roman" w:hAnsi="Times New Roman" w:cs="Times New Roman"/>
                <w:b/>
                <w:color w:val="000000" w:themeColor="text1"/>
              </w:rPr>
              <w:t>232</w:t>
            </w:r>
            <w:r w:rsidR="00547C16">
              <w:rPr>
                <w:rFonts w:ascii="Times New Roman" w:hAnsi="Times New Roman" w:cs="Times New Roman"/>
                <w:b/>
                <w:color w:val="000000" w:themeColor="text1"/>
              </w:rPr>
              <w:t>, CAN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and </w:t>
            </w:r>
            <w:r w:rsidR="00CD4821">
              <w:rPr>
                <w:rFonts w:ascii="Times New Roman" w:hAnsi="Times New Roman" w:cs="Times New Roman"/>
                <w:b/>
                <w:color w:val="000000" w:themeColor="text1"/>
              </w:rPr>
              <w:t>SPI</w:t>
            </w:r>
            <w:r w:rsidR="00CD482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CD4821" w:rsidRPr="00CD4821">
              <w:rPr>
                <w:rFonts w:ascii="Times New Roman" w:hAnsi="Times New Roman" w:cs="Times New Roman"/>
                <w:color w:val="000000" w:themeColor="text1"/>
              </w:rPr>
              <w:t xml:space="preserve">busses </w:t>
            </w:r>
            <w:r>
              <w:rPr>
                <w:rFonts w:ascii="Times New Roman" w:hAnsi="Times New Roman" w:cs="Times New Roman"/>
                <w:color w:val="000000" w:themeColor="text1"/>
              </w:rPr>
              <w:t>troubleshooting</w:t>
            </w:r>
            <w:r w:rsidR="00AB7A22">
              <w:rPr>
                <w:rFonts w:ascii="Times New Roman" w:hAnsi="Times New Roman" w:cs="Times New Roman"/>
                <w:color w:val="000000" w:themeColor="text1"/>
              </w:rPr>
              <w:t xml:space="preserve"> using</w:t>
            </w:r>
            <w:r w:rsidR="00CD4821">
              <w:rPr>
                <w:rFonts w:ascii="Times New Roman" w:hAnsi="Times New Roman" w:cs="Times New Roman"/>
                <w:b/>
                <w:color w:val="000000" w:themeColor="text1"/>
              </w:rPr>
              <w:t xml:space="preserve"> PCAN</w:t>
            </w:r>
            <w:r w:rsidR="00AB7A22" w:rsidRPr="00AB7A22">
              <w:rPr>
                <w:rFonts w:ascii="Times New Roman" w:hAnsi="Times New Roman" w:cs="Times New Roman"/>
                <w:b/>
                <w:color w:val="000000" w:themeColor="text1"/>
              </w:rPr>
              <w:t xml:space="preserve">, </w:t>
            </w:r>
            <w:proofErr w:type="spellStart"/>
            <w:r w:rsidR="00AB7A22" w:rsidRPr="00AB7A22">
              <w:rPr>
                <w:rFonts w:ascii="Times New Roman" w:hAnsi="Times New Roman" w:cs="Times New Roman"/>
                <w:b/>
                <w:color w:val="000000" w:themeColor="text1"/>
              </w:rPr>
              <w:t>CANoe</w:t>
            </w:r>
            <w:proofErr w:type="spellEnd"/>
            <w:r w:rsidR="00AB7A22" w:rsidRPr="00AB7A22">
              <w:rPr>
                <w:rFonts w:ascii="Times New Roman" w:hAnsi="Times New Roman" w:cs="Times New Roman"/>
                <w:b/>
                <w:color w:val="000000" w:themeColor="text1"/>
              </w:rPr>
              <w:t>, NI LabVIEW</w:t>
            </w:r>
            <w:r w:rsidR="00CD4821">
              <w:rPr>
                <w:rFonts w:ascii="Times New Roman" w:hAnsi="Times New Roman" w:cs="Times New Roman"/>
                <w:b/>
                <w:color w:val="000000" w:themeColor="text1"/>
              </w:rPr>
              <w:t>, Logic Analyzer</w:t>
            </w:r>
            <w:r w:rsidR="00CD482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AB7A22">
              <w:rPr>
                <w:rFonts w:ascii="Times New Roman" w:hAnsi="Times New Roman" w:cs="Times New Roman"/>
                <w:color w:val="000000" w:themeColor="text1"/>
              </w:rPr>
              <w:t xml:space="preserve">and </w:t>
            </w:r>
            <w:r w:rsidR="00AB7A22" w:rsidRPr="00AB7A22">
              <w:rPr>
                <w:rFonts w:ascii="Times New Roman" w:hAnsi="Times New Roman" w:cs="Times New Roman"/>
                <w:b/>
                <w:color w:val="000000" w:themeColor="text1"/>
              </w:rPr>
              <w:t>Oscilloscope</w:t>
            </w:r>
          </w:p>
          <w:p w14:paraId="40E5F318" w14:textId="77777777" w:rsidR="00601A33" w:rsidRDefault="00601A33" w:rsidP="00271943">
            <w:pPr>
              <w:pStyle w:val="ListBullet"/>
              <w:numPr>
                <w:ilvl w:val="0"/>
                <w:numId w:val="11"/>
              </w:numPr>
              <w:ind w:left="360" w:hanging="27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Working experience with embedded C compilers such as </w:t>
            </w:r>
            <w:proofErr w:type="spellStart"/>
            <w:r w:rsidRPr="00BD4187">
              <w:rPr>
                <w:rFonts w:ascii="Times New Roman" w:hAnsi="Times New Roman" w:cs="Times New Roman"/>
                <w:b/>
                <w:color w:val="000000" w:themeColor="text1"/>
              </w:rPr>
              <w:t>GreenHills</w:t>
            </w:r>
            <w:proofErr w:type="spellEnd"/>
            <w:r w:rsidRPr="00BD4187">
              <w:rPr>
                <w:rFonts w:ascii="Times New Roman" w:hAnsi="Times New Roman" w:cs="Times New Roman"/>
                <w:b/>
                <w:color w:val="000000" w:themeColor="text1"/>
              </w:rPr>
              <w:t xml:space="preserve">, Diab, </w:t>
            </w:r>
            <w:proofErr w:type="spellStart"/>
            <w:r w:rsidRPr="00BD4187">
              <w:rPr>
                <w:rFonts w:ascii="Times New Roman" w:hAnsi="Times New Roman" w:cs="Times New Roman"/>
                <w:b/>
                <w:color w:val="000000" w:themeColor="text1"/>
              </w:rPr>
              <w:t>Linaro</w:t>
            </w:r>
            <w:proofErr w:type="spellEnd"/>
            <w:r w:rsidRPr="00BD4187">
              <w:rPr>
                <w:rFonts w:ascii="Times New Roman" w:hAnsi="Times New Roman" w:cs="Times New Roman"/>
                <w:b/>
                <w:color w:val="000000" w:themeColor="text1"/>
              </w:rPr>
              <w:t>, IAR,</w:t>
            </w:r>
            <w:r w:rsidR="00952274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="00952274" w:rsidRPr="00952274">
              <w:rPr>
                <w:rFonts w:ascii="Times New Roman" w:hAnsi="Times New Roman" w:cs="Times New Roman"/>
                <w:color w:val="000000" w:themeColor="text1"/>
              </w:rPr>
              <w:t>and</w:t>
            </w:r>
            <w:r w:rsidRPr="00BD4187">
              <w:rPr>
                <w:rFonts w:ascii="Times New Roman" w:hAnsi="Times New Roman" w:cs="Times New Roman"/>
                <w:b/>
                <w:color w:val="000000" w:themeColor="text1"/>
              </w:rPr>
              <w:t xml:space="preserve"> GCC</w:t>
            </w:r>
          </w:p>
          <w:p w14:paraId="50ABA819" w14:textId="77777777" w:rsidR="00E27517" w:rsidRDefault="00E27517" w:rsidP="00271943">
            <w:pPr>
              <w:pStyle w:val="ListBullet"/>
              <w:numPr>
                <w:ilvl w:val="0"/>
                <w:numId w:val="11"/>
              </w:numPr>
              <w:ind w:left="360" w:hanging="27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Knowledge and experience of </w:t>
            </w:r>
            <w:r w:rsidRPr="00A249D1">
              <w:rPr>
                <w:rFonts w:ascii="Times New Roman" w:hAnsi="Times New Roman" w:cs="Times New Roman"/>
                <w:b/>
                <w:color w:val="000000" w:themeColor="text1"/>
              </w:rPr>
              <w:t>MISRA C</w:t>
            </w:r>
            <w:r w:rsidR="00A3250B">
              <w:rPr>
                <w:rFonts w:ascii="Times New Roman" w:hAnsi="Times New Roman" w:cs="Times New Roman"/>
                <w:b/>
                <w:color w:val="000000" w:themeColor="text1"/>
              </w:rPr>
              <w:t xml:space="preserve"> 2004</w:t>
            </w:r>
            <w:r w:rsidRPr="00A249D1">
              <w:rPr>
                <w:rFonts w:ascii="Times New Roman" w:hAnsi="Times New Roman" w:cs="Times New Roman"/>
                <w:b/>
                <w:color w:val="000000" w:themeColor="text1"/>
              </w:rPr>
              <w:t>/C</w:t>
            </w:r>
            <w:r w:rsidRPr="00A3250B">
              <w:rPr>
                <w:rFonts w:ascii="Times New Roman" w:hAnsi="Times New Roman" w:cs="Times New Roman"/>
                <w:b/>
                <w:color w:val="000000" w:themeColor="text1"/>
              </w:rPr>
              <w:t>++</w:t>
            </w:r>
            <w:r w:rsidR="00A3250B" w:rsidRPr="00A3250B">
              <w:rPr>
                <w:rFonts w:ascii="Times New Roman" w:hAnsi="Times New Roman" w:cs="Times New Roman"/>
                <w:b/>
                <w:color w:val="000000" w:themeColor="text1"/>
              </w:rPr>
              <w:t xml:space="preserve"> 2008</w:t>
            </w:r>
            <w:r w:rsidR="00A3250B">
              <w:rPr>
                <w:rFonts w:ascii="Times New Roman" w:hAnsi="Times New Roman" w:cs="Times New Roman"/>
                <w:color w:val="000000" w:themeColor="text1"/>
              </w:rPr>
              <w:t xml:space="preserve"> coding standards</w:t>
            </w:r>
          </w:p>
          <w:p w14:paraId="645CB2C1" w14:textId="77777777" w:rsidR="00A3250B" w:rsidRDefault="00A3250B" w:rsidP="00271943">
            <w:pPr>
              <w:pStyle w:val="ListBullet"/>
              <w:numPr>
                <w:ilvl w:val="0"/>
                <w:numId w:val="11"/>
              </w:numPr>
              <w:ind w:left="360" w:hanging="27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Familiarity with </w:t>
            </w:r>
            <w:r w:rsidR="0044594B">
              <w:rPr>
                <w:rFonts w:ascii="Times New Roman" w:hAnsi="Times New Roman" w:cs="Times New Roman"/>
                <w:color w:val="000000" w:themeColor="text1"/>
              </w:rPr>
              <w:t xml:space="preserve">MISRA conformance tools </w:t>
            </w:r>
            <w:r w:rsidR="0044594B" w:rsidRPr="0044594B">
              <w:rPr>
                <w:rFonts w:ascii="Times New Roman" w:hAnsi="Times New Roman" w:cs="Times New Roman"/>
                <w:b/>
                <w:color w:val="000000" w:themeColor="text1"/>
              </w:rPr>
              <w:t>LDRA Testbed,</w:t>
            </w:r>
            <w:r w:rsidR="0044594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A3250B">
              <w:rPr>
                <w:rFonts w:ascii="Times New Roman" w:hAnsi="Times New Roman" w:cs="Times New Roman"/>
                <w:b/>
                <w:color w:val="000000" w:themeColor="text1"/>
              </w:rPr>
              <w:t>PC-Lint</w:t>
            </w:r>
          </w:p>
          <w:p w14:paraId="534270A0" w14:textId="77777777" w:rsidR="00601A33" w:rsidRPr="006D64E6" w:rsidRDefault="00601A33" w:rsidP="00271943">
            <w:pPr>
              <w:pStyle w:val="ListBullet"/>
              <w:numPr>
                <w:ilvl w:val="0"/>
                <w:numId w:val="11"/>
              </w:numPr>
              <w:ind w:left="360" w:hanging="27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Extensive experience</w:t>
            </w:r>
            <w:r w:rsidRPr="00D3111C">
              <w:rPr>
                <w:rFonts w:ascii="Times New Roman" w:hAnsi="Times New Roman" w:cs="Times New Roman"/>
                <w:color w:val="000000" w:themeColor="text1"/>
              </w:rPr>
              <w:t xml:space="preserve"> working with </w:t>
            </w:r>
            <w:r w:rsidR="008A6CDA">
              <w:rPr>
                <w:rFonts w:ascii="Times New Roman" w:hAnsi="Times New Roman" w:cs="Times New Roman"/>
                <w:b/>
                <w:color w:val="000000" w:themeColor="text1"/>
              </w:rPr>
              <w:t>8/16/32bit</w:t>
            </w:r>
            <w:r w:rsidRPr="00D3111C">
              <w:rPr>
                <w:rFonts w:ascii="Times New Roman" w:hAnsi="Times New Roman" w:cs="Times New Roman"/>
                <w:b/>
                <w:color w:val="000000" w:themeColor="text1"/>
              </w:rPr>
              <w:t xml:space="preserve"> microcontrollers</w:t>
            </w:r>
            <w:r w:rsidRPr="00D3111C">
              <w:rPr>
                <w:rFonts w:ascii="Times New Roman" w:hAnsi="Times New Roman" w:cs="Times New Roman"/>
                <w:color w:val="000000" w:themeColor="text1"/>
              </w:rPr>
              <w:t xml:space="preserve"> and </w:t>
            </w:r>
            <w:r w:rsidRPr="00D3111C">
              <w:rPr>
                <w:rFonts w:ascii="Times New Roman" w:hAnsi="Times New Roman" w:cs="Times New Roman"/>
                <w:b/>
                <w:color w:val="000000" w:themeColor="text1"/>
              </w:rPr>
              <w:t>ARM processors</w:t>
            </w:r>
          </w:p>
          <w:p w14:paraId="36E79426" w14:textId="77777777" w:rsidR="00601A33" w:rsidRPr="00B23BD4" w:rsidRDefault="00601A33" w:rsidP="00271943">
            <w:pPr>
              <w:pStyle w:val="ListBullet"/>
              <w:numPr>
                <w:ilvl w:val="0"/>
                <w:numId w:val="11"/>
              </w:numPr>
              <w:ind w:left="360" w:hanging="27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Strong hardware and software debugging skills using </w:t>
            </w:r>
            <w:r w:rsidRPr="00212618">
              <w:rPr>
                <w:rFonts w:ascii="Times New Roman" w:hAnsi="Times New Roman" w:cs="Times New Roman"/>
                <w:b/>
                <w:color w:val="000000" w:themeColor="text1"/>
              </w:rPr>
              <w:t>T</w:t>
            </w:r>
            <w:r w:rsidR="00615513">
              <w:rPr>
                <w:rFonts w:ascii="Times New Roman" w:hAnsi="Times New Roman" w:cs="Times New Roman"/>
                <w:b/>
                <w:color w:val="000000" w:themeColor="text1"/>
              </w:rPr>
              <w:t>race</w:t>
            </w:r>
            <w:r w:rsidRPr="00212618">
              <w:rPr>
                <w:rFonts w:ascii="Times New Roman" w:hAnsi="Times New Roman" w:cs="Times New Roman"/>
                <w:b/>
                <w:color w:val="000000" w:themeColor="text1"/>
              </w:rPr>
              <w:t>32</w:t>
            </w:r>
            <w:r w:rsidR="00615513">
              <w:rPr>
                <w:rFonts w:ascii="Times New Roman" w:hAnsi="Times New Roman" w:cs="Times New Roman"/>
                <w:b/>
                <w:color w:val="000000" w:themeColor="text1"/>
              </w:rPr>
              <w:t xml:space="preserve"> Debugger</w:t>
            </w:r>
          </w:p>
          <w:p w14:paraId="6D2B5077" w14:textId="77777777" w:rsidR="00601A33" w:rsidRPr="008263BC" w:rsidRDefault="00601A33" w:rsidP="00271943">
            <w:pPr>
              <w:pStyle w:val="ListBullet"/>
              <w:numPr>
                <w:ilvl w:val="0"/>
                <w:numId w:val="11"/>
              </w:numPr>
              <w:ind w:left="360" w:hanging="27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Familiar</w:t>
            </w:r>
            <w:r w:rsidR="007E1435">
              <w:rPr>
                <w:rFonts w:ascii="Times New Roman" w:hAnsi="Times New Roman" w:cs="Times New Roman"/>
                <w:color w:val="000000" w:themeColor="text1"/>
              </w:rPr>
              <w:t>ity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with signal measurement devices </w:t>
            </w:r>
            <w:r w:rsidR="00952274">
              <w:rPr>
                <w:rFonts w:ascii="Times New Roman" w:hAnsi="Times New Roman" w:cs="Times New Roman"/>
                <w:color w:val="000000" w:themeColor="text1"/>
              </w:rPr>
              <w:t>(</w:t>
            </w:r>
            <w:r w:rsidRPr="008263BC">
              <w:rPr>
                <w:rFonts w:ascii="Times New Roman" w:hAnsi="Times New Roman" w:cs="Times New Roman"/>
                <w:b/>
                <w:color w:val="000000" w:themeColor="text1"/>
              </w:rPr>
              <w:t>Multi-meter, Oscilloscope</w:t>
            </w:r>
            <w:r w:rsidR="00CD4821">
              <w:rPr>
                <w:rFonts w:ascii="Times New Roman" w:hAnsi="Times New Roman" w:cs="Times New Roman"/>
                <w:b/>
                <w:color w:val="000000" w:themeColor="text1"/>
              </w:rPr>
              <w:t>)</w:t>
            </w:r>
          </w:p>
          <w:p w14:paraId="31BADD31" w14:textId="77777777" w:rsidR="00601A33" w:rsidRPr="00CD4821" w:rsidRDefault="007E1435" w:rsidP="00271943">
            <w:pPr>
              <w:pStyle w:val="ListBullet"/>
              <w:numPr>
                <w:ilvl w:val="0"/>
                <w:numId w:val="11"/>
              </w:numPr>
              <w:ind w:left="360" w:hanging="27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Knowledge of</w:t>
            </w:r>
            <w:r w:rsidR="00601A33" w:rsidRPr="00D3111C">
              <w:rPr>
                <w:rFonts w:ascii="Times New Roman" w:hAnsi="Times New Roman" w:cs="Times New Roman"/>
                <w:color w:val="000000" w:themeColor="text1"/>
              </w:rPr>
              <w:t xml:space="preserve"> R</w:t>
            </w:r>
            <w:r w:rsidR="00E14F56">
              <w:rPr>
                <w:rFonts w:ascii="Times New Roman" w:hAnsi="Times New Roman" w:cs="Times New Roman"/>
                <w:color w:val="000000" w:themeColor="text1"/>
              </w:rPr>
              <w:t xml:space="preserve">eal-time Operating System </w:t>
            </w:r>
            <w:r w:rsidR="00601A33" w:rsidRPr="00D3111C">
              <w:rPr>
                <w:rFonts w:ascii="Times New Roman" w:hAnsi="Times New Roman" w:cs="Times New Roman"/>
                <w:b/>
                <w:color w:val="000000" w:themeColor="text1"/>
              </w:rPr>
              <w:t>(</w:t>
            </w:r>
            <w:proofErr w:type="spellStart"/>
            <w:r w:rsidR="00601A33" w:rsidRPr="00D3111C">
              <w:rPr>
                <w:rFonts w:ascii="Times New Roman" w:hAnsi="Times New Roman" w:cs="Times New Roman"/>
                <w:b/>
                <w:color w:val="000000" w:themeColor="text1"/>
              </w:rPr>
              <w:t>FreeRTOS</w:t>
            </w:r>
            <w:proofErr w:type="spellEnd"/>
            <w:r w:rsidR="00601A33" w:rsidRPr="00D3111C">
              <w:rPr>
                <w:rFonts w:ascii="Times New Roman" w:hAnsi="Times New Roman" w:cs="Times New Roman"/>
                <w:b/>
                <w:color w:val="000000" w:themeColor="text1"/>
              </w:rPr>
              <w:t xml:space="preserve">, </w:t>
            </w:r>
            <w:proofErr w:type="spellStart"/>
            <w:r w:rsidR="00601A33" w:rsidRPr="00D3111C">
              <w:rPr>
                <w:rFonts w:ascii="Times New Roman" w:hAnsi="Times New Roman" w:cs="Times New Roman"/>
                <w:b/>
                <w:color w:val="000000" w:themeColor="text1"/>
              </w:rPr>
              <w:t>AutosarOS</w:t>
            </w:r>
            <w:proofErr w:type="spellEnd"/>
            <w:r w:rsidR="00601A33" w:rsidRPr="00D3111C">
              <w:rPr>
                <w:rFonts w:ascii="Times New Roman" w:hAnsi="Times New Roman" w:cs="Times New Roman"/>
                <w:b/>
                <w:color w:val="000000" w:themeColor="text1"/>
              </w:rPr>
              <w:t>)</w:t>
            </w:r>
          </w:p>
          <w:p w14:paraId="68C4734B" w14:textId="77777777" w:rsidR="00601A33" w:rsidRPr="00E8503D" w:rsidRDefault="00601A33" w:rsidP="00271943">
            <w:pPr>
              <w:pStyle w:val="ListBullet"/>
              <w:numPr>
                <w:ilvl w:val="0"/>
                <w:numId w:val="11"/>
              </w:numPr>
              <w:ind w:left="360" w:hanging="27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D3111C">
              <w:rPr>
                <w:rFonts w:ascii="Times New Roman" w:hAnsi="Times New Roman" w:cs="Times New Roman"/>
                <w:color w:val="000000" w:themeColor="text1"/>
              </w:rPr>
              <w:t>Experience wit</w:t>
            </w:r>
            <w:r w:rsidR="00952274">
              <w:rPr>
                <w:rFonts w:ascii="Times New Roman" w:hAnsi="Times New Roman" w:cs="Times New Roman"/>
                <w:color w:val="000000" w:themeColor="text1"/>
              </w:rPr>
              <w:t>h software design tools (</w:t>
            </w:r>
            <w:r w:rsidRPr="00D3111C">
              <w:rPr>
                <w:rFonts w:ascii="Times New Roman" w:hAnsi="Times New Roman" w:cs="Times New Roman"/>
                <w:b/>
                <w:color w:val="000000" w:themeColor="text1"/>
              </w:rPr>
              <w:t>Enterprise Architect, Microsoft Visio</w:t>
            </w:r>
            <w:r w:rsidR="00952274">
              <w:rPr>
                <w:rFonts w:ascii="Times New Roman" w:hAnsi="Times New Roman" w:cs="Times New Roman"/>
                <w:b/>
                <w:color w:val="000000" w:themeColor="text1"/>
              </w:rPr>
              <w:t>)</w:t>
            </w:r>
          </w:p>
          <w:p w14:paraId="538803EC" w14:textId="77777777" w:rsidR="00601A33" w:rsidRPr="00E8503D" w:rsidRDefault="00601A33" w:rsidP="00271943">
            <w:pPr>
              <w:pStyle w:val="ListBullet"/>
              <w:numPr>
                <w:ilvl w:val="0"/>
                <w:numId w:val="11"/>
              </w:numPr>
              <w:ind w:left="360" w:hanging="27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Working experience with source c</w:t>
            </w:r>
            <w:r w:rsidR="00362C7D">
              <w:rPr>
                <w:rFonts w:ascii="Times New Roman" w:hAnsi="Times New Roman" w:cs="Times New Roman"/>
                <w:color w:val="000000" w:themeColor="text1"/>
              </w:rPr>
              <w:t xml:space="preserve">ontrol management tools including 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IBM </w:t>
            </w:r>
            <w:r w:rsidRPr="00E8503D">
              <w:rPr>
                <w:rFonts w:ascii="Times New Roman" w:hAnsi="Times New Roman" w:cs="Times New Roman"/>
                <w:b/>
                <w:color w:val="000000" w:themeColor="text1"/>
              </w:rPr>
              <w:t>ClearCase, G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IT</w:t>
            </w:r>
            <w:r w:rsidR="00CD4821">
              <w:rPr>
                <w:rFonts w:ascii="Times New Roman" w:hAnsi="Times New Roman" w:cs="Times New Roman"/>
                <w:b/>
                <w:color w:val="000000" w:themeColor="text1"/>
              </w:rPr>
              <w:t>, SVN</w:t>
            </w:r>
          </w:p>
          <w:p w14:paraId="240B625B" w14:textId="77777777" w:rsidR="00601A33" w:rsidRPr="006D64E6" w:rsidRDefault="00601A33" w:rsidP="00271943">
            <w:pPr>
              <w:pStyle w:val="ListBullet"/>
              <w:numPr>
                <w:ilvl w:val="0"/>
                <w:numId w:val="11"/>
              </w:numPr>
              <w:ind w:left="360" w:hanging="27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Working experience with change management tools </w:t>
            </w:r>
            <w:r w:rsidR="00362C7D">
              <w:rPr>
                <w:rFonts w:ascii="Times New Roman" w:hAnsi="Times New Roman" w:cs="Times New Roman"/>
                <w:color w:val="000000" w:themeColor="text1"/>
              </w:rPr>
              <w:t>including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E8503D">
              <w:rPr>
                <w:rFonts w:ascii="Times New Roman" w:hAnsi="Times New Roman" w:cs="Times New Roman"/>
                <w:b/>
                <w:color w:val="000000" w:themeColor="text1"/>
              </w:rPr>
              <w:t>IBM ClearQuest, Jira</w:t>
            </w:r>
          </w:p>
          <w:p w14:paraId="63C90CEE" w14:textId="77777777" w:rsidR="00601A33" w:rsidRPr="00D3111C" w:rsidRDefault="00601A33" w:rsidP="00271943">
            <w:pPr>
              <w:pStyle w:val="ListBullet"/>
              <w:numPr>
                <w:ilvl w:val="0"/>
                <w:numId w:val="11"/>
              </w:numPr>
              <w:ind w:left="360" w:hanging="27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Working experience with requirement management tool </w:t>
            </w:r>
            <w:r w:rsidR="00362C7D">
              <w:rPr>
                <w:rFonts w:ascii="Times New Roman" w:hAnsi="Times New Roman" w:cs="Times New Roman"/>
                <w:color w:val="000000" w:themeColor="text1"/>
              </w:rPr>
              <w:t xml:space="preserve">including </w:t>
            </w:r>
            <w:r w:rsidRPr="00AC1EBB">
              <w:rPr>
                <w:rFonts w:ascii="Times New Roman" w:hAnsi="Times New Roman" w:cs="Times New Roman"/>
                <w:b/>
                <w:color w:val="000000" w:themeColor="text1"/>
              </w:rPr>
              <w:t>IBM DOORs</w:t>
            </w:r>
          </w:p>
          <w:p w14:paraId="3301F86E" w14:textId="77777777" w:rsidR="00601A33" w:rsidRPr="00D02652" w:rsidRDefault="00601A33" w:rsidP="00271943">
            <w:pPr>
              <w:pStyle w:val="ListBullet"/>
              <w:numPr>
                <w:ilvl w:val="0"/>
                <w:numId w:val="11"/>
              </w:numPr>
              <w:ind w:left="360" w:hanging="27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D3111C">
              <w:rPr>
                <w:rFonts w:ascii="Times New Roman" w:hAnsi="Times New Roman" w:cs="Times New Roman"/>
                <w:color w:val="000000" w:themeColor="text1"/>
              </w:rPr>
              <w:t xml:space="preserve">Working experience </w:t>
            </w:r>
            <w:r>
              <w:rPr>
                <w:rFonts w:ascii="Times New Roman" w:hAnsi="Times New Roman" w:cs="Times New Roman"/>
                <w:color w:val="000000" w:themeColor="text1"/>
              </w:rPr>
              <w:t>in</w:t>
            </w:r>
            <w:r w:rsidRPr="00D3111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D3111C">
              <w:rPr>
                <w:rFonts w:ascii="Times New Roman" w:hAnsi="Times New Roman" w:cs="Times New Roman"/>
                <w:b/>
                <w:color w:val="000000" w:themeColor="text1"/>
              </w:rPr>
              <w:t xml:space="preserve">Agile/Scrum </w:t>
            </w:r>
            <w:r w:rsidRPr="00362C7D">
              <w:rPr>
                <w:rFonts w:ascii="Times New Roman" w:hAnsi="Times New Roman" w:cs="Times New Roman"/>
                <w:color w:val="000000" w:themeColor="text1"/>
              </w:rPr>
              <w:t>projects</w:t>
            </w:r>
          </w:p>
          <w:p w14:paraId="6DA45200" w14:textId="77777777" w:rsidR="00601A33" w:rsidRPr="00D3111C" w:rsidRDefault="00601A33" w:rsidP="00271943">
            <w:pPr>
              <w:pStyle w:val="ListBullet"/>
              <w:numPr>
                <w:ilvl w:val="0"/>
                <w:numId w:val="11"/>
              </w:numPr>
              <w:ind w:left="360" w:hanging="27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D3111C">
              <w:rPr>
                <w:rFonts w:ascii="Times New Roman" w:hAnsi="Times New Roman" w:cs="Times New Roman"/>
                <w:color w:val="000000" w:themeColor="text1"/>
              </w:rPr>
              <w:t xml:space="preserve">Proficiency in programming languages: </w:t>
            </w:r>
            <w:r w:rsidRPr="00D3111C">
              <w:rPr>
                <w:rFonts w:ascii="Times New Roman" w:hAnsi="Times New Roman" w:cs="Times New Roman"/>
                <w:b/>
                <w:color w:val="000000" w:themeColor="text1"/>
              </w:rPr>
              <w:t>C/C++</w:t>
            </w:r>
            <w:r w:rsidR="00CD4821">
              <w:rPr>
                <w:rFonts w:ascii="Times New Roman" w:hAnsi="Times New Roman" w:cs="Times New Roman"/>
                <w:b/>
                <w:color w:val="000000" w:themeColor="text1"/>
              </w:rPr>
              <w:t xml:space="preserve"> (5+ years), Python</w:t>
            </w:r>
          </w:p>
          <w:p w14:paraId="53EAB320" w14:textId="77777777" w:rsidR="00601A33" w:rsidRPr="00D3111C" w:rsidRDefault="00601A33" w:rsidP="00271943">
            <w:pPr>
              <w:pStyle w:val="ListBullet"/>
              <w:numPr>
                <w:ilvl w:val="0"/>
                <w:numId w:val="11"/>
              </w:numPr>
              <w:ind w:left="360" w:hanging="27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D3111C">
              <w:rPr>
                <w:rFonts w:ascii="Times New Roman" w:hAnsi="Times New Roman" w:cs="Times New Roman"/>
                <w:color w:val="000000" w:themeColor="text1"/>
              </w:rPr>
              <w:t xml:space="preserve">Working experience with both </w:t>
            </w:r>
            <w:r w:rsidRPr="00D3111C">
              <w:rPr>
                <w:rFonts w:ascii="Times New Roman" w:hAnsi="Times New Roman" w:cs="Times New Roman"/>
                <w:b/>
                <w:color w:val="000000" w:themeColor="text1"/>
              </w:rPr>
              <w:t>Windows</w:t>
            </w:r>
            <w:r w:rsidRPr="00D3111C">
              <w:rPr>
                <w:rFonts w:ascii="Times New Roman" w:hAnsi="Times New Roman" w:cs="Times New Roman"/>
                <w:color w:val="000000" w:themeColor="text1"/>
              </w:rPr>
              <w:t xml:space="preserve"> and </w:t>
            </w:r>
            <w:r w:rsidRPr="00D3111C">
              <w:rPr>
                <w:rFonts w:ascii="Times New Roman" w:hAnsi="Times New Roman" w:cs="Times New Roman"/>
                <w:b/>
                <w:color w:val="000000" w:themeColor="text1"/>
              </w:rPr>
              <w:t>Linux (Ubuntu)</w:t>
            </w:r>
            <w:r w:rsidRPr="00D3111C">
              <w:rPr>
                <w:rFonts w:ascii="Times New Roman" w:hAnsi="Times New Roman" w:cs="Times New Roman"/>
                <w:color w:val="000000" w:themeColor="text1"/>
              </w:rPr>
              <w:t xml:space="preserve"> operating systems</w:t>
            </w:r>
          </w:p>
          <w:p w14:paraId="6DE6A678" w14:textId="77777777" w:rsidR="00601A33" w:rsidRPr="00372550" w:rsidRDefault="00601A33" w:rsidP="00271943">
            <w:pPr>
              <w:pStyle w:val="ListBullet"/>
              <w:numPr>
                <w:ilvl w:val="0"/>
                <w:numId w:val="11"/>
              </w:numPr>
              <w:ind w:left="360" w:hanging="27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463827">
              <w:rPr>
                <w:rFonts w:ascii="Times New Roman" w:hAnsi="Times New Roman" w:cs="Times New Roman"/>
                <w:b/>
                <w:color w:val="auto"/>
              </w:rPr>
              <w:t>Strong analytical</w:t>
            </w:r>
            <w:r w:rsidRPr="00D3111C">
              <w:rPr>
                <w:rFonts w:ascii="Times New Roman" w:hAnsi="Times New Roman" w:cs="Times New Roman"/>
                <w:color w:val="auto"/>
              </w:rPr>
              <w:t xml:space="preserve">, </w:t>
            </w:r>
            <w:r w:rsidRPr="00454C8C">
              <w:rPr>
                <w:rFonts w:ascii="Times New Roman" w:hAnsi="Times New Roman" w:cs="Times New Roman"/>
                <w:b/>
                <w:color w:val="auto"/>
              </w:rPr>
              <w:t>problem solving, troubleshooting</w:t>
            </w:r>
            <w:r w:rsidRPr="00D3111C">
              <w:rPr>
                <w:rFonts w:ascii="Times New Roman" w:hAnsi="Times New Roman" w:cs="Times New Roman"/>
                <w:color w:val="auto"/>
              </w:rPr>
              <w:t xml:space="preserve"> and </w:t>
            </w:r>
            <w:r w:rsidRPr="00454C8C">
              <w:rPr>
                <w:rFonts w:ascii="Times New Roman" w:hAnsi="Times New Roman" w:cs="Times New Roman"/>
                <w:b/>
                <w:color w:val="auto"/>
              </w:rPr>
              <w:t>debugging</w:t>
            </w:r>
            <w:r w:rsidRPr="00D3111C">
              <w:rPr>
                <w:rFonts w:ascii="Times New Roman" w:hAnsi="Times New Roman" w:cs="Times New Roman"/>
                <w:color w:val="auto"/>
              </w:rPr>
              <w:t xml:space="preserve"> skills</w:t>
            </w:r>
          </w:p>
          <w:p w14:paraId="448D2D40" w14:textId="77777777" w:rsidR="00601A33" w:rsidRPr="0001278B" w:rsidRDefault="00601A33" w:rsidP="006944D9">
            <w:pPr>
              <w:pStyle w:val="ListParagraph"/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01A33" w:rsidRPr="00D3111C" w14:paraId="65B48342" w14:textId="77777777" w:rsidTr="00484E82">
        <w:trPr>
          <w:trHeight w:val="323"/>
        </w:trPr>
        <w:tc>
          <w:tcPr>
            <w:tcW w:w="11484" w:type="dxa"/>
            <w:gridSpan w:val="3"/>
            <w:shd w:val="clear" w:color="auto" w:fill="D9D9D9" w:themeFill="background1" w:themeFillShade="D9"/>
          </w:tcPr>
          <w:p w14:paraId="64AD4171" w14:textId="77777777" w:rsidR="00601A33" w:rsidRPr="00D3111C" w:rsidRDefault="00601A33" w:rsidP="00F85E03">
            <w:pPr>
              <w:pStyle w:val="ListBulle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D3111C">
              <w:rPr>
                <w:rFonts w:ascii="Times New Roman" w:hAnsi="Times New Roman" w:cs="Times New Roman"/>
                <w:b/>
                <w:color w:val="auto"/>
              </w:rPr>
              <w:t>TECHNICAL</w:t>
            </w:r>
            <w:r w:rsidRPr="00D3111C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</w:t>
            </w:r>
            <w:r w:rsidRPr="00D3111C">
              <w:rPr>
                <w:rFonts w:ascii="Times New Roman" w:hAnsi="Times New Roman" w:cs="Times New Roman"/>
                <w:b/>
                <w:color w:val="auto"/>
              </w:rPr>
              <w:t>EXPERTISE</w:t>
            </w:r>
          </w:p>
        </w:tc>
      </w:tr>
      <w:tr w:rsidR="00601A33" w:rsidRPr="00D3111C" w14:paraId="7A142889" w14:textId="77777777" w:rsidTr="00624AAE">
        <w:trPr>
          <w:trHeight w:val="144"/>
        </w:trPr>
        <w:tc>
          <w:tcPr>
            <w:tcW w:w="3325" w:type="dxa"/>
            <w:gridSpan w:val="2"/>
            <w:shd w:val="clear" w:color="auto" w:fill="D9D9D9" w:themeFill="background1" w:themeFillShade="D9"/>
          </w:tcPr>
          <w:p w14:paraId="591C7ACE" w14:textId="77777777" w:rsidR="00601A33" w:rsidRPr="00624AAE" w:rsidRDefault="00726A06" w:rsidP="00624AAE">
            <w:pPr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Program l</w:t>
            </w:r>
            <w:r w:rsidR="00601A33" w:rsidRPr="00624AAE">
              <w:rPr>
                <w:rFonts w:ascii="Times New Roman" w:hAnsi="Times New Roman" w:cs="Times New Roman"/>
                <w:b/>
                <w:color w:val="000000" w:themeColor="text1"/>
              </w:rPr>
              <w:t>anguages</w:t>
            </w:r>
          </w:p>
        </w:tc>
        <w:tc>
          <w:tcPr>
            <w:tcW w:w="8159" w:type="dxa"/>
          </w:tcPr>
          <w:p w14:paraId="34A00608" w14:textId="77777777" w:rsidR="00601A33" w:rsidRPr="00D3111C" w:rsidRDefault="00601A33" w:rsidP="00CD4821">
            <w:pPr>
              <w:ind w:left="35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1278B">
              <w:rPr>
                <w:rFonts w:ascii="Times New Roman" w:hAnsi="Times New Roman" w:cs="Times New Roman"/>
                <w:color w:val="000000" w:themeColor="text1"/>
              </w:rPr>
              <w:t xml:space="preserve">C/C++, </w:t>
            </w:r>
            <w:r w:rsidR="00CD4821">
              <w:rPr>
                <w:rFonts w:ascii="Times New Roman" w:hAnsi="Times New Roman" w:cs="Times New Roman"/>
                <w:color w:val="000000" w:themeColor="text1"/>
              </w:rPr>
              <w:t>Python</w:t>
            </w:r>
            <w:r w:rsidR="002A6DBC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="002A6DBC">
              <w:rPr>
                <w:rFonts w:ascii="Times New Roman" w:hAnsi="Times New Roman" w:cs="Times New Roman"/>
                <w:color w:val="000000" w:themeColor="text1"/>
              </w:rPr>
              <w:t>Makefile</w:t>
            </w:r>
            <w:proofErr w:type="spellEnd"/>
          </w:p>
        </w:tc>
      </w:tr>
      <w:tr w:rsidR="00777CA2" w:rsidRPr="00D3111C" w14:paraId="44775801" w14:textId="77777777" w:rsidTr="00624AAE">
        <w:trPr>
          <w:trHeight w:val="144"/>
        </w:trPr>
        <w:tc>
          <w:tcPr>
            <w:tcW w:w="3325" w:type="dxa"/>
            <w:gridSpan w:val="2"/>
            <w:shd w:val="clear" w:color="auto" w:fill="D9D9D9" w:themeFill="background1" w:themeFillShade="D9"/>
          </w:tcPr>
          <w:p w14:paraId="7264027B" w14:textId="77777777" w:rsidR="00777CA2" w:rsidRPr="00624AAE" w:rsidRDefault="00777CA2" w:rsidP="00777CA2">
            <w:pPr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24AAE">
              <w:rPr>
                <w:rFonts w:ascii="Times New Roman" w:hAnsi="Times New Roman" w:cs="Times New Roman"/>
                <w:b/>
                <w:color w:val="000000" w:themeColor="text1"/>
              </w:rPr>
              <w:t>Automotive standards</w:t>
            </w:r>
          </w:p>
        </w:tc>
        <w:tc>
          <w:tcPr>
            <w:tcW w:w="8159" w:type="dxa"/>
          </w:tcPr>
          <w:p w14:paraId="01C02C7D" w14:textId="77777777" w:rsidR="00777CA2" w:rsidRPr="00D3111C" w:rsidRDefault="00777CA2" w:rsidP="00CD4821">
            <w:pPr>
              <w:ind w:left="35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3733C">
              <w:rPr>
                <w:rFonts w:ascii="Times New Roman" w:hAnsi="Times New Roman" w:cs="Times New Roman"/>
                <w:color w:val="000000" w:themeColor="text1"/>
              </w:rPr>
              <w:t>AUTOSAR 3.0/4.</w:t>
            </w:r>
            <w:r w:rsidR="00CD4821">
              <w:rPr>
                <w:rFonts w:ascii="Times New Roman" w:hAnsi="Times New Roman" w:cs="Times New Roman"/>
                <w:color w:val="000000" w:themeColor="text1"/>
              </w:rPr>
              <w:t>0/4.2/4.3</w:t>
            </w:r>
            <w:r w:rsidRPr="0013733C">
              <w:rPr>
                <w:rFonts w:ascii="Times New Roman" w:hAnsi="Times New Roman" w:cs="Times New Roman"/>
                <w:color w:val="000000" w:themeColor="text1"/>
              </w:rPr>
              <w:t>, ISO26262</w:t>
            </w:r>
          </w:p>
        </w:tc>
      </w:tr>
      <w:tr w:rsidR="00777CA2" w:rsidRPr="00D3111C" w14:paraId="79702F3B" w14:textId="77777777" w:rsidTr="00624AAE">
        <w:trPr>
          <w:trHeight w:val="144"/>
        </w:trPr>
        <w:tc>
          <w:tcPr>
            <w:tcW w:w="3325" w:type="dxa"/>
            <w:gridSpan w:val="2"/>
            <w:shd w:val="clear" w:color="auto" w:fill="D9D9D9" w:themeFill="background1" w:themeFillShade="D9"/>
          </w:tcPr>
          <w:p w14:paraId="3177F8BB" w14:textId="77777777" w:rsidR="00777CA2" w:rsidRPr="00624AAE" w:rsidRDefault="00777CA2" w:rsidP="00777CA2">
            <w:pPr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24AAE">
              <w:rPr>
                <w:rFonts w:ascii="Times New Roman" w:hAnsi="Times New Roman" w:cs="Times New Roman"/>
                <w:b/>
                <w:color w:val="000000" w:themeColor="text1"/>
              </w:rPr>
              <w:t>AUTOSAR MCAL drivers</w:t>
            </w:r>
          </w:p>
        </w:tc>
        <w:tc>
          <w:tcPr>
            <w:tcW w:w="8159" w:type="dxa"/>
          </w:tcPr>
          <w:p w14:paraId="628DEAA9" w14:textId="77777777" w:rsidR="00777CA2" w:rsidRPr="00D3111C" w:rsidRDefault="00777CA2" w:rsidP="00777CA2">
            <w:pPr>
              <w:ind w:left="35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MCU, DIO/PORT, </w:t>
            </w:r>
            <w:r w:rsidR="005F0469">
              <w:rPr>
                <w:rFonts w:ascii="Times New Roman" w:hAnsi="Times New Roman" w:cs="Times New Roman"/>
                <w:color w:val="000000" w:themeColor="text1"/>
              </w:rPr>
              <w:t xml:space="preserve">GPT, WDG, </w:t>
            </w:r>
            <w:r>
              <w:rPr>
                <w:rFonts w:ascii="Times New Roman" w:hAnsi="Times New Roman" w:cs="Times New Roman"/>
                <w:color w:val="000000" w:themeColor="text1"/>
              </w:rPr>
              <w:t>LIN, CAN</w:t>
            </w:r>
            <w:r w:rsidR="00CD4821">
              <w:rPr>
                <w:rFonts w:ascii="Times New Roman" w:hAnsi="Times New Roman" w:cs="Times New Roman"/>
                <w:color w:val="000000" w:themeColor="text1"/>
              </w:rPr>
              <w:t>, ETH, SPI, LIN</w:t>
            </w:r>
          </w:p>
        </w:tc>
      </w:tr>
      <w:tr w:rsidR="00777CA2" w:rsidRPr="00D3111C" w14:paraId="18BEC784" w14:textId="77777777" w:rsidTr="00624AAE">
        <w:trPr>
          <w:trHeight w:val="144"/>
        </w:trPr>
        <w:tc>
          <w:tcPr>
            <w:tcW w:w="3325" w:type="dxa"/>
            <w:gridSpan w:val="2"/>
            <w:shd w:val="clear" w:color="auto" w:fill="D9D9D9" w:themeFill="background1" w:themeFillShade="D9"/>
          </w:tcPr>
          <w:p w14:paraId="5FD0E278" w14:textId="77777777" w:rsidR="00777CA2" w:rsidRPr="00624AAE" w:rsidRDefault="00777CA2" w:rsidP="00777CA2">
            <w:pPr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24AAE">
              <w:rPr>
                <w:rFonts w:ascii="Times New Roman" w:hAnsi="Times New Roman" w:cs="Times New Roman"/>
                <w:b/>
                <w:color w:val="000000" w:themeColor="text1"/>
              </w:rPr>
              <w:t>Communication protocols</w:t>
            </w:r>
          </w:p>
        </w:tc>
        <w:tc>
          <w:tcPr>
            <w:tcW w:w="8159" w:type="dxa"/>
          </w:tcPr>
          <w:p w14:paraId="6B8CEF21" w14:textId="77777777" w:rsidR="00777CA2" w:rsidRPr="00D3111C" w:rsidRDefault="00777CA2" w:rsidP="00CD4821">
            <w:pPr>
              <w:ind w:left="35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1278B">
              <w:rPr>
                <w:rFonts w:ascii="Times New Roman" w:hAnsi="Times New Roman" w:cs="Times New Roman"/>
                <w:color w:val="000000" w:themeColor="text1"/>
              </w:rPr>
              <w:t xml:space="preserve">CAN, </w:t>
            </w:r>
            <w:r w:rsidR="00CD4821">
              <w:rPr>
                <w:rFonts w:ascii="Times New Roman" w:hAnsi="Times New Roman" w:cs="Times New Roman"/>
                <w:color w:val="000000" w:themeColor="text1"/>
              </w:rPr>
              <w:t>UART, I2C, SPI, SPI</w:t>
            </w:r>
          </w:p>
        </w:tc>
      </w:tr>
      <w:tr w:rsidR="00726A06" w:rsidRPr="00D3111C" w14:paraId="7222E79F" w14:textId="77777777" w:rsidTr="00624AAE">
        <w:trPr>
          <w:trHeight w:val="144"/>
        </w:trPr>
        <w:tc>
          <w:tcPr>
            <w:tcW w:w="3325" w:type="dxa"/>
            <w:gridSpan w:val="2"/>
            <w:shd w:val="clear" w:color="auto" w:fill="D9D9D9" w:themeFill="background1" w:themeFillShade="D9"/>
          </w:tcPr>
          <w:p w14:paraId="69F8D69C" w14:textId="77777777" w:rsidR="00726A06" w:rsidRPr="00624AAE" w:rsidRDefault="00726A06" w:rsidP="00777CA2">
            <w:pPr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Bus troubleshooting tools</w:t>
            </w:r>
          </w:p>
        </w:tc>
        <w:tc>
          <w:tcPr>
            <w:tcW w:w="8159" w:type="dxa"/>
          </w:tcPr>
          <w:p w14:paraId="0A4E1FB4" w14:textId="77777777" w:rsidR="00726A06" w:rsidRPr="0001278B" w:rsidRDefault="00CD4821" w:rsidP="00777CA2">
            <w:pPr>
              <w:ind w:left="35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D4821">
              <w:rPr>
                <w:rFonts w:ascii="Times New Roman" w:hAnsi="Times New Roman" w:cs="Times New Roman"/>
                <w:color w:val="000000" w:themeColor="text1"/>
              </w:rPr>
              <w:t xml:space="preserve">PCAN, </w:t>
            </w:r>
            <w:proofErr w:type="spellStart"/>
            <w:r w:rsidRPr="00CD4821">
              <w:rPr>
                <w:rFonts w:ascii="Times New Roman" w:hAnsi="Times New Roman" w:cs="Times New Roman"/>
                <w:color w:val="000000" w:themeColor="text1"/>
              </w:rPr>
              <w:t>CANoe</w:t>
            </w:r>
            <w:proofErr w:type="spellEnd"/>
            <w:r w:rsidRPr="00CD4821">
              <w:rPr>
                <w:rFonts w:ascii="Times New Roman" w:hAnsi="Times New Roman" w:cs="Times New Roman"/>
                <w:color w:val="000000" w:themeColor="text1"/>
              </w:rPr>
              <w:t>, NI LabVIEW, Logic Analyzer</w:t>
            </w:r>
          </w:p>
        </w:tc>
      </w:tr>
      <w:tr w:rsidR="00A66777" w:rsidRPr="00D3111C" w14:paraId="0D70E4A3" w14:textId="77777777" w:rsidTr="00624AAE">
        <w:trPr>
          <w:trHeight w:val="144"/>
        </w:trPr>
        <w:tc>
          <w:tcPr>
            <w:tcW w:w="3325" w:type="dxa"/>
            <w:gridSpan w:val="2"/>
            <w:shd w:val="clear" w:color="auto" w:fill="D9D9D9" w:themeFill="background1" w:themeFillShade="D9"/>
          </w:tcPr>
          <w:p w14:paraId="401CB78C" w14:textId="77777777" w:rsidR="00A66777" w:rsidRPr="00624AAE" w:rsidRDefault="00A66777" w:rsidP="00A66777">
            <w:pPr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24AAE">
              <w:rPr>
                <w:rFonts w:ascii="Times New Roman" w:hAnsi="Times New Roman" w:cs="Times New Roman"/>
                <w:b/>
                <w:color w:val="000000" w:themeColor="text1"/>
              </w:rPr>
              <w:t>Compilers</w:t>
            </w:r>
          </w:p>
        </w:tc>
        <w:tc>
          <w:tcPr>
            <w:tcW w:w="8159" w:type="dxa"/>
          </w:tcPr>
          <w:p w14:paraId="28BA4835" w14:textId="77777777" w:rsidR="00A66777" w:rsidRPr="00D3111C" w:rsidRDefault="00A66777" w:rsidP="00A66777">
            <w:pPr>
              <w:ind w:left="35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3733C">
              <w:rPr>
                <w:rFonts w:ascii="Times New Roman" w:hAnsi="Times New Roman" w:cs="Times New Roman"/>
                <w:color w:val="000000" w:themeColor="text1"/>
              </w:rPr>
              <w:t xml:space="preserve">GHS, Diab, IAR, </w:t>
            </w:r>
            <w:proofErr w:type="spellStart"/>
            <w:r w:rsidRPr="0013733C">
              <w:rPr>
                <w:rFonts w:ascii="Times New Roman" w:hAnsi="Times New Roman" w:cs="Times New Roman"/>
                <w:color w:val="000000" w:themeColor="text1"/>
              </w:rPr>
              <w:t>Linaro</w:t>
            </w:r>
            <w:proofErr w:type="spellEnd"/>
            <w:r w:rsidRPr="0013733C">
              <w:rPr>
                <w:rFonts w:ascii="Times New Roman" w:hAnsi="Times New Roman" w:cs="Times New Roman"/>
                <w:color w:val="000000" w:themeColor="text1"/>
              </w:rPr>
              <w:t>, GCC</w:t>
            </w:r>
          </w:p>
        </w:tc>
      </w:tr>
      <w:tr w:rsidR="009A08C6" w:rsidRPr="00D3111C" w14:paraId="578C43EF" w14:textId="77777777" w:rsidTr="00624AAE">
        <w:trPr>
          <w:trHeight w:val="144"/>
        </w:trPr>
        <w:tc>
          <w:tcPr>
            <w:tcW w:w="3325" w:type="dxa"/>
            <w:gridSpan w:val="2"/>
            <w:shd w:val="clear" w:color="auto" w:fill="D9D9D9" w:themeFill="background1" w:themeFillShade="D9"/>
          </w:tcPr>
          <w:p w14:paraId="3EFFEA5A" w14:textId="77777777" w:rsidR="009A08C6" w:rsidRPr="00624AAE" w:rsidRDefault="009A08C6" w:rsidP="00A66777">
            <w:pPr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Coding standards</w:t>
            </w:r>
          </w:p>
        </w:tc>
        <w:tc>
          <w:tcPr>
            <w:tcW w:w="8159" w:type="dxa"/>
          </w:tcPr>
          <w:p w14:paraId="7ACE4DD1" w14:textId="77777777" w:rsidR="009A08C6" w:rsidRPr="0013733C" w:rsidRDefault="009A08C6" w:rsidP="00A66777">
            <w:pPr>
              <w:ind w:left="35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MISRA C 2004/ C++ 2008</w:t>
            </w:r>
          </w:p>
        </w:tc>
      </w:tr>
      <w:tr w:rsidR="009A08C6" w:rsidRPr="00D3111C" w14:paraId="5077D1AB" w14:textId="77777777" w:rsidTr="00624AAE">
        <w:trPr>
          <w:trHeight w:val="144"/>
        </w:trPr>
        <w:tc>
          <w:tcPr>
            <w:tcW w:w="3325" w:type="dxa"/>
            <w:gridSpan w:val="2"/>
            <w:shd w:val="clear" w:color="auto" w:fill="D9D9D9" w:themeFill="background1" w:themeFillShade="D9"/>
          </w:tcPr>
          <w:p w14:paraId="3B170F27" w14:textId="77777777" w:rsidR="009A08C6" w:rsidRPr="00624AAE" w:rsidRDefault="009A08C6" w:rsidP="00A66777">
            <w:pPr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MISRA conformance tools</w:t>
            </w:r>
          </w:p>
        </w:tc>
        <w:tc>
          <w:tcPr>
            <w:tcW w:w="8159" w:type="dxa"/>
          </w:tcPr>
          <w:p w14:paraId="7EAD1126" w14:textId="77777777" w:rsidR="009A08C6" w:rsidRPr="0013733C" w:rsidRDefault="00CD4821" w:rsidP="00CD4821">
            <w:pPr>
              <w:ind w:left="35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LDRA Testbed, PC-Lint</w:t>
            </w:r>
          </w:p>
        </w:tc>
      </w:tr>
      <w:tr w:rsidR="00A66777" w:rsidRPr="00D3111C" w14:paraId="189ACC71" w14:textId="77777777" w:rsidTr="00624AAE">
        <w:trPr>
          <w:trHeight w:val="144"/>
        </w:trPr>
        <w:tc>
          <w:tcPr>
            <w:tcW w:w="3325" w:type="dxa"/>
            <w:gridSpan w:val="2"/>
            <w:shd w:val="clear" w:color="auto" w:fill="D9D9D9" w:themeFill="background1" w:themeFillShade="D9"/>
          </w:tcPr>
          <w:p w14:paraId="1FB3787F" w14:textId="77777777" w:rsidR="00A66777" w:rsidRPr="00624AAE" w:rsidRDefault="00A66777" w:rsidP="00A66777">
            <w:pPr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24AAE">
              <w:rPr>
                <w:rFonts w:ascii="Times New Roman" w:hAnsi="Times New Roman" w:cs="Times New Roman"/>
                <w:b/>
                <w:color w:val="000000" w:themeColor="text1"/>
              </w:rPr>
              <w:t>Microcontrollers</w:t>
            </w:r>
          </w:p>
        </w:tc>
        <w:tc>
          <w:tcPr>
            <w:tcW w:w="8159" w:type="dxa"/>
          </w:tcPr>
          <w:p w14:paraId="43225EC7" w14:textId="77777777" w:rsidR="00A66777" w:rsidRPr="00D3111C" w:rsidRDefault="00A66777" w:rsidP="00A66777">
            <w:pPr>
              <w:ind w:left="35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PowerPC, x86, ARM</w:t>
            </w:r>
            <w:r w:rsidR="002A6DBC">
              <w:rPr>
                <w:rFonts w:ascii="Times New Roman" w:hAnsi="Times New Roman" w:cs="Times New Roman"/>
                <w:color w:val="000000" w:themeColor="text1"/>
              </w:rPr>
              <w:t xml:space="preserve"> Cortex M</w:t>
            </w:r>
          </w:p>
        </w:tc>
      </w:tr>
      <w:tr w:rsidR="00A66777" w:rsidRPr="00D3111C" w14:paraId="14BC16DB" w14:textId="77777777" w:rsidTr="00624AAE">
        <w:trPr>
          <w:trHeight w:val="144"/>
        </w:trPr>
        <w:tc>
          <w:tcPr>
            <w:tcW w:w="3325" w:type="dxa"/>
            <w:gridSpan w:val="2"/>
            <w:shd w:val="clear" w:color="auto" w:fill="D9D9D9" w:themeFill="background1" w:themeFillShade="D9"/>
          </w:tcPr>
          <w:p w14:paraId="05A1BDDB" w14:textId="77777777" w:rsidR="00A66777" w:rsidRPr="00624AAE" w:rsidRDefault="00A66777" w:rsidP="00A66777">
            <w:pPr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24AAE">
              <w:rPr>
                <w:rFonts w:ascii="Times New Roman" w:hAnsi="Times New Roman" w:cs="Times New Roman"/>
                <w:b/>
                <w:color w:val="000000" w:themeColor="text1"/>
              </w:rPr>
              <w:t>Debugger</w:t>
            </w:r>
          </w:p>
        </w:tc>
        <w:tc>
          <w:tcPr>
            <w:tcW w:w="8159" w:type="dxa"/>
          </w:tcPr>
          <w:p w14:paraId="28FD33E1" w14:textId="77777777" w:rsidR="00A66777" w:rsidRPr="00D3111C" w:rsidRDefault="00A66777" w:rsidP="00A66777">
            <w:pPr>
              <w:ind w:left="35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ARM/PPC</w:t>
            </w:r>
            <w:r w:rsidRPr="0013733C">
              <w:rPr>
                <w:rFonts w:ascii="Times New Roman" w:hAnsi="Times New Roman" w:cs="Times New Roman"/>
                <w:color w:val="000000" w:themeColor="text1"/>
              </w:rPr>
              <w:t xml:space="preserve"> T</w:t>
            </w:r>
            <w:r>
              <w:rPr>
                <w:rFonts w:ascii="Times New Roman" w:hAnsi="Times New Roman" w:cs="Times New Roman"/>
                <w:color w:val="000000" w:themeColor="text1"/>
              </w:rPr>
              <w:t>race</w:t>
            </w:r>
            <w:r w:rsidRPr="0013733C">
              <w:rPr>
                <w:rFonts w:ascii="Times New Roman" w:hAnsi="Times New Roman" w:cs="Times New Roman"/>
                <w:color w:val="000000" w:themeColor="text1"/>
              </w:rPr>
              <w:t>32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Debugger </w:t>
            </w:r>
          </w:p>
        </w:tc>
      </w:tr>
      <w:tr w:rsidR="00A66777" w:rsidRPr="00D3111C" w14:paraId="172E21D4" w14:textId="77777777" w:rsidTr="00624AAE">
        <w:trPr>
          <w:trHeight w:val="144"/>
        </w:trPr>
        <w:tc>
          <w:tcPr>
            <w:tcW w:w="3325" w:type="dxa"/>
            <w:gridSpan w:val="2"/>
            <w:shd w:val="clear" w:color="auto" w:fill="D9D9D9" w:themeFill="background1" w:themeFillShade="D9"/>
          </w:tcPr>
          <w:p w14:paraId="0EC59A6A" w14:textId="77777777" w:rsidR="00A66777" w:rsidRPr="00624AAE" w:rsidRDefault="00A66777" w:rsidP="00A66777">
            <w:pPr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24AAE">
              <w:rPr>
                <w:rFonts w:ascii="Times New Roman" w:hAnsi="Times New Roman" w:cs="Times New Roman"/>
                <w:b/>
                <w:color w:val="000000" w:themeColor="text1"/>
              </w:rPr>
              <w:t>Signal measurement devices</w:t>
            </w:r>
          </w:p>
        </w:tc>
        <w:tc>
          <w:tcPr>
            <w:tcW w:w="8159" w:type="dxa"/>
          </w:tcPr>
          <w:p w14:paraId="4DC19997" w14:textId="77777777" w:rsidR="00A66777" w:rsidRPr="0013733C" w:rsidRDefault="00A66777" w:rsidP="00A66777">
            <w:pPr>
              <w:ind w:left="35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Multi-meter, Oscilloscope</w:t>
            </w:r>
          </w:p>
        </w:tc>
      </w:tr>
      <w:tr w:rsidR="009A08C6" w:rsidRPr="00D3111C" w14:paraId="2C306B26" w14:textId="77777777" w:rsidTr="00624AAE">
        <w:trPr>
          <w:trHeight w:val="144"/>
        </w:trPr>
        <w:tc>
          <w:tcPr>
            <w:tcW w:w="3325" w:type="dxa"/>
            <w:gridSpan w:val="2"/>
            <w:shd w:val="clear" w:color="auto" w:fill="D9D9D9" w:themeFill="background1" w:themeFillShade="D9"/>
          </w:tcPr>
          <w:p w14:paraId="5FD4920A" w14:textId="77777777" w:rsidR="009A08C6" w:rsidRPr="00624AAE" w:rsidRDefault="009A08C6" w:rsidP="009A08C6">
            <w:pPr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24AAE">
              <w:rPr>
                <w:rFonts w:ascii="Times New Roman" w:hAnsi="Times New Roman" w:cs="Times New Roman"/>
                <w:b/>
                <w:color w:val="000000" w:themeColor="text1"/>
              </w:rPr>
              <w:t>RTOS</w:t>
            </w:r>
          </w:p>
        </w:tc>
        <w:tc>
          <w:tcPr>
            <w:tcW w:w="8159" w:type="dxa"/>
          </w:tcPr>
          <w:p w14:paraId="78F3632B" w14:textId="77777777" w:rsidR="009A08C6" w:rsidRPr="00D3111C" w:rsidRDefault="009A08C6" w:rsidP="009A08C6">
            <w:pPr>
              <w:ind w:left="35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proofErr w:type="spellStart"/>
            <w:r w:rsidRPr="00D3111C">
              <w:rPr>
                <w:rFonts w:ascii="Times New Roman" w:hAnsi="Times New Roman" w:cs="Times New Roman"/>
                <w:color w:val="000000" w:themeColor="text1"/>
              </w:rPr>
              <w:t>FreeRTOS</w:t>
            </w:r>
            <w:proofErr w:type="spellEnd"/>
            <w:r w:rsidRPr="00D3111C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D3111C">
              <w:rPr>
                <w:rFonts w:ascii="Times New Roman" w:hAnsi="Times New Roman" w:cs="Times New Roman"/>
                <w:color w:val="000000" w:themeColor="text1"/>
              </w:rPr>
              <w:t>AutosarOS</w:t>
            </w:r>
            <w:proofErr w:type="spellEnd"/>
          </w:p>
        </w:tc>
      </w:tr>
      <w:tr w:rsidR="009A08C6" w:rsidRPr="00D3111C" w14:paraId="11B7A9CB" w14:textId="77777777" w:rsidTr="00624AAE">
        <w:trPr>
          <w:trHeight w:val="144"/>
        </w:trPr>
        <w:tc>
          <w:tcPr>
            <w:tcW w:w="3325" w:type="dxa"/>
            <w:gridSpan w:val="2"/>
            <w:shd w:val="clear" w:color="auto" w:fill="D9D9D9" w:themeFill="background1" w:themeFillShade="D9"/>
          </w:tcPr>
          <w:p w14:paraId="588B5477" w14:textId="77777777" w:rsidR="009A08C6" w:rsidRPr="00624AAE" w:rsidRDefault="009A08C6" w:rsidP="009A08C6">
            <w:pPr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24AAE">
              <w:rPr>
                <w:rFonts w:ascii="Times New Roman" w:hAnsi="Times New Roman" w:cs="Times New Roman"/>
                <w:b/>
                <w:color w:val="000000" w:themeColor="text1"/>
              </w:rPr>
              <w:t>Design Tools</w:t>
            </w:r>
          </w:p>
        </w:tc>
        <w:tc>
          <w:tcPr>
            <w:tcW w:w="8159" w:type="dxa"/>
          </w:tcPr>
          <w:p w14:paraId="743433E4" w14:textId="77777777" w:rsidR="009A08C6" w:rsidRPr="00D3111C" w:rsidRDefault="009A08C6" w:rsidP="009A08C6">
            <w:pPr>
              <w:ind w:left="35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D3111C">
              <w:rPr>
                <w:rFonts w:ascii="Times New Roman" w:hAnsi="Times New Roman" w:cs="Times New Roman"/>
                <w:color w:val="000000" w:themeColor="text1"/>
              </w:rPr>
              <w:t>Enterprise Architect, Microsoft Visio</w:t>
            </w:r>
          </w:p>
        </w:tc>
      </w:tr>
      <w:tr w:rsidR="009A08C6" w:rsidRPr="00D3111C" w14:paraId="51EDE958" w14:textId="77777777" w:rsidTr="00624AAE">
        <w:trPr>
          <w:trHeight w:val="144"/>
        </w:trPr>
        <w:tc>
          <w:tcPr>
            <w:tcW w:w="3325" w:type="dxa"/>
            <w:gridSpan w:val="2"/>
            <w:shd w:val="clear" w:color="auto" w:fill="D9D9D9" w:themeFill="background1" w:themeFillShade="D9"/>
          </w:tcPr>
          <w:p w14:paraId="4DF97CE1" w14:textId="77777777" w:rsidR="009A08C6" w:rsidRPr="00624AAE" w:rsidRDefault="009A08C6" w:rsidP="009A08C6">
            <w:pPr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24AAE">
              <w:rPr>
                <w:rFonts w:ascii="Times New Roman" w:hAnsi="Times New Roman" w:cs="Times New Roman"/>
                <w:b/>
                <w:color w:val="000000" w:themeColor="text1"/>
              </w:rPr>
              <w:t>Methodologies</w:t>
            </w:r>
          </w:p>
        </w:tc>
        <w:tc>
          <w:tcPr>
            <w:tcW w:w="8159" w:type="dxa"/>
          </w:tcPr>
          <w:p w14:paraId="77389D0D" w14:textId="77777777" w:rsidR="009A08C6" w:rsidRPr="00D3111C" w:rsidRDefault="009A08C6" w:rsidP="009A08C6">
            <w:pPr>
              <w:ind w:left="35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D3111C">
              <w:rPr>
                <w:rFonts w:ascii="Times New Roman" w:hAnsi="Times New Roman" w:cs="Times New Roman"/>
                <w:color w:val="000000" w:themeColor="text1"/>
              </w:rPr>
              <w:t>Waterfall, Agile/Scrum</w:t>
            </w:r>
          </w:p>
        </w:tc>
      </w:tr>
      <w:tr w:rsidR="009A08C6" w:rsidRPr="00D3111C" w14:paraId="595406D5" w14:textId="77777777" w:rsidTr="00624AAE">
        <w:trPr>
          <w:trHeight w:val="144"/>
        </w:trPr>
        <w:tc>
          <w:tcPr>
            <w:tcW w:w="3325" w:type="dxa"/>
            <w:gridSpan w:val="2"/>
            <w:shd w:val="clear" w:color="auto" w:fill="D9D9D9" w:themeFill="background1" w:themeFillShade="D9"/>
          </w:tcPr>
          <w:p w14:paraId="2F1DA4EB" w14:textId="77777777" w:rsidR="009A08C6" w:rsidRPr="00624AAE" w:rsidRDefault="009A08C6" w:rsidP="009A08C6">
            <w:pPr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24AAE">
              <w:rPr>
                <w:rFonts w:ascii="Times New Roman" w:hAnsi="Times New Roman" w:cs="Times New Roman"/>
                <w:b/>
                <w:color w:val="000000" w:themeColor="text1"/>
              </w:rPr>
              <w:t>Source Control Tools</w:t>
            </w:r>
          </w:p>
        </w:tc>
        <w:tc>
          <w:tcPr>
            <w:tcW w:w="8159" w:type="dxa"/>
          </w:tcPr>
          <w:p w14:paraId="1F4C9DF2" w14:textId="77777777" w:rsidR="009A08C6" w:rsidRPr="00D3111C" w:rsidRDefault="009A08C6" w:rsidP="009A08C6">
            <w:pPr>
              <w:ind w:left="35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IBM ClearCase, GIT</w:t>
            </w:r>
          </w:p>
        </w:tc>
      </w:tr>
      <w:tr w:rsidR="009A08C6" w:rsidRPr="00D3111C" w14:paraId="532E4EFE" w14:textId="77777777" w:rsidTr="00624AAE">
        <w:trPr>
          <w:trHeight w:val="144"/>
        </w:trPr>
        <w:tc>
          <w:tcPr>
            <w:tcW w:w="3325" w:type="dxa"/>
            <w:gridSpan w:val="2"/>
            <w:shd w:val="clear" w:color="auto" w:fill="D9D9D9" w:themeFill="background1" w:themeFillShade="D9"/>
          </w:tcPr>
          <w:p w14:paraId="079702E2" w14:textId="77777777" w:rsidR="009A08C6" w:rsidRPr="00624AAE" w:rsidRDefault="009A08C6" w:rsidP="009A08C6">
            <w:pPr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24AAE">
              <w:rPr>
                <w:rFonts w:ascii="Times New Roman" w:hAnsi="Times New Roman" w:cs="Times New Roman"/>
                <w:b/>
                <w:color w:val="000000" w:themeColor="text1"/>
              </w:rPr>
              <w:t>Change Management Tools</w:t>
            </w:r>
          </w:p>
        </w:tc>
        <w:tc>
          <w:tcPr>
            <w:tcW w:w="8159" w:type="dxa"/>
          </w:tcPr>
          <w:p w14:paraId="475641FD" w14:textId="77777777" w:rsidR="009A08C6" w:rsidRPr="00D3111C" w:rsidRDefault="009A08C6" w:rsidP="009A08C6">
            <w:pPr>
              <w:ind w:left="35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IBM </w:t>
            </w:r>
            <w:r w:rsidRPr="00D3111C">
              <w:rPr>
                <w:rFonts w:ascii="Times New Roman" w:hAnsi="Times New Roman" w:cs="Times New Roman"/>
                <w:color w:val="000000" w:themeColor="text1"/>
              </w:rPr>
              <w:t>ClearQuest, Jira</w:t>
            </w:r>
          </w:p>
        </w:tc>
      </w:tr>
      <w:tr w:rsidR="009A08C6" w:rsidRPr="00D3111C" w14:paraId="6244DF4B" w14:textId="77777777" w:rsidTr="00624AAE">
        <w:trPr>
          <w:trHeight w:val="144"/>
        </w:trPr>
        <w:tc>
          <w:tcPr>
            <w:tcW w:w="3325" w:type="dxa"/>
            <w:gridSpan w:val="2"/>
            <w:shd w:val="clear" w:color="auto" w:fill="D9D9D9" w:themeFill="background1" w:themeFillShade="D9"/>
          </w:tcPr>
          <w:p w14:paraId="32993613" w14:textId="77777777" w:rsidR="009A08C6" w:rsidRPr="00624AAE" w:rsidRDefault="009A08C6" w:rsidP="009A08C6">
            <w:pPr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24AAE">
              <w:rPr>
                <w:rFonts w:ascii="Times New Roman" w:hAnsi="Times New Roman" w:cs="Times New Roman"/>
                <w:b/>
                <w:color w:val="000000" w:themeColor="text1"/>
              </w:rPr>
              <w:t>Requirement Management Tool</w:t>
            </w:r>
          </w:p>
        </w:tc>
        <w:tc>
          <w:tcPr>
            <w:tcW w:w="8159" w:type="dxa"/>
          </w:tcPr>
          <w:p w14:paraId="3ABC3B8A" w14:textId="77777777" w:rsidR="009A08C6" w:rsidRPr="00D3111C" w:rsidRDefault="009A08C6" w:rsidP="009A08C6">
            <w:pPr>
              <w:ind w:left="35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IBM DOORs</w:t>
            </w:r>
          </w:p>
        </w:tc>
      </w:tr>
      <w:tr w:rsidR="009A08C6" w:rsidRPr="00D3111C" w14:paraId="4B809664" w14:textId="77777777" w:rsidTr="00624AAE">
        <w:trPr>
          <w:trHeight w:val="144"/>
        </w:trPr>
        <w:tc>
          <w:tcPr>
            <w:tcW w:w="3325" w:type="dxa"/>
            <w:gridSpan w:val="2"/>
            <w:shd w:val="clear" w:color="auto" w:fill="D9D9D9" w:themeFill="background1" w:themeFillShade="D9"/>
          </w:tcPr>
          <w:p w14:paraId="07372900" w14:textId="77777777" w:rsidR="009A08C6" w:rsidRPr="00624AAE" w:rsidRDefault="009A08C6" w:rsidP="009A08C6">
            <w:pPr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24AAE">
              <w:rPr>
                <w:rFonts w:ascii="Times New Roman" w:hAnsi="Times New Roman" w:cs="Times New Roman"/>
                <w:b/>
                <w:color w:val="000000" w:themeColor="text1"/>
              </w:rPr>
              <w:t>IDE/Utilities</w:t>
            </w:r>
          </w:p>
        </w:tc>
        <w:tc>
          <w:tcPr>
            <w:tcW w:w="8159" w:type="dxa"/>
          </w:tcPr>
          <w:p w14:paraId="6A2C95ED" w14:textId="77777777" w:rsidR="009A08C6" w:rsidRPr="00D3111C" w:rsidRDefault="002A6DBC" w:rsidP="002A6DBC">
            <w:pPr>
              <w:ind w:left="35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S32 Design Studio</w:t>
            </w:r>
            <w:r w:rsidR="009A08C6" w:rsidRPr="00D3111C">
              <w:rPr>
                <w:rFonts w:ascii="Times New Roman" w:hAnsi="Times New Roman" w:cs="Times New Roman"/>
                <w:color w:val="000000" w:themeColor="text1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2A6DBC">
              <w:rPr>
                <w:rFonts w:ascii="Times New Roman" w:hAnsi="Times New Roman" w:cs="Times New Roman"/>
                <w:color w:val="000000" w:themeColor="text1"/>
              </w:rPr>
              <w:t>IAR embedded workbench</w:t>
            </w:r>
            <w:r>
              <w:rPr>
                <w:rFonts w:ascii="Times New Roman" w:hAnsi="Times New Roman" w:cs="Times New Roman"/>
                <w:color w:val="000000" w:themeColor="text1"/>
              </w:rPr>
              <w:t>, Sublime Text</w:t>
            </w:r>
          </w:p>
        </w:tc>
      </w:tr>
      <w:tr w:rsidR="002A6DBC" w:rsidRPr="00D3111C" w14:paraId="1AF945C2" w14:textId="77777777" w:rsidTr="00624AAE">
        <w:trPr>
          <w:trHeight w:val="144"/>
        </w:trPr>
        <w:tc>
          <w:tcPr>
            <w:tcW w:w="3325" w:type="dxa"/>
            <w:gridSpan w:val="2"/>
            <w:shd w:val="clear" w:color="auto" w:fill="D9D9D9" w:themeFill="background1" w:themeFillShade="D9"/>
          </w:tcPr>
          <w:p w14:paraId="1F164662" w14:textId="77777777" w:rsidR="002A6DBC" w:rsidRPr="00624AAE" w:rsidRDefault="002A6DBC" w:rsidP="009A08C6">
            <w:pPr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AUTOSAR configuration tool</w:t>
            </w:r>
          </w:p>
        </w:tc>
        <w:tc>
          <w:tcPr>
            <w:tcW w:w="8159" w:type="dxa"/>
          </w:tcPr>
          <w:p w14:paraId="3496DF17" w14:textId="77777777" w:rsidR="002A6DBC" w:rsidRDefault="002A6DBC" w:rsidP="002A6DBC">
            <w:pPr>
              <w:ind w:left="35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EB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Tresos</w:t>
            </w:r>
            <w:proofErr w:type="spellEnd"/>
          </w:p>
        </w:tc>
      </w:tr>
      <w:tr w:rsidR="009A08C6" w:rsidRPr="00D3111C" w14:paraId="21915E08" w14:textId="77777777" w:rsidTr="00624AAE">
        <w:trPr>
          <w:trHeight w:val="144"/>
        </w:trPr>
        <w:tc>
          <w:tcPr>
            <w:tcW w:w="3325" w:type="dxa"/>
            <w:gridSpan w:val="2"/>
            <w:tcBorders>
              <w:bottom w:val="nil"/>
            </w:tcBorders>
            <w:shd w:val="clear" w:color="auto" w:fill="D9D9D9" w:themeFill="background1" w:themeFillShade="D9"/>
          </w:tcPr>
          <w:p w14:paraId="67F5D321" w14:textId="77777777" w:rsidR="009A08C6" w:rsidRPr="00624AAE" w:rsidRDefault="009A08C6" w:rsidP="009A08C6">
            <w:pPr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24AAE">
              <w:rPr>
                <w:rFonts w:ascii="Times New Roman" w:hAnsi="Times New Roman" w:cs="Times New Roman"/>
                <w:b/>
                <w:color w:val="000000" w:themeColor="text1"/>
              </w:rPr>
              <w:t>Operating Systems</w:t>
            </w:r>
          </w:p>
        </w:tc>
        <w:tc>
          <w:tcPr>
            <w:tcW w:w="8159" w:type="dxa"/>
            <w:tcBorders>
              <w:bottom w:val="nil"/>
            </w:tcBorders>
          </w:tcPr>
          <w:p w14:paraId="5CB186E8" w14:textId="77777777" w:rsidR="009A08C6" w:rsidRPr="00D3111C" w:rsidRDefault="009A08C6" w:rsidP="009A08C6">
            <w:pPr>
              <w:ind w:left="35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D3111C">
              <w:rPr>
                <w:rFonts w:ascii="Times New Roman" w:hAnsi="Times New Roman" w:cs="Times New Roman"/>
                <w:color w:val="000000" w:themeColor="text1"/>
              </w:rPr>
              <w:t>Windows, Linux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(Ubuntu)</w:t>
            </w:r>
          </w:p>
        </w:tc>
      </w:tr>
      <w:tr w:rsidR="009A08C6" w:rsidRPr="00D3111C" w14:paraId="4FFA1015" w14:textId="77777777" w:rsidTr="0036517D">
        <w:tc>
          <w:tcPr>
            <w:tcW w:w="11484" w:type="dxa"/>
            <w:gridSpan w:val="3"/>
            <w:shd w:val="clear" w:color="auto" w:fill="auto"/>
          </w:tcPr>
          <w:p w14:paraId="60D11406" w14:textId="77777777" w:rsidR="009A08C6" w:rsidRPr="00D3111C" w:rsidRDefault="009A08C6" w:rsidP="009A08C6">
            <w:pPr>
              <w:ind w:left="35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A08C6" w:rsidRPr="00D3111C" w14:paraId="291CFE33" w14:textId="77777777" w:rsidTr="00484E82">
        <w:tc>
          <w:tcPr>
            <w:tcW w:w="11484" w:type="dxa"/>
            <w:gridSpan w:val="3"/>
            <w:tcBorders>
              <w:top w:val="nil"/>
            </w:tcBorders>
            <w:shd w:val="clear" w:color="auto" w:fill="D9D9D9" w:themeFill="background1" w:themeFillShade="D9"/>
          </w:tcPr>
          <w:p w14:paraId="4747D0AB" w14:textId="77777777" w:rsidR="009A08C6" w:rsidRPr="00D3111C" w:rsidRDefault="009A08C6" w:rsidP="009A08C6">
            <w:pPr>
              <w:pStyle w:val="ListBulle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D3111C">
              <w:rPr>
                <w:rFonts w:ascii="Times New Roman" w:hAnsi="Times New Roman" w:cs="Times New Roman"/>
                <w:b/>
                <w:color w:val="auto"/>
              </w:rPr>
              <w:t>PROFESSIONAL</w:t>
            </w:r>
            <w:r w:rsidRPr="00D3111C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</w:t>
            </w:r>
            <w:r w:rsidRPr="00D3111C">
              <w:rPr>
                <w:rFonts w:ascii="Times New Roman" w:hAnsi="Times New Roman" w:cs="Times New Roman"/>
                <w:b/>
                <w:color w:val="auto"/>
              </w:rPr>
              <w:t>EXPERIENCE</w:t>
            </w:r>
          </w:p>
        </w:tc>
      </w:tr>
      <w:tr w:rsidR="009A08C6" w:rsidRPr="00D3111C" w14:paraId="0B7B6D93" w14:textId="77777777" w:rsidTr="0036517D">
        <w:tc>
          <w:tcPr>
            <w:tcW w:w="1975" w:type="dxa"/>
          </w:tcPr>
          <w:p w14:paraId="5850A858" w14:textId="77777777" w:rsidR="009A08C6" w:rsidRPr="00D3111C" w:rsidRDefault="009A08C6" w:rsidP="00EA724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509" w:type="dxa"/>
            <w:gridSpan w:val="2"/>
          </w:tcPr>
          <w:p w14:paraId="29570C31" w14:textId="77777777" w:rsidR="00EF687B" w:rsidRPr="00DA337F" w:rsidRDefault="00EF687B" w:rsidP="00EA7240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A08C6" w:rsidRPr="00D3111C" w14:paraId="7E4DA6EE" w14:textId="77777777" w:rsidTr="0036517D">
        <w:tc>
          <w:tcPr>
            <w:tcW w:w="1975" w:type="dxa"/>
          </w:tcPr>
          <w:p w14:paraId="1927559B" w14:textId="77777777" w:rsidR="009A08C6" w:rsidRDefault="00C8693F" w:rsidP="009A08C6">
            <w:pPr>
              <w:spacing w:line="276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08/2017 – 10/2018</w:t>
            </w:r>
          </w:p>
        </w:tc>
        <w:tc>
          <w:tcPr>
            <w:tcW w:w="9509" w:type="dxa"/>
            <w:gridSpan w:val="2"/>
          </w:tcPr>
          <w:p w14:paraId="150BCD70" w14:textId="77777777" w:rsidR="00415185" w:rsidRDefault="00C8693F" w:rsidP="00415185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SENIOR </w:t>
            </w:r>
            <w:r w:rsidR="00415185" w:rsidRPr="00415185">
              <w:rPr>
                <w:rFonts w:ascii="Times New Roman" w:hAnsi="Times New Roman" w:cs="Times New Roman"/>
                <w:b/>
                <w:color w:val="000000" w:themeColor="text1"/>
              </w:rPr>
              <w:t>EMBEDDED SOFTWARE ENGINEER, FPT Software – Hanoi, Vietnam</w:t>
            </w:r>
          </w:p>
          <w:p w14:paraId="00D50906" w14:textId="77777777" w:rsidR="00C8693F" w:rsidRDefault="00C8693F" w:rsidP="00C8693F">
            <w:pPr>
              <w:spacing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i.MX MCAL DEVELOPMENT PROJECT</w:t>
            </w:r>
          </w:p>
          <w:p w14:paraId="07C7DBA9" w14:textId="1C666473" w:rsidR="00C8693F" w:rsidRPr="00C8693F" w:rsidRDefault="00C8693F" w:rsidP="00C8693F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Worked on a project of implementing, porting and maintaining </w:t>
            </w:r>
            <w:r w:rsidRPr="004A5F7A">
              <w:rPr>
                <w:rFonts w:ascii="Times New Roman" w:hAnsi="Times New Roman" w:cs="Times New Roman"/>
                <w:color w:val="000000" w:themeColor="text1"/>
              </w:rPr>
              <w:t>AUTOSAR</w:t>
            </w:r>
            <w:r w:rsidRPr="00D3111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A5F7A">
              <w:rPr>
                <w:rFonts w:ascii="Times New Roman" w:hAnsi="Times New Roman" w:cs="Times New Roman"/>
                <w:color w:val="000000" w:themeColor="text1"/>
              </w:rPr>
              <w:t>MCAL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D3111C">
              <w:rPr>
                <w:rFonts w:ascii="Times New Roman" w:hAnsi="Times New Roman" w:cs="Times New Roman"/>
                <w:color w:val="000000" w:themeColor="text1"/>
              </w:rPr>
              <w:t>drivers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for </w:t>
            </w:r>
            <w:r w:rsidR="00C910C1">
              <w:rPr>
                <w:rFonts w:ascii="Times New Roman" w:hAnsi="Times New Roman" w:cs="Times New Roman"/>
                <w:color w:val="000000" w:themeColor="text1"/>
              </w:rPr>
              <w:t xml:space="preserve">NXP </w:t>
            </w:r>
            <w:r w:rsidR="0067249C">
              <w:rPr>
                <w:rFonts w:ascii="Times New Roman" w:hAnsi="Times New Roman" w:cs="Times New Roman"/>
                <w:color w:val="000000" w:themeColor="text1"/>
              </w:rPr>
              <w:t>i.MX</w:t>
            </w:r>
            <w:r w:rsidR="00C910C1">
              <w:rPr>
                <w:rFonts w:ascii="Times New Roman" w:hAnsi="Times New Roman" w:cs="Times New Roman"/>
                <w:color w:val="000000" w:themeColor="text1"/>
              </w:rPr>
              <w:t>8</w:t>
            </w:r>
            <w:r w:rsidR="0067249C">
              <w:rPr>
                <w:rFonts w:ascii="Times New Roman" w:hAnsi="Times New Roman" w:cs="Times New Roman"/>
                <w:color w:val="000000" w:themeColor="text1"/>
              </w:rPr>
              <w:t xml:space="preserve"> platforms</w:t>
            </w:r>
          </w:p>
          <w:p w14:paraId="1942A9E1" w14:textId="77777777" w:rsidR="003C7748" w:rsidRDefault="00C8693F" w:rsidP="00C8693F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Updated/Maintained development environment</w:t>
            </w:r>
            <w:r w:rsidR="0067249C">
              <w:rPr>
                <w:rFonts w:ascii="Times New Roman" w:hAnsi="Times New Roman" w:cs="Times New Roman"/>
                <w:color w:val="000000" w:themeColor="text1"/>
              </w:rPr>
              <w:t xml:space="preserve"> for </w:t>
            </w:r>
            <w:r>
              <w:rPr>
                <w:rFonts w:ascii="Times New Roman" w:hAnsi="Times New Roman" w:cs="Times New Roman"/>
                <w:color w:val="000000" w:themeColor="text1"/>
              </w:rPr>
              <w:t>MCAL drivers</w:t>
            </w:r>
          </w:p>
          <w:p w14:paraId="2D7BE6A8" w14:textId="77777777" w:rsidR="0067249C" w:rsidRPr="00D707A2" w:rsidRDefault="0067249C" w:rsidP="0067249C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Provided solutions to team to implement AUTOSAR MCAL drivers: ETH, MCU, WDG, DIO/PORT, ETH, CAN, SPI, LIN  </w:t>
            </w:r>
            <w:r w:rsidRPr="00D707A2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054C88EC" w14:textId="77777777" w:rsidR="00C8693F" w:rsidRDefault="0067249C" w:rsidP="00C8693F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Analyzed AUTOSAR 4.3 requirements and </w:t>
            </w:r>
            <w:r w:rsidR="004A5F7A">
              <w:rPr>
                <w:rFonts w:ascii="Times New Roman" w:hAnsi="Times New Roman" w:cs="Times New Roman"/>
                <w:color w:val="000000" w:themeColor="text1"/>
              </w:rPr>
              <w:t>worked with team to implement MCAL drivers</w:t>
            </w:r>
          </w:p>
          <w:p w14:paraId="642D854F" w14:textId="77777777" w:rsidR="0067249C" w:rsidRDefault="0067249C" w:rsidP="00C8693F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Integrated MCAL drivers and created sample application for i.MX8 AUTOSAR MCAL package to NXP’s customer</w:t>
            </w:r>
          </w:p>
          <w:p w14:paraId="41601967" w14:textId="77777777" w:rsidR="004A5F7A" w:rsidRDefault="004A5F7A" w:rsidP="00C8693F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Analyzed, designed and worked with team to implement AUTOSAR complex drivers as customer’s requests for i.MX families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RPMsg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, I2C)</w:t>
            </w:r>
          </w:p>
          <w:p w14:paraId="1EBB6394" w14:textId="77777777" w:rsidR="0067249C" w:rsidRDefault="004A5F7A" w:rsidP="00C8693F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Worked with NXP’s customers to bring up MCAL sample application </w:t>
            </w:r>
            <w:r w:rsidR="00DD1BBF">
              <w:rPr>
                <w:rFonts w:ascii="Times New Roman" w:hAnsi="Times New Roman" w:cs="Times New Roman"/>
                <w:color w:val="000000" w:themeColor="text1"/>
              </w:rPr>
              <w:t>with their own i.MX hardware</w:t>
            </w:r>
          </w:p>
          <w:p w14:paraId="15E7F278" w14:textId="77777777" w:rsidR="004A5F7A" w:rsidRPr="00C8693F" w:rsidRDefault="004A5F7A" w:rsidP="00C8693F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Supported NXP’s customers </w:t>
            </w:r>
            <w:r w:rsidR="00DD1BBF">
              <w:rPr>
                <w:rFonts w:ascii="Times New Roman" w:hAnsi="Times New Roman" w:cs="Times New Roman"/>
                <w:color w:val="000000" w:themeColor="text1"/>
              </w:rPr>
              <w:t>integrate MCAL with their systems and products</w:t>
            </w:r>
          </w:p>
        </w:tc>
      </w:tr>
      <w:tr w:rsidR="009A08C6" w:rsidRPr="00D3111C" w14:paraId="3BF4466D" w14:textId="77777777" w:rsidTr="0036517D">
        <w:tc>
          <w:tcPr>
            <w:tcW w:w="1975" w:type="dxa"/>
          </w:tcPr>
          <w:p w14:paraId="0409E14A" w14:textId="77777777" w:rsidR="009A08C6" w:rsidRDefault="00D707A2" w:rsidP="009A08C6">
            <w:pPr>
              <w:spacing w:line="276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04/2016 – 07/2017</w:t>
            </w:r>
          </w:p>
        </w:tc>
        <w:tc>
          <w:tcPr>
            <w:tcW w:w="9509" w:type="dxa"/>
            <w:gridSpan w:val="2"/>
          </w:tcPr>
          <w:p w14:paraId="0A148BDC" w14:textId="77777777" w:rsidR="00D707A2" w:rsidRDefault="00D707A2" w:rsidP="00D707A2">
            <w:pPr>
              <w:spacing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auto"/>
              </w:rPr>
            </w:pPr>
            <w:r w:rsidRPr="001D49DC">
              <w:rPr>
                <w:rFonts w:ascii="Times New Roman" w:hAnsi="Times New Roman" w:cs="Times New Roman"/>
                <w:b/>
                <w:color w:val="auto"/>
              </w:rPr>
              <w:t>EMBEDDED SOFTWARE ENGINEER, FPT Software – Hanoi, Vietnam</w:t>
            </w:r>
          </w:p>
          <w:p w14:paraId="51461E55" w14:textId="77777777" w:rsidR="00D707A2" w:rsidRDefault="00D707A2" w:rsidP="00D707A2">
            <w:pPr>
              <w:spacing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SECURE CAN TRANSCEIVER</w:t>
            </w:r>
            <w:r w:rsidR="00B53D4C">
              <w:rPr>
                <w:rFonts w:ascii="Times New Roman" w:hAnsi="Times New Roman" w:cs="Times New Roman"/>
                <w:b/>
                <w:color w:val="auto"/>
              </w:rPr>
              <w:t xml:space="preserve"> (S2T)</w:t>
            </w:r>
            <w:r>
              <w:rPr>
                <w:rFonts w:ascii="Times New Roman" w:hAnsi="Times New Roman" w:cs="Times New Roman"/>
                <w:b/>
                <w:color w:val="auto"/>
              </w:rPr>
              <w:t xml:space="preserve"> FIRMWARE DEVELOPMENT</w:t>
            </w:r>
            <w:r w:rsidR="00C8693F">
              <w:rPr>
                <w:rFonts w:ascii="Times New Roman" w:hAnsi="Times New Roman" w:cs="Times New Roman"/>
                <w:b/>
                <w:color w:val="auto"/>
              </w:rPr>
              <w:t xml:space="preserve"> PROJECT</w:t>
            </w:r>
          </w:p>
          <w:p w14:paraId="0A06918D" w14:textId="77777777" w:rsidR="00B53D4C" w:rsidRDefault="00B53D4C" w:rsidP="00B53D4C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Created</w:t>
            </w:r>
            <w:r w:rsidR="00D707A2" w:rsidRPr="00B53D4C">
              <w:rPr>
                <w:rFonts w:ascii="Times New Roman" w:hAnsi="Times New Roman" w:cs="Times New Roman"/>
                <w:color w:val="000000" w:themeColor="text1"/>
              </w:rPr>
              <w:t xml:space="preserve"> demonstration to introduce the </w:t>
            </w:r>
            <w:r>
              <w:rPr>
                <w:rFonts w:ascii="Times New Roman" w:hAnsi="Times New Roman" w:cs="Times New Roman"/>
                <w:color w:val="000000" w:themeColor="text1"/>
              </w:rPr>
              <w:t>concept</w:t>
            </w:r>
            <w:r w:rsidR="00D707A2" w:rsidRPr="00B53D4C">
              <w:rPr>
                <w:rFonts w:ascii="Times New Roman" w:hAnsi="Times New Roman" w:cs="Times New Roman"/>
                <w:color w:val="000000" w:themeColor="text1"/>
              </w:rPr>
              <w:t xml:space="preserve"> of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utilizing </w:t>
            </w:r>
            <w:r w:rsidR="00D707A2" w:rsidRPr="00B53D4C">
              <w:rPr>
                <w:rFonts w:ascii="Times New Roman" w:hAnsi="Times New Roman" w:cs="Times New Roman"/>
                <w:color w:val="000000" w:themeColor="text1"/>
              </w:rPr>
              <w:t>secure CAN transceiver to prote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ct legacy CAN nodes in CAN bus. </w:t>
            </w:r>
            <w:r w:rsidRPr="00B53D4C">
              <w:rPr>
                <w:rFonts w:ascii="Times New Roman" w:hAnsi="Times New Roman" w:cs="Times New Roman"/>
                <w:color w:val="000000" w:themeColor="text1"/>
              </w:rPr>
              <w:t>Implemented host application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that interacts with users and communicate</w:t>
            </w:r>
            <w:r w:rsidR="00591153">
              <w:rPr>
                <w:rFonts w:ascii="Times New Roman" w:hAnsi="Times New Roman" w:cs="Times New Roman"/>
                <w:color w:val="000000" w:themeColor="text1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with CAN transceiver. Host application is run on MPC560xB platform (PowerPC).</w:t>
            </w:r>
          </w:p>
          <w:p w14:paraId="390A8C90" w14:textId="77777777" w:rsidR="00B53D4C" w:rsidRDefault="00B53D4C" w:rsidP="00B53D4C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Debugged secure CAN transceiver firmware prototype.</w:t>
            </w:r>
          </w:p>
          <w:p w14:paraId="64BF4EF2" w14:textId="77777777" w:rsidR="00DE709F" w:rsidRDefault="00DE709F" w:rsidP="00B53D4C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Analyzed and worked with team to clarify security requirements, product requirements and customer requirements </w:t>
            </w:r>
          </w:p>
          <w:p w14:paraId="1A448391" w14:textId="77777777" w:rsidR="00B53D4C" w:rsidRDefault="00B53D4C" w:rsidP="00B53D4C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Worked with solution </w:t>
            </w:r>
            <w:r w:rsidR="00DE709F">
              <w:rPr>
                <w:rFonts w:ascii="Times New Roman" w:hAnsi="Times New Roman" w:cs="Times New Roman"/>
                <w:color w:val="000000" w:themeColor="text1"/>
              </w:rPr>
              <w:t>architects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to provide architecture and low-level design of secure CAN transceiver firmware</w:t>
            </w:r>
          </w:p>
          <w:p w14:paraId="5178097F" w14:textId="77777777" w:rsidR="00DE709F" w:rsidRDefault="00B53D4C" w:rsidP="00DE709F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Worked with NXP’s security team</w:t>
            </w:r>
            <w:r w:rsidR="00DE709F">
              <w:rPr>
                <w:rFonts w:ascii="Times New Roman" w:hAnsi="Times New Roman" w:cs="Times New Roman"/>
                <w:color w:val="000000" w:themeColor="text1"/>
              </w:rPr>
              <w:t xml:space="preserve"> to implement security concepts: key management, monotonic counter, authentication, MAC calculation and MAC verification</w:t>
            </w:r>
          </w:p>
          <w:p w14:paraId="05113358" w14:textId="77777777" w:rsidR="00C8693F" w:rsidRPr="00DE709F" w:rsidRDefault="00C8693F" w:rsidP="00DE709F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Utilized DMA in design in order to improve CAN transceiver performance</w:t>
            </w:r>
          </w:p>
          <w:p w14:paraId="7FEB6126" w14:textId="77777777" w:rsidR="00DE709F" w:rsidRDefault="00B53D4C" w:rsidP="00DE709F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Developed </w:t>
            </w:r>
            <w:r w:rsidR="00591153">
              <w:rPr>
                <w:rFonts w:ascii="Times New Roman" w:hAnsi="Times New Roman" w:cs="Times New Roman"/>
                <w:color w:val="000000" w:themeColor="text1"/>
              </w:rPr>
              <w:t xml:space="preserve">secure CAN transceiver </w:t>
            </w:r>
            <w:r>
              <w:rPr>
                <w:rFonts w:ascii="Times New Roman" w:hAnsi="Times New Roman" w:cs="Times New Roman"/>
                <w:color w:val="000000" w:themeColor="text1"/>
              </w:rPr>
              <w:t>firmware</w:t>
            </w:r>
            <w:r w:rsidR="00DE709F">
              <w:rPr>
                <w:rFonts w:ascii="Times New Roman" w:hAnsi="Times New Roman" w:cs="Times New Roman"/>
                <w:color w:val="000000" w:themeColor="text1"/>
              </w:rPr>
              <w:t xml:space="preserve"> on S32K target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using IAR workbench IDE</w:t>
            </w:r>
          </w:p>
          <w:p w14:paraId="03FAF920" w14:textId="77777777" w:rsidR="00DE709F" w:rsidRPr="00DE709F" w:rsidRDefault="00DE709F" w:rsidP="00DE709F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Measured performance </w:t>
            </w:r>
            <w:r w:rsidR="00591153">
              <w:rPr>
                <w:rFonts w:ascii="Times New Roman" w:hAnsi="Times New Roman" w:cs="Times New Roman"/>
                <w:color w:val="000000" w:themeColor="text1"/>
              </w:rPr>
              <w:t>of firmware using logic analyzer</w:t>
            </w:r>
            <w:r>
              <w:rPr>
                <w:rFonts w:ascii="Times New Roman" w:hAnsi="Times New Roman" w:cs="Times New Roman"/>
                <w:color w:val="000000" w:themeColor="text1"/>
              </w:rPr>
              <w:t>, CAN generator (PCAN)</w:t>
            </w:r>
            <w:r w:rsidR="00591153">
              <w:rPr>
                <w:rFonts w:ascii="Times New Roman" w:hAnsi="Times New Roman" w:cs="Times New Roman"/>
                <w:color w:val="000000" w:themeColor="text1"/>
              </w:rPr>
              <w:t xml:space="preserve"> and Oscilloscope</w:t>
            </w:r>
          </w:p>
          <w:p w14:paraId="4E340017" w14:textId="77777777" w:rsidR="00A65150" w:rsidRPr="00DE709F" w:rsidRDefault="00DE709F" w:rsidP="00DE709F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Made</w:t>
            </w:r>
            <w:r w:rsidR="00D707A2" w:rsidRPr="00B53D4C">
              <w:rPr>
                <w:rFonts w:ascii="Times New Roman" w:hAnsi="Times New Roman" w:cs="Times New Roman"/>
                <w:color w:val="000000" w:themeColor="text1"/>
              </w:rPr>
              <w:t xml:space="preserve"> design documentation, test documentation</w:t>
            </w:r>
          </w:p>
        </w:tc>
      </w:tr>
      <w:tr w:rsidR="009A08C6" w:rsidRPr="00D3111C" w14:paraId="78AB1CEF" w14:textId="77777777" w:rsidTr="0036517D">
        <w:tc>
          <w:tcPr>
            <w:tcW w:w="1975" w:type="dxa"/>
          </w:tcPr>
          <w:p w14:paraId="253E95CC" w14:textId="23E8308F" w:rsidR="009A08C6" w:rsidRDefault="002A6DBC" w:rsidP="009A08C6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  <w:r w:rsidR="007B2792">
              <w:rPr>
                <w:rFonts w:ascii="Times New Roman" w:hAnsi="Times New Roman" w:cs="Times New Roman"/>
                <w:color w:val="auto"/>
              </w:rPr>
              <w:t>0</w:t>
            </w:r>
            <w:r>
              <w:rPr>
                <w:rFonts w:ascii="Times New Roman" w:hAnsi="Times New Roman" w:cs="Times New Roman"/>
                <w:color w:val="auto"/>
              </w:rPr>
              <w:t>/201</w:t>
            </w:r>
            <w:r w:rsidR="007B2792">
              <w:rPr>
                <w:rFonts w:ascii="Times New Roman" w:hAnsi="Times New Roman" w:cs="Times New Roman"/>
                <w:color w:val="auto"/>
              </w:rPr>
              <w:t>2</w:t>
            </w:r>
            <w:r>
              <w:rPr>
                <w:rFonts w:ascii="Times New Roman" w:hAnsi="Times New Roman" w:cs="Times New Roman"/>
                <w:color w:val="auto"/>
              </w:rPr>
              <w:t xml:space="preserve"> – 0</w:t>
            </w:r>
            <w:r w:rsidR="007B2792">
              <w:rPr>
                <w:rFonts w:ascii="Times New Roman" w:hAnsi="Times New Roman" w:cs="Times New Roman"/>
                <w:color w:val="auto"/>
              </w:rPr>
              <w:t>1</w:t>
            </w:r>
            <w:r>
              <w:rPr>
                <w:rFonts w:ascii="Times New Roman" w:hAnsi="Times New Roman" w:cs="Times New Roman"/>
                <w:color w:val="auto"/>
              </w:rPr>
              <w:t>/201</w:t>
            </w:r>
            <w:r w:rsidR="007B2792">
              <w:rPr>
                <w:rFonts w:ascii="Times New Roman" w:hAnsi="Times New Roman" w:cs="Times New Roman"/>
                <w:color w:val="auto"/>
              </w:rPr>
              <w:t>4</w:t>
            </w:r>
          </w:p>
        </w:tc>
        <w:tc>
          <w:tcPr>
            <w:tcW w:w="9509" w:type="dxa"/>
            <w:gridSpan w:val="2"/>
          </w:tcPr>
          <w:p w14:paraId="6D05708C" w14:textId="63B60AE6" w:rsidR="009A08C6" w:rsidRDefault="009A08C6" w:rsidP="009A08C6">
            <w:pPr>
              <w:spacing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auto"/>
              </w:rPr>
            </w:pPr>
            <w:r w:rsidRPr="001D49DC">
              <w:rPr>
                <w:rFonts w:ascii="Times New Roman" w:hAnsi="Times New Roman" w:cs="Times New Roman"/>
                <w:b/>
                <w:color w:val="auto"/>
              </w:rPr>
              <w:t xml:space="preserve">SOFTWARE ENGINEER, </w:t>
            </w:r>
            <w:r w:rsidR="007B2792">
              <w:rPr>
                <w:rFonts w:ascii="Times New Roman" w:hAnsi="Times New Roman" w:cs="Times New Roman"/>
                <w:b/>
                <w:color w:val="auto"/>
              </w:rPr>
              <w:t xml:space="preserve">Samsung Vietnam R&amp;D center </w:t>
            </w:r>
            <w:r w:rsidRPr="001D49DC">
              <w:rPr>
                <w:rFonts w:ascii="Times New Roman" w:hAnsi="Times New Roman" w:cs="Times New Roman"/>
                <w:b/>
                <w:color w:val="auto"/>
              </w:rPr>
              <w:t>– Hanoi, Vietnam</w:t>
            </w:r>
          </w:p>
          <w:p w14:paraId="04BBA8F8" w14:textId="5A3F9CCD" w:rsidR="00D707A2" w:rsidRPr="001D49DC" w:rsidRDefault="007B2792" w:rsidP="009A08C6">
            <w:pPr>
              <w:spacing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 xml:space="preserve">SMART SWITCH WINDOW </w:t>
            </w:r>
            <w:r w:rsidR="00D707A2">
              <w:rPr>
                <w:rFonts w:ascii="Times New Roman" w:hAnsi="Times New Roman" w:cs="Times New Roman"/>
                <w:b/>
                <w:color w:val="auto"/>
              </w:rPr>
              <w:t>PROJECT</w:t>
            </w:r>
          </w:p>
          <w:p w14:paraId="2E4DDA2F" w14:textId="45452B50" w:rsidR="002A6DBC" w:rsidRDefault="00274AA2" w:rsidP="002A6DBC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Worked on</w:t>
            </w:r>
            <w:r w:rsidR="001F34B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E362AF">
              <w:rPr>
                <w:rFonts w:ascii="Times New Roman" w:hAnsi="Times New Roman" w:cs="Times New Roman"/>
                <w:color w:val="000000" w:themeColor="text1"/>
              </w:rPr>
              <w:t xml:space="preserve">a </w:t>
            </w:r>
            <w:r w:rsidR="001F34B6">
              <w:rPr>
                <w:rFonts w:ascii="Times New Roman" w:hAnsi="Times New Roman" w:cs="Times New Roman"/>
                <w:color w:val="000000" w:themeColor="text1"/>
              </w:rPr>
              <w:t>project</w:t>
            </w:r>
            <w:r w:rsidR="007B2792">
              <w:rPr>
                <w:rFonts w:ascii="Times New Roman" w:hAnsi="Times New Roman" w:cs="Times New Roman"/>
                <w:color w:val="000000" w:themeColor="text1"/>
              </w:rPr>
              <w:t xml:space="preserve"> of</w:t>
            </w:r>
            <w:r w:rsidR="002A6DB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7B2792">
              <w:rPr>
                <w:rFonts w:ascii="Times New Roman" w:hAnsi="Times New Roman" w:cs="Times New Roman"/>
                <w:b/>
                <w:color w:val="000000" w:themeColor="text1"/>
              </w:rPr>
              <w:t xml:space="preserve">PARSING, </w:t>
            </w:r>
            <w:r w:rsidR="003A6048">
              <w:rPr>
                <w:rFonts w:ascii="Times New Roman" w:hAnsi="Times New Roman" w:cs="Times New Roman"/>
                <w:b/>
                <w:color w:val="000000" w:themeColor="text1"/>
              </w:rPr>
              <w:t>CONVERTING</w:t>
            </w:r>
            <w:r w:rsidR="007B2792">
              <w:rPr>
                <w:rFonts w:ascii="Times New Roman" w:hAnsi="Times New Roman" w:cs="Times New Roman"/>
                <w:b/>
                <w:color w:val="000000" w:themeColor="text1"/>
              </w:rPr>
              <w:t>, TRANSFERING</w:t>
            </w:r>
            <w:r w:rsidR="001F34B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7B2792">
              <w:rPr>
                <w:rFonts w:ascii="Times New Roman" w:hAnsi="Times New Roman" w:cs="Times New Roman"/>
                <w:color w:val="000000" w:themeColor="text1"/>
              </w:rPr>
              <w:t>user data</w:t>
            </w:r>
            <w:r w:rsidR="00480C02">
              <w:rPr>
                <w:rFonts w:ascii="Times New Roman" w:hAnsi="Times New Roman" w:cs="Times New Roman"/>
                <w:color w:val="000000" w:themeColor="text1"/>
              </w:rPr>
              <w:t xml:space="preserve"> of different brands (Apple, Blackberry, Nokia, Sony, </w:t>
            </w:r>
            <w:proofErr w:type="gramStart"/>
            <w:r w:rsidR="00480C02">
              <w:rPr>
                <w:rFonts w:ascii="Times New Roman" w:hAnsi="Times New Roman" w:cs="Times New Roman"/>
                <w:color w:val="000000" w:themeColor="text1"/>
              </w:rPr>
              <w:t xml:space="preserve">Android) </w:t>
            </w:r>
            <w:r w:rsidR="007B2792">
              <w:rPr>
                <w:rFonts w:ascii="Times New Roman" w:hAnsi="Times New Roman" w:cs="Times New Roman"/>
                <w:color w:val="000000" w:themeColor="text1"/>
              </w:rPr>
              <w:t xml:space="preserve"> between</w:t>
            </w:r>
            <w:proofErr w:type="gramEnd"/>
            <w:r w:rsidR="007B2792">
              <w:rPr>
                <w:rFonts w:ascii="Times New Roman" w:hAnsi="Times New Roman" w:cs="Times New Roman"/>
                <w:color w:val="000000" w:themeColor="text1"/>
              </w:rPr>
              <w:t xml:space="preserve"> Window and Samsung devices.</w:t>
            </w:r>
          </w:p>
          <w:p w14:paraId="7BB7F75D" w14:textId="189355F8" w:rsidR="002A6DBC" w:rsidRPr="00D707A2" w:rsidRDefault="002A6DBC" w:rsidP="00D707A2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Be responsible for</w:t>
            </w:r>
            <w:r w:rsidR="00480C02">
              <w:rPr>
                <w:rFonts w:ascii="Times New Roman" w:hAnsi="Times New Roman" w:cs="Times New Roman"/>
                <w:color w:val="000000" w:themeColor="text1"/>
              </w:rPr>
              <w:t xml:space="preserve"> all technology in project.</w:t>
            </w:r>
          </w:p>
          <w:p w14:paraId="5B99B720" w14:textId="1B336501" w:rsidR="00D707A2" w:rsidRPr="00D707A2" w:rsidRDefault="002A6DBC" w:rsidP="00D707A2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Worked with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a number of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480C02">
              <w:rPr>
                <w:rFonts w:ascii="Times New Roman" w:hAnsi="Times New Roman" w:cs="Times New Roman"/>
                <w:color w:val="000000" w:themeColor="text1"/>
              </w:rPr>
              <w:t>data types</w:t>
            </w:r>
            <w:r w:rsidR="0059054C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 w:rsidR="00480C02">
              <w:rPr>
                <w:rFonts w:ascii="Times New Roman" w:hAnsi="Times New Roman" w:cs="Times New Roman"/>
                <w:b/>
                <w:color w:val="auto"/>
              </w:rPr>
              <w:t>CONTACT</w:t>
            </w:r>
            <w:r w:rsidR="0059054C" w:rsidRPr="00AE216E">
              <w:rPr>
                <w:rFonts w:ascii="Times New Roman" w:hAnsi="Times New Roman" w:cs="Times New Roman"/>
                <w:b/>
                <w:color w:val="auto"/>
              </w:rPr>
              <w:t xml:space="preserve">, </w:t>
            </w:r>
            <w:r w:rsidR="00480C02">
              <w:rPr>
                <w:rFonts w:ascii="Times New Roman" w:hAnsi="Times New Roman" w:cs="Times New Roman"/>
                <w:b/>
                <w:color w:val="auto"/>
              </w:rPr>
              <w:t>MESSAGES</w:t>
            </w:r>
            <w:r w:rsidR="0059054C" w:rsidRPr="00AE216E">
              <w:rPr>
                <w:rFonts w:ascii="Times New Roman" w:hAnsi="Times New Roman" w:cs="Times New Roman"/>
                <w:b/>
                <w:color w:val="auto"/>
              </w:rPr>
              <w:t xml:space="preserve">, </w:t>
            </w:r>
            <w:r w:rsidR="00480C02">
              <w:rPr>
                <w:rFonts w:ascii="Times New Roman" w:hAnsi="Times New Roman" w:cs="Times New Roman"/>
                <w:b/>
                <w:color w:val="auto"/>
              </w:rPr>
              <w:t>MEDIA</w:t>
            </w:r>
            <w:r w:rsidR="0059054C" w:rsidRPr="00AE216E">
              <w:rPr>
                <w:rFonts w:ascii="Times New Roman" w:hAnsi="Times New Roman" w:cs="Times New Roman"/>
                <w:b/>
                <w:color w:val="auto"/>
              </w:rPr>
              <w:t xml:space="preserve">, </w:t>
            </w:r>
            <w:r w:rsidR="00480C02">
              <w:rPr>
                <w:rFonts w:ascii="Times New Roman" w:hAnsi="Times New Roman" w:cs="Times New Roman"/>
                <w:b/>
                <w:color w:val="auto"/>
              </w:rPr>
              <w:t>PHOTOS</w:t>
            </w:r>
            <w:r w:rsidR="0059054C" w:rsidRPr="00AE216E">
              <w:rPr>
                <w:rFonts w:ascii="Times New Roman" w:hAnsi="Times New Roman" w:cs="Times New Roman"/>
                <w:b/>
                <w:color w:val="auto"/>
              </w:rPr>
              <w:t xml:space="preserve">, </w:t>
            </w:r>
            <w:r w:rsidR="00480C02">
              <w:rPr>
                <w:rFonts w:ascii="Times New Roman" w:hAnsi="Times New Roman" w:cs="Times New Roman"/>
                <w:b/>
                <w:color w:val="auto"/>
              </w:rPr>
              <w:t>RECORD</w:t>
            </w:r>
            <w:r w:rsidR="0059054C" w:rsidRPr="00AE216E">
              <w:rPr>
                <w:rFonts w:ascii="Times New Roman" w:hAnsi="Times New Roman" w:cs="Times New Roman"/>
                <w:b/>
                <w:color w:val="auto"/>
              </w:rPr>
              <w:t xml:space="preserve">, </w:t>
            </w:r>
            <w:r w:rsidR="00480C02">
              <w:rPr>
                <w:rFonts w:ascii="Times New Roman" w:hAnsi="Times New Roman" w:cs="Times New Roman"/>
                <w:b/>
                <w:color w:val="auto"/>
              </w:rPr>
              <w:t>SETTINGS</w:t>
            </w:r>
            <w:r>
              <w:rPr>
                <w:rFonts w:ascii="Times New Roman" w:hAnsi="Times New Roman" w:cs="Times New Roman"/>
                <w:b/>
                <w:color w:val="auto"/>
              </w:rPr>
              <w:t>.</w:t>
            </w:r>
          </w:p>
          <w:p w14:paraId="331328B5" w14:textId="04543FA8" w:rsidR="002A6DBC" w:rsidRDefault="002A6DBC" w:rsidP="009A08C6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Implement</w:t>
            </w:r>
            <w:r w:rsidR="00D707A2">
              <w:rPr>
                <w:rFonts w:ascii="Times New Roman" w:hAnsi="Times New Roman" w:cs="Times New Roman"/>
                <w:color w:val="000000" w:themeColor="text1"/>
              </w:rPr>
              <w:t>ed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3A6048">
              <w:rPr>
                <w:rFonts w:ascii="Times New Roman" w:hAnsi="Times New Roman" w:cs="Times New Roman"/>
                <w:color w:val="000000" w:themeColor="text1"/>
              </w:rPr>
              <w:t>PARSING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3A6048">
              <w:rPr>
                <w:rFonts w:ascii="Times New Roman" w:hAnsi="Times New Roman" w:cs="Times New Roman"/>
                <w:color w:val="000000" w:themeColor="text1"/>
              </w:rPr>
              <w:t>data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3A6048">
              <w:rPr>
                <w:rFonts w:ascii="Times New Roman" w:hAnsi="Times New Roman" w:cs="Times New Roman"/>
                <w:color w:val="000000" w:themeColor="text1"/>
              </w:rPr>
              <w:t>of CONTACT, MESSAGES, RECORD, SETTINGS.</w:t>
            </w:r>
          </w:p>
          <w:p w14:paraId="010D78AE" w14:textId="4F416DB4" w:rsidR="00D95122" w:rsidRDefault="003A6048" w:rsidP="009A08C6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Worked with various </w:t>
            </w:r>
            <w:r w:rsidR="00E0440A">
              <w:rPr>
                <w:rFonts w:ascii="Times New Roman" w:hAnsi="Times New Roman" w:cs="Times New Roman"/>
                <w:color w:val="000000" w:themeColor="text1"/>
              </w:rPr>
              <w:t>encryption types: BASE64, SHA</w:t>
            </w:r>
            <w:r w:rsidR="00E0440A">
              <w:rPr>
                <w:rFonts w:ascii="Times New Roman" w:hAnsi="Times New Roman" w:cs="Times New Roman"/>
                <w:color w:val="000000" w:themeColor="text1"/>
              </w:rPr>
              <w:t>, SERIAL</w:t>
            </w:r>
            <w:r w:rsidR="004C7B78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393360F9" w14:textId="2A5E9066" w:rsidR="003A6048" w:rsidRPr="00FC0257" w:rsidRDefault="00E0440A" w:rsidP="009A08C6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Worked with many </w:t>
            </w:r>
            <w:proofErr w:type="spellStart"/>
            <w:r w:rsidR="00D42DD8">
              <w:rPr>
                <w:rFonts w:ascii="Times New Roman" w:hAnsi="Times New Roman" w:cs="Times New Roman"/>
                <w:color w:val="000000" w:themeColor="text1"/>
              </w:rPr>
              <w:t>xxxx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types: </w:t>
            </w:r>
            <w:r w:rsidR="00D42DD8">
              <w:rPr>
                <w:rFonts w:ascii="Times New Roman" w:hAnsi="Times New Roman" w:cs="Times New Roman"/>
                <w:color w:val="000000" w:themeColor="text1"/>
              </w:rPr>
              <w:t>SQLite, XML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="00D42DD8">
              <w:rPr>
                <w:rFonts w:ascii="Times New Roman" w:hAnsi="Times New Roman" w:cs="Times New Roman"/>
                <w:color w:val="000000" w:themeColor="text1"/>
              </w:rPr>
              <w:t>ENCRYPTED DATA.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7CDB6547" w14:textId="6AB1836A" w:rsidR="00FC0257" w:rsidRDefault="00FC0257" w:rsidP="00FF2686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DF72C0">
              <w:rPr>
                <w:rFonts w:ascii="Times New Roman" w:hAnsi="Times New Roman" w:cs="Times New Roman"/>
                <w:color w:val="000000" w:themeColor="text1"/>
              </w:rPr>
              <w:t>Fixed defects reported by validation team and external customers</w:t>
            </w:r>
            <w:r w:rsidR="00DF72C0" w:rsidRPr="00DF72C0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="00DF72C0"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Pr="00DF72C0">
              <w:rPr>
                <w:rFonts w:ascii="Times New Roman" w:hAnsi="Times New Roman" w:cs="Times New Roman"/>
                <w:color w:val="000000" w:themeColor="text1"/>
              </w:rPr>
              <w:t xml:space="preserve">valuated the impaction of the defects </w:t>
            </w:r>
            <w:r w:rsidR="00574A74" w:rsidRPr="00DF72C0">
              <w:rPr>
                <w:rFonts w:ascii="Times New Roman" w:hAnsi="Times New Roman" w:cs="Times New Roman"/>
                <w:color w:val="000000" w:themeColor="text1"/>
              </w:rPr>
              <w:t xml:space="preserve">and </w:t>
            </w:r>
            <w:r w:rsidRPr="00DF72C0">
              <w:rPr>
                <w:rFonts w:ascii="Times New Roman" w:hAnsi="Times New Roman" w:cs="Times New Roman"/>
                <w:color w:val="000000" w:themeColor="text1"/>
              </w:rPr>
              <w:t>integrate</w:t>
            </w:r>
            <w:r w:rsidR="00574A74" w:rsidRPr="00DF72C0">
              <w:rPr>
                <w:rFonts w:ascii="Times New Roman" w:hAnsi="Times New Roman" w:cs="Times New Roman"/>
                <w:color w:val="000000" w:themeColor="text1"/>
              </w:rPr>
              <w:t>d</w:t>
            </w:r>
            <w:r w:rsidRPr="00DF72C0">
              <w:rPr>
                <w:rFonts w:ascii="Times New Roman" w:hAnsi="Times New Roman" w:cs="Times New Roman"/>
                <w:color w:val="000000" w:themeColor="text1"/>
              </w:rPr>
              <w:t xml:space="preserve"> the solution</w:t>
            </w:r>
            <w:r w:rsidR="002A6DBC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370B652E" w14:textId="48E07228" w:rsidR="004C7B78" w:rsidRPr="00DF72C0" w:rsidRDefault="004C7B78" w:rsidP="00FF2686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Remote support for markets: US, EU, KOREA. </w:t>
            </w:r>
          </w:p>
          <w:p w14:paraId="07C94C3C" w14:textId="77777777" w:rsidR="009A08C6" w:rsidRDefault="009A08C6" w:rsidP="009A08C6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D3111C">
              <w:rPr>
                <w:rFonts w:ascii="Times New Roman" w:hAnsi="Times New Roman" w:cs="Times New Roman"/>
                <w:color w:val="000000" w:themeColor="text1"/>
              </w:rPr>
              <w:t xml:space="preserve">Analyzed </w:t>
            </w:r>
            <w:r w:rsidR="003965BF" w:rsidRPr="002E06FD">
              <w:rPr>
                <w:rFonts w:ascii="Times New Roman" w:hAnsi="Times New Roman" w:cs="Times New Roman"/>
                <w:b/>
                <w:color w:val="000000" w:themeColor="text1"/>
              </w:rPr>
              <w:t>AUTOSAR</w:t>
            </w:r>
            <w:r w:rsidR="003965BF">
              <w:rPr>
                <w:rFonts w:ascii="Times New Roman" w:hAnsi="Times New Roman" w:cs="Times New Roman"/>
                <w:color w:val="000000" w:themeColor="text1"/>
              </w:rPr>
              <w:t xml:space="preserve"> and </w:t>
            </w:r>
            <w:r w:rsidR="003965BF" w:rsidRPr="002E06FD">
              <w:rPr>
                <w:rFonts w:ascii="Times New Roman" w:hAnsi="Times New Roman" w:cs="Times New Roman"/>
                <w:b/>
                <w:color w:val="000000" w:themeColor="text1"/>
              </w:rPr>
              <w:t>ISO 26262</w:t>
            </w:r>
            <w:r w:rsidR="003965BF">
              <w:rPr>
                <w:rFonts w:ascii="Times New Roman" w:hAnsi="Times New Roman" w:cs="Times New Roman"/>
                <w:color w:val="000000" w:themeColor="text1"/>
              </w:rPr>
              <w:t xml:space="preserve"> saf</w:t>
            </w:r>
            <w:r w:rsidR="0059054C">
              <w:rPr>
                <w:rFonts w:ascii="Times New Roman" w:hAnsi="Times New Roman" w:cs="Times New Roman"/>
                <w:color w:val="000000" w:themeColor="text1"/>
              </w:rPr>
              <w:t xml:space="preserve">ety requirements for </w:t>
            </w:r>
            <w:r w:rsidR="002A6DBC">
              <w:rPr>
                <w:rFonts w:ascii="Times New Roman" w:hAnsi="Times New Roman" w:cs="Times New Roman"/>
                <w:color w:val="000000" w:themeColor="text1"/>
              </w:rPr>
              <w:t xml:space="preserve">communication </w:t>
            </w:r>
            <w:r w:rsidR="0059054C">
              <w:rPr>
                <w:rFonts w:ascii="Times New Roman" w:hAnsi="Times New Roman" w:cs="Times New Roman"/>
                <w:color w:val="000000" w:themeColor="text1"/>
              </w:rPr>
              <w:t>driver</w:t>
            </w:r>
            <w:r w:rsidR="002A6DBC">
              <w:rPr>
                <w:rFonts w:ascii="Times New Roman" w:hAnsi="Times New Roman" w:cs="Times New Roman"/>
                <w:color w:val="000000" w:themeColor="text1"/>
              </w:rPr>
              <w:t>s</w:t>
            </w:r>
            <w:r w:rsidRPr="00D3111C">
              <w:rPr>
                <w:rFonts w:ascii="Times New Roman" w:hAnsi="Times New Roman" w:cs="Times New Roman"/>
                <w:color w:val="000000" w:themeColor="text1"/>
              </w:rPr>
              <w:t>,</w:t>
            </w:r>
            <w:r w:rsidR="0059054C">
              <w:rPr>
                <w:rFonts w:ascii="Times New Roman" w:hAnsi="Times New Roman" w:cs="Times New Roman"/>
                <w:color w:val="000000" w:themeColor="text1"/>
              </w:rPr>
              <w:t xml:space="preserve"> created black box and white box tests to validate the driver</w:t>
            </w:r>
            <w:r w:rsidR="002A6DBC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507E46FA" w14:textId="77777777" w:rsidR="00D707A2" w:rsidRDefault="00D707A2" w:rsidP="009A08C6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Testing MCAL drivers with multiple compilers: GHS, DIAB, GCC,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Linaro</w:t>
            </w:r>
            <w:proofErr w:type="spellEnd"/>
          </w:p>
          <w:p w14:paraId="1775D2F8" w14:textId="4F03B379" w:rsidR="0059054C" w:rsidRPr="00D3111C" w:rsidRDefault="0059054C" w:rsidP="009A08C6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Debugged </w:t>
            </w:r>
            <w:r w:rsidR="002E06FD">
              <w:rPr>
                <w:rFonts w:ascii="Times New Roman" w:hAnsi="Times New Roman" w:cs="Times New Roman"/>
                <w:color w:val="000000" w:themeColor="text1"/>
              </w:rPr>
              <w:t xml:space="preserve">and troubleshoot software issues using </w:t>
            </w:r>
            <w:r w:rsidR="004C7B78">
              <w:rPr>
                <w:rFonts w:ascii="Times New Roman" w:hAnsi="Times New Roman" w:cs="Times New Roman"/>
                <w:color w:val="000000" w:themeColor="text1"/>
              </w:rPr>
              <w:t>Visual studio</w:t>
            </w:r>
            <w:r w:rsidR="002A6DBC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1E2B2805" w14:textId="59DA792F" w:rsidR="009A08C6" w:rsidRPr="00D80940" w:rsidRDefault="009A08C6" w:rsidP="002E06FD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D3111C">
              <w:rPr>
                <w:rFonts w:ascii="Times New Roman" w:hAnsi="Times New Roman" w:cs="Times New Roman"/>
                <w:color w:val="000000" w:themeColor="text1"/>
              </w:rPr>
              <w:t xml:space="preserve">Prepared </w:t>
            </w:r>
            <w:r w:rsidR="004C7B78">
              <w:rPr>
                <w:rFonts w:ascii="Times New Roman" w:hAnsi="Times New Roman" w:cs="Times New Roman"/>
                <w:color w:val="000000" w:themeColor="text1"/>
              </w:rPr>
              <w:t>working and training plan for team.</w:t>
            </w:r>
          </w:p>
        </w:tc>
      </w:tr>
      <w:tr w:rsidR="009A08C6" w:rsidRPr="00D3111C" w14:paraId="2D0EF2BF" w14:textId="77777777" w:rsidTr="0036517D">
        <w:tc>
          <w:tcPr>
            <w:tcW w:w="11484" w:type="dxa"/>
            <w:gridSpan w:val="3"/>
          </w:tcPr>
          <w:p w14:paraId="5781E3D9" w14:textId="77777777" w:rsidR="009A08C6" w:rsidRPr="00D3111C" w:rsidRDefault="009A08C6" w:rsidP="009A08C6">
            <w:pPr>
              <w:pStyle w:val="Heading2"/>
              <w:spacing w:line="288" w:lineRule="auto"/>
              <w:ind w:left="-144"/>
              <w:outlineLvl w:val="1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A08C6" w:rsidRPr="00D3111C" w14:paraId="1446CA80" w14:textId="77777777" w:rsidTr="00484E82">
        <w:tc>
          <w:tcPr>
            <w:tcW w:w="11484" w:type="dxa"/>
            <w:gridSpan w:val="3"/>
            <w:shd w:val="clear" w:color="auto" w:fill="D9D9D9" w:themeFill="background1" w:themeFillShade="D9"/>
          </w:tcPr>
          <w:p w14:paraId="318346FB" w14:textId="77777777" w:rsidR="009A08C6" w:rsidRPr="00D3111C" w:rsidRDefault="009A08C6" w:rsidP="009A08C6">
            <w:pPr>
              <w:pStyle w:val="ListBullet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D3111C">
              <w:rPr>
                <w:rFonts w:ascii="Times New Roman" w:hAnsi="Times New Roman" w:cs="Times New Roman"/>
                <w:b/>
                <w:color w:val="auto"/>
              </w:rPr>
              <w:t>EDUCATION</w:t>
            </w:r>
          </w:p>
        </w:tc>
      </w:tr>
      <w:tr w:rsidR="009A08C6" w:rsidRPr="00D3111C" w14:paraId="3DB3C1D8" w14:textId="77777777" w:rsidTr="00484E82">
        <w:tc>
          <w:tcPr>
            <w:tcW w:w="1975" w:type="dxa"/>
          </w:tcPr>
          <w:p w14:paraId="7AD356A1" w14:textId="77777777" w:rsidR="009A08C6" w:rsidRPr="00D3111C" w:rsidRDefault="009A08C6" w:rsidP="009A08C6">
            <w:pPr>
              <w:pStyle w:val="Heading1"/>
              <w:spacing w:line="288" w:lineRule="auto"/>
              <w:jc w:val="left"/>
              <w:outlineLvl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09" w:type="dxa"/>
            <w:gridSpan w:val="2"/>
          </w:tcPr>
          <w:p w14:paraId="18AF5F4B" w14:textId="77777777" w:rsidR="009A08C6" w:rsidRPr="00D3111C" w:rsidRDefault="009A08C6" w:rsidP="009A08C6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b/>
                <w:color w:val="auto"/>
                <w:sz w:val="23"/>
                <w:szCs w:val="23"/>
              </w:rPr>
            </w:pPr>
            <w:r w:rsidRPr="00D3111C">
              <w:rPr>
                <w:rFonts w:ascii="Times New Roman" w:hAnsi="Times New Roman" w:cs="Times New Roman"/>
                <w:b/>
                <w:color w:val="auto"/>
                <w:sz w:val="23"/>
                <w:szCs w:val="23"/>
              </w:rPr>
              <w:t xml:space="preserve">Bachelor’s degree in </w:t>
            </w:r>
            <w:r w:rsidR="00591153">
              <w:rPr>
                <w:rFonts w:ascii="Times New Roman" w:hAnsi="Times New Roman" w:cs="Times New Roman"/>
                <w:b/>
                <w:color w:val="auto"/>
                <w:sz w:val="23"/>
                <w:szCs w:val="23"/>
              </w:rPr>
              <w:t>Electronics and Telecommunication, 2009 – 2014</w:t>
            </w:r>
          </w:p>
          <w:p w14:paraId="1AE77D04" w14:textId="77777777" w:rsidR="009A08C6" w:rsidRPr="00D3111C" w:rsidRDefault="00C8693F" w:rsidP="00C8693F">
            <w:pPr>
              <w:pStyle w:val="ListBullet"/>
              <w:numPr>
                <w:ilvl w:val="0"/>
                <w:numId w:val="0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auto"/>
              </w:rPr>
              <w:t>Hanoi</w:t>
            </w:r>
            <w:r w:rsidR="009A08C6" w:rsidRPr="00D3111C">
              <w:rPr>
                <w:rFonts w:ascii="Times New Roman" w:hAnsi="Times New Roman" w:cs="Times New Roman"/>
                <w:color w:val="auto"/>
              </w:rPr>
              <w:t xml:space="preserve"> University of </w:t>
            </w:r>
            <w:r>
              <w:rPr>
                <w:rFonts w:ascii="Times New Roman" w:hAnsi="Times New Roman" w:cs="Times New Roman"/>
                <w:color w:val="auto"/>
              </w:rPr>
              <w:t xml:space="preserve">Science and </w:t>
            </w:r>
            <w:r w:rsidR="009A08C6" w:rsidRPr="00D3111C">
              <w:rPr>
                <w:rFonts w:ascii="Times New Roman" w:hAnsi="Times New Roman" w:cs="Times New Roman"/>
                <w:color w:val="auto"/>
              </w:rPr>
              <w:t>Techno</w:t>
            </w:r>
            <w:r w:rsidR="009A08C6">
              <w:rPr>
                <w:rFonts w:ascii="Times New Roman" w:hAnsi="Times New Roman" w:cs="Times New Roman"/>
                <w:color w:val="auto"/>
              </w:rPr>
              <w:t xml:space="preserve">logy, </w:t>
            </w:r>
            <w:r>
              <w:rPr>
                <w:rFonts w:ascii="Times New Roman" w:hAnsi="Times New Roman" w:cs="Times New Roman"/>
                <w:color w:val="auto"/>
              </w:rPr>
              <w:t>Hanoi</w:t>
            </w:r>
            <w:r w:rsidR="009A08C6">
              <w:rPr>
                <w:rFonts w:ascii="Times New Roman" w:hAnsi="Times New Roman" w:cs="Times New Roman"/>
                <w:color w:val="auto"/>
              </w:rPr>
              <w:t>, Vietnam</w:t>
            </w:r>
            <w:r w:rsidR="009A08C6" w:rsidRPr="00D3111C"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</w:tbl>
    <w:p w14:paraId="34204892" w14:textId="77777777" w:rsidR="008F11E2" w:rsidRPr="00D3111C" w:rsidRDefault="008F11E2" w:rsidP="00E03F26">
      <w:pPr>
        <w:spacing w:after="0"/>
        <w:rPr>
          <w:rFonts w:ascii="Times New Roman" w:hAnsi="Times New Roman" w:cs="Times New Roman"/>
        </w:rPr>
      </w:pPr>
    </w:p>
    <w:sectPr w:rsidR="008F11E2" w:rsidRPr="00D3111C" w:rsidSect="00C238DE">
      <w:footerReference w:type="default" r:id="rId9"/>
      <w:pgSz w:w="12240" w:h="15840" w:code="1"/>
      <w:pgMar w:top="720" w:right="540" w:bottom="720" w:left="360" w:header="720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78B4E9" w14:textId="77777777" w:rsidR="00295571" w:rsidRDefault="00295571">
      <w:pPr>
        <w:spacing w:after="0" w:line="240" w:lineRule="auto"/>
      </w:pPr>
      <w:r>
        <w:separator/>
      </w:r>
    </w:p>
    <w:p w14:paraId="11C13A65" w14:textId="77777777" w:rsidR="00295571" w:rsidRDefault="00295571"/>
    <w:p w14:paraId="3CE9EFCF" w14:textId="77777777" w:rsidR="00295571" w:rsidRDefault="00295571"/>
  </w:endnote>
  <w:endnote w:type="continuationSeparator" w:id="0">
    <w:p w14:paraId="5906C67B" w14:textId="77777777" w:rsidR="00295571" w:rsidRDefault="00295571">
      <w:pPr>
        <w:spacing w:after="0" w:line="240" w:lineRule="auto"/>
      </w:pPr>
      <w:r>
        <w:continuationSeparator/>
      </w:r>
    </w:p>
    <w:p w14:paraId="73F95132" w14:textId="77777777" w:rsidR="00295571" w:rsidRDefault="00295571"/>
    <w:p w14:paraId="3EACD650" w14:textId="77777777" w:rsidR="00295571" w:rsidRDefault="002955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esumeTable"/>
      <w:tblW w:w="1607" w:type="pct"/>
      <w:tblBorders>
        <w:top w:val="single" w:sz="4" w:space="0" w:color="2E74B5" w:themeColor="accent1" w:themeShade="BF"/>
        <w:bottom w:val="none" w:sz="0" w:space="0" w:color="auto"/>
        <w:insideH w:val="none" w:sz="0" w:space="0" w:color="auto"/>
      </w:tblBorders>
      <w:tblLook w:val="04A0" w:firstRow="1" w:lastRow="0" w:firstColumn="1" w:lastColumn="0" w:noHBand="0" w:noVBand="1"/>
      <w:tblDescription w:val="Footer layout table"/>
    </w:tblPr>
    <w:tblGrid>
      <w:gridCol w:w="3645"/>
    </w:tblGrid>
    <w:tr w:rsidR="00EA7240" w14:paraId="54F6C609" w14:textId="77777777" w:rsidTr="00EA7240">
      <w:tc>
        <w:tcPr>
          <w:tcW w:w="3645" w:type="dxa"/>
        </w:tcPr>
        <w:p w14:paraId="4FF7153E" w14:textId="77777777" w:rsidR="00EA7240" w:rsidRDefault="00EA7240" w:rsidP="00D7592F">
          <w:pPr>
            <w:pStyle w:val="Footer"/>
          </w:pPr>
          <w:r w:rsidRPr="008F11E2">
            <w:t xml:space="preserve">Page </w:t>
          </w:r>
          <w:r w:rsidRPr="008F11E2">
            <w:fldChar w:fldCharType="begin"/>
          </w:r>
          <w:r w:rsidRPr="008F11E2">
            <w:instrText xml:space="preserve"> PAGE </w:instrText>
          </w:r>
          <w:r w:rsidRPr="008F11E2">
            <w:fldChar w:fldCharType="separate"/>
          </w:r>
          <w:r w:rsidR="00DD1BBF">
            <w:rPr>
              <w:noProof/>
            </w:rPr>
            <w:t>2</w:t>
          </w:r>
          <w:r w:rsidRPr="008F11E2">
            <w:fldChar w:fldCharType="end"/>
          </w:r>
        </w:p>
      </w:tc>
    </w:tr>
  </w:tbl>
  <w:p w14:paraId="1A18314C" w14:textId="77777777" w:rsidR="008347AC" w:rsidRDefault="008347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9D58AD" w14:textId="77777777" w:rsidR="00295571" w:rsidRDefault="00295571">
      <w:pPr>
        <w:spacing w:after="0" w:line="240" w:lineRule="auto"/>
      </w:pPr>
      <w:r>
        <w:separator/>
      </w:r>
    </w:p>
    <w:p w14:paraId="2D5FA73C" w14:textId="77777777" w:rsidR="00295571" w:rsidRDefault="00295571"/>
    <w:p w14:paraId="499F8017" w14:textId="77777777" w:rsidR="00295571" w:rsidRDefault="00295571"/>
  </w:footnote>
  <w:footnote w:type="continuationSeparator" w:id="0">
    <w:p w14:paraId="68C76592" w14:textId="77777777" w:rsidR="00295571" w:rsidRDefault="00295571">
      <w:pPr>
        <w:spacing w:after="0" w:line="240" w:lineRule="auto"/>
      </w:pPr>
      <w:r>
        <w:continuationSeparator/>
      </w:r>
    </w:p>
    <w:p w14:paraId="449079E4" w14:textId="77777777" w:rsidR="00295571" w:rsidRDefault="00295571"/>
    <w:p w14:paraId="75A0F039" w14:textId="77777777" w:rsidR="00295571" w:rsidRDefault="0029557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5C25B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CD32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918CD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8627A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5E666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BD841B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C070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B4F23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2A00F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6EC20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10" w15:restartNumberingAfterBreak="0">
    <w:nsid w:val="1C8302F7"/>
    <w:multiLevelType w:val="hybridMultilevel"/>
    <w:tmpl w:val="CA081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00509D"/>
    <w:multiLevelType w:val="hybridMultilevel"/>
    <w:tmpl w:val="B04A7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5F1A07"/>
    <w:multiLevelType w:val="hybridMultilevel"/>
    <w:tmpl w:val="78749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9"/>
  </w:num>
  <w:num w:numId="14">
    <w:abstractNumId w:val="12"/>
  </w:num>
  <w:num w:numId="15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8F8"/>
    <w:rsid w:val="00003267"/>
    <w:rsid w:val="000036B2"/>
    <w:rsid w:val="00004F39"/>
    <w:rsid w:val="000056DB"/>
    <w:rsid w:val="00005B37"/>
    <w:rsid w:val="00007320"/>
    <w:rsid w:val="00010CA1"/>
    <w:rsid w:val="0001278B"/>
    <w:rsid w:val="0001497D"/>
    <w:rsid w:val="00014A15"/>
    <w:rsid w:val="000152DB"/>
    <w:rsid w:val="00016937"/>
    <w:rsid w:val="00017AA1"/>
    <w:rsid w:val="000200E9"/>
    <w:rsid w:val="000204DC"/>
    <w:rsid w:val="00020645"/>
    <w:rsid w:val="00022931"/>
    <w:rsid w:val="00023D22"/>
    <w:rsid w:val="00030BAC"/>
    <w:rsid w:val="00034E1C"/>
    <w:rsid w:val="00036FD8"/>
    <w:rsid w:val="00041C3E"/>
    <w:rsid w:val="000457E4"/>
    <w:rsid w:val="00045ABE"/>
    <w:rsid w:val="00045EBC"/>
    <w:rsid w:val="00045FA4"/>
    <w:rsid w:val="0004779B"/>
    <w:rsid w:val="000549EC"/>
    <w:rsid w:val="000568E2"/>
    <w:rsid w:val="0005699F"/>
    <w:rsid w:val="000654BD"/>
    <w:rsid w:val="0006574E"/>
    <w:rsid w:val="00065F08"/>
    <w:rsid w:val="00065F23"/>
    <w:rsid w:val="00066CC5"/>
    <w:rsid w:val="00073633"/>
    <w:rsid w:val="00074FB7"/>
    <w:rsid w:val="0008192A"/>
    <w:rsid w:val="00082773"/>
    <w:rsid w:val="00082BC3"/>
    <w:rsid w:val="000854ED"/>
    <w:rsid w:val="00086C76"/>
    <w:rsid w:val="00086D53"/>
    <w:rsid w:val="00095B39"/>
    <w:rsid w:val="00095FBF"/>
    <w:rsid w:val="00096C9D"/>
    <w:rsid w:val="000A0D31"/>
    <w:rsid w:val="000A0DF5"/>
    <w:rsid w:val="000A49DE"/>
    <w:rsid w:val="000A56A0"/>
    <w:rsid w:val="000A615A"/>
    <w:rsid w:val="000A79DC"/>
    <w:rsid w:val="000B1877"/>
    <w:rsid w:val="000B7968"/>
    <w:rsid w:val="000B7BE3"/>
    <w:rsid w:val="000C1B06"/>
    <w:rsid w:val="000C4F48"/>
    <w:rsid w:val="000C7DDE"/>
    <w:rsid w:val="000D31CE"/>
    <w:rsid w:val="000D4CF6"/>
    <w:rsid w:val="000D51DB"/>
    <w:rsid w:val="000D6C70"/>
    <w:rsid w:val="000E061C"/>
    <w:rsid w:val="000E42D6"/>
    <w:rsid w:val="000E68D8"/>
    <w:rsid w:val="000F60F3"/>
    <w:rsid w:val="000F6C1E"/>
    <w:rsid w:val="000F7455"/>
    <w:rsid w:val="00101A84"/>
    <w:rsid w:val="00101C14"/>
    <w:rsid w:val="001033A8"/>
    <w:rsid w:val="0010367A"/>
    <w:rsid w:val="0011091F"/>
    <w:rsid w:val="001122C2"/>
    <w:rsid w:val="00112C0A"/>
    <w:rsid w:val="00113988"/>
    <w:rsid w:val="00114843"/>
    <w:rsid w:val="00115D9E"/>
    <w:rsid w:val="00117DB1"/>
    <w:rsid w:val="00120BAD"/>
    <w:rsid w:val="001215A1"/>
    <w:rsid w:val="00124706"/>
    <w:rsid w:val="00125E35"/>
    <w:rsid w:val="00130BEF"/>
    <w:rsid w:val="001337B9"/>
    <w:rsid w:val="00134994"/>
    <w:rsid w:val="00135101"/>
    <w:rsid w:val="001369B2"/>
    <w:rsid w:val="0013733C"/>
    <w:rsid w:val="0014024D"/>
    <w:rsid w:val="00140EC6"/>
    <w:rsid w:val="0014587F"/>
    <w:rsid w:val="00145A6D"/>
    <w:rsid w:val="001517BC"/>
    <w:rsid w:val="001532A3"/>
    <w:rsid w:val="001544A4"/>
    <w:rsid w:val="00154FB2"/>
    <w:rsid w:val="001577CB"/>
    <w:rsid w:val="00161086"/>
    <w:rsid w:val="00161848"/>
    <w:rsid w:val="00167BE1"/>
    <w:rsid w:val="00175694"/>
    <w:rsid w:val="001850B4"/>
    <w:rsid w:val="00186E16"/>
    <w:rsid w:val="001873FB"/>
    <w:rsid w:val="00190443"/>
    <w:rsid w:val="001904E4"/>
    <w:rsid w:val="00193BA1"/>
    <w:rsid w:val="00195D26"/>
    <w:rsid w:val="001A1EB4"/>
    <w:rsid w:val="001A2CF1"/>
    <w:rsid w:val="001A55B7"/>
    <w:rsid w:val="001B0A11"/>
    <w:rsid w:val="001B263A"/>
    <w:rsid w:val="001B3C84"/>
    <w:rsid w:val="001B42C7"/>
    <w:rsid w:val="001B49E5"/>
    <w:rsid w:val="001B6F41"/>
    <w:rsid w:val="001C5623"/>
    <w:rsid w:val="001D13A0"/>
    <w:rsid w:val="001D3179"/>
    <w:rsid w:val="001D49DC"/>
    <w:rsid w:val="001D5FB6"/>
    <w:rsid w:val="001D785D"/>
    <w:rsid w:val="001E1D6D"/>
    <w:rsid w:val="001E599E"/>
    <w:rsid w:val="001E5FC7"/>
    <w:rsid w:val="001E7033"/>
    <w:rsid w:val="001F070C"/>
    <w:rsid w:val="001F144F"/>
    <w:rsid w:val="001F2802"/>
    <w:rsid w:val="001F34B6"/>
    <w:rsid w:val="001F52C9"/>
    <w:rsid w:val="001F56B5"/>
    <w:rsid w:val="002010D9"/>
    <w:rsid w:val="0020172C"/>
    <w:rsid w:val="002019E4"/>
    <w:rsid w:val="0020409C"/>
    <w:rsid w:val="00205BB6"/>
    <w:rsid w:val="00206C42"/>
    <w:rsid w:val="00207095"/>
    <w:rsid w:val="002071C2"/>
    <w:rsid w:val="00212618"/>
    <w:rsid w:val="00212D9D"/>
    <w:rsid w:val="00213286"/>
    <w:rsid w:val="00213987"/>
    <w:rsid w:val="00214921"/>
    <w:rsid w:val="00214A0D"/>
    <w:rsid w:val="00217FF9"/>
    <w:rsid w:val="00224451"/>
    <w:rsid w:val="0022464F"/>
    <w:rsid w:val="00225034"/>
    <w:rsid w:val="002259B5"/>
    <w:rsid w:val="00225E8A"/>
    <w:rsid w:val="0022794A"/>
    <w:rsid w:val="00227B70"/>
    <w:rsid w:val="002304EA"/>
    <w:rsid w:val="002316E1"/>
    <w:rsid w:val="00242851"/>
    <w:rsid w:val="00242DCB"/>
    <w:rsid w:val="0024710D"/>
    <w:rsid w:val="00251ED2"/>
    <w:rsid w:val="00254AD3"/>
    <w:rsid w:val="0025586D"/>
    <w:rsid w:val="002565BE"/>
    <w:rsid w:val="00257018"/>
    <w:rsid w:val="002632F2"/>
    <w:rsid w:val="002656BC"/>
    <w:rsid w:val="00265E86"/>
    <w:rsid w:val="00270794"/>
    <w:rsid w:val="00270C35"/>
    <w:rsid w:val="0027184A"/>
    <w:rsid w:val="00271943"/>
    <w:rsid w:val="00274506"/>
    <w:rsid w:val="00274AA2"/>
    <w:rsid w:val="002776C2"/>
    <w:rsid w:val="002806B4"/>
    <w:rsid w:val="00280887"/>
    <w:rsid w:val="0028146C"/>
    <w:rsid w:val="0028156A"/>
    <w:rsid w:val="002828A5"/>
    <w:rsid w:val="00286918"/>
    <w:rsid w:val="00291F80"/>
    <w:rsid w:val="0029213B"/>
    <w:rsid w:val="00293282"/>
    <w:rsid w:val="00293845"/>
    <w:rsid w:val="002950EC"/>
    <w:rsid w:val="00295571"/>
    <w:rsid w:val="002A23E5"/>
    <w:rsid w:val="002A61FE"/>
    <w:rsid w:val="002A6DBC"/>
    <w:rsid w:val="002B2EA8"/>
    <w:rsid w:val="002B580A"/>
    <w:rsid w:val="002B5DF4"/>
    <w:rsid w:val="002C031F"/>
    <w:rsid w:val="002C2243"/>
    <w:rsid w:val="002C2E96"/>
    <w:rsid w:val="002C55FD"/>
    <w:rsid w:val="002C70D2"/>
    <w:rsid w:val="002C70D7"/>
    <w:rsid w:val="002D2445"/>
    <w:rsid w:val="002D2C3B"/>
    <w:rsid w:val="002E06FD"/>
    <w:rsid w:val="002E5335"/>
    <w:rsid w:val="002E7759"/>
    <w:rsid w:val="002F06A3"/>
    <w:rsid w:val="002F0D07"/>
    <w:rsid w:val="002F14B2"/>
    <w:rsid w:val="002F1AD6"/>
    <w:rsid w:val="002F1B47"/>
    <w:rsid w:val="002F3175"/>
    <w:rsid w:val="002F5332"/>
    <w:rsid w:val="002F6F7F"/>
    <w:rsid w:val="003001BA"/>
    <w:rsid w:val="00300810"/>
    <w:rsid w:val="0030097A"/>
    <w:rsid w:val="00301535"/>
    <w:rsid w:val="0030677C"/>
    <w:rsid w:val="00306857"/>
    <w:rsid w:val="00313BF1"/>
    <w:rsid w:val="00315233"/>
    <w:rsid w:val="003203E3"/>
    <w:rsid w:val="0032298B"/>
    <w:rsid w:val="003229F2"/>
    <w:rsid w:val="00324A10"/>
    <w:rsid w:val="00327B2D"/>
    <w:rsid w:val="00330C97"/>
    <w:rsid w:val="0033119A"/>
    <w:rsid w:val="00331EB7"/>
    <w:rsid w:val="003341C4"/>
    <w:rsid w:val="00335683"/>
    <w:rsid w:val="00340376"/>
    <w:rsid w:val="0034044D"/>
    <w:rsid w:val="0034359E"/>
    <w:rsid w:val="00344A0A"/>
    <w:rsid w:val="003456F0"/>
    <w:rsid w:val="003468AA"/>
    <w:rsid w:val="00346E8E"/>
    <w:rsid w:val="00352028"/>
    <w:rsid w:val="00353086"/>
    <w:rsid w:val="00353FBB"/>
    <w:rsid w:val="0035650E"/>
    <w:rsid w:val="0036078A"/>
    <w:rsid w:val="003613E7"/>
    <w:rsid w:val="00362C7D"/>
    <w:rsid w:val="00364DB9"/>
    <w:rsid w:val="0036517D"/>
    <w:rsid w:val="003716CB"/>
    <w:rsid w:val="00372550"/>
    <w:rsid w:val="00377A79"/>
    <w:rsid w:val="00383D58"/>
    <w:rsid w:val="00384064"/>
    <w:rsid w:val="00385A93"/>
    <w:rsid w:val="00390F9F"/>
    <w:rsid w:val="00393ACF"/>
    <w:rsid w:val="0039609B"/>
    <w:rsid w:val="00396415"/>
    <w:rsid w:val="003965BF"/>
    <w:rsid w:val="003A204A"/>
    <w:rsid w:val="003A3DF6"/>
    <w:rsid w:val="003A40DB"/>
    <w:rsid w:val="003A55CA"/>
    <w:rsid w:val="003A6048"/>
    <w:rsid w:val="003A6B10"/>
    <w:rsid w:val="003A7033"/>
    <w:rsid w:val="003A7931"/>
    <w:rsid w:val="003B26F8"/>
    <w:rsid w:val="003B2DD6"/>
    <w:rsid w:val="003B6ABF"/>
    <w:rsid w:val="003C049D"/>
    <w:rsid w:val="003C071A"/>
    <w:rsid w:val="003C39F6"/>
    <w:rsid w:val="003C56A5"/>
    <w:rsid w:val="003C748B"/>
    <w:rsid w:val="003C7748"/>
    <w:rsid w:val="003E5FE9"/>
    <w:rsid w:val="003F1739"/>
    <w:rsid w:val="003F47D0"/>
    <w:rsid w:val="003F4C32"/>
    <w:rsid w:val="00400A2E"/>
    <w:rsid w:val="00403023"/>
    <w:rsid w:val="004127E8"/>
    <w:rsid w:val="00413563"/>
    <w:rsid w:val="00415185"/>
    <w:rsid w:val="00415C27"/>
    <w:rsid w:val="00417461"/>
    <w:rsid w:val="00417FC6"/>
    <w:rsid w:val="0042020D"/>
    <w:rsid w:val="00421F01"/>
    <w:rsid w:val="0042343D"/>
    <w:rsid w:val="00423AFA"/>
    <w:rsid w:val="004278F8"/>
    <w:rsid w:val="00430266"/>
    <w:rsid w:val="004363AC"/>
    <w:rsid w:val="00437ADB"/>
    <w:rsid w:val="00444938"/>
    <w:rsid w:val="00444DCD"/>
    <w:rsid w:val="0044594B"/>
    <w:rsid w:val="004507DD"/>
    <w:rsid w:val="004528DB"/>
    <w:rsid w:val="00452BF5"/>
    <w:rsid w:val="00453E6D"/>
    <w:rsid w:val="00454C8C"/>
    <w:rsid w:val="00457299"/>
    <w:rsid w:val="004611CC"/>
    <w:rsid w:val="00461C56"/>
    <w:rsid w:val="00463827"/>
    <w:rsid w:val="00463D56"/>
    <w:rsid w:val="00466FB9"/>
    <w:rsid w:val="00470FBA"/>
    <w:rsid w:val="00472598"/>
    <w:rsid w:val="0047271D"/>
    <w:rsid w:val="00474AA8"/>
    <w:rsid w:val="004754AE"/>
    <w:rsid w:val="004778CE"/>
    <w:rsid w:val="00480B85"/>
    <w:rsid w:val="00480C02"/>
    <w:rsid w:val="00484E82"/>
    <w:rsid w:val="0048516E"/>
    <w:rsid w:val="004857EE"/>
    <w:rsid w:val="00486FF2"/>
    <w:rsid w:val="004870D2"/>
    <w:rsid w:val="00487B4B"/>
    <w:rsid w:val="00494656"/>
    <w:rsid w:val="004972E7"/>
    <w:rsid w:val="00497DAD"/>
    <w:rsid w:val="004A17BD"/>
    <w:rsid w:val="004A1A6A"/>
    <w:rsid w:val="004A3BD2"/>
    <w:rsid w:val="004A5F7A"/>
    <w:rsid w:val="004A6C8E"/>
    <w:rsid w:val="004B0C25"/>
    <w:rsid w:val="004B2CB6"/>
    <w:rsid w:val="004B2E4D"/>
    <w:rsid w:val="004B36AA"/>
    <w:rsid w:val="004B5E19"/>
    <w:rsid w:val="004C0EEF"/>
    <w:rsid w:val="004C19D6"/>
    <w:rsid w:val="004C7756"/>
    <w:rsid w:val="004C7B78"/>
    <w:rsid w:val="004D2FE3"/>
    <w:rsid w:val="004D3202"/>
    <w:rsid w:val="004D35FD"/>
    <w:rsid w:val="004D407B"/>
    <w:rsid w:val="004D44FE"/>
    <w:rsid w:val="004D6083"/>
    <w:rsid w:val="004E510C"/>
    <w:rsid w:val="004E5A47"/>
    <w:rsid w:val="004E680A"/>
    <w:rsid w:val="004F0ECF"/>
    <w:rsid w:val="004F1725"/>
    <w:rsid w:val="004F3FA4"/>
    <w:rsid w:val="004F4313"/>
    <w:rsid w:val="004F56B1"/>
    <w:rsid w:val="004F6A00"/>
    <w:rsid w:val="00501769"/>
    <w:rsid w:val="00501D39"/>
    <w:rsid w:val="00504CFB"/>
    <w:rsid w:val="0050560C"/>
    <w:rsid w:val="00505A90"/>
    <w:rsid w:val="00512261"/>
    <w:rsid w:val="00513D18"/>
    <w:rsid w:val="005161A4"/>
    <w:rsid w:val="0051620A"/>
    <w:rsid w:val="00516F45"/>
    <w:rsid w:val="00523859"/>
    <w:rsid w:val="00524334"/>
    <w:rsid w:val="005363BD"/>
    <w:rsid w:val="00536D0F"/>
    <w:rsid w:val="0054151B"/>
    <w:rsid w:val="00545EBD"/>
    <w:rsid w:val="00547C16"/>
    <w:rsid w:val="005529DA"/>
    <w:rsid w:val="00553625"/>
    <w:rsid w:val="005557E7"/>
    <w:rsid w:val="00555873"/>
    <w:rsid w:val="0057080E"/>
    <w:rsid w:val="00570821"/>
    <w:rsid w:val="0057093C"/>
    <w:rsid w:val="00570F6D"/>
    <w:rsid w:val="00574A74"/>
    <w:rsid w:val="00575BA4"/>
    <w:rsid w:val="00576C62"/>
    <w:rsid w:val="00576EC0"/>
    <w:rsid w:val="005776B0"/>
    <w:rsid w:val="00577E8B"/>
    <w:rsid w:val="0059054C"/>
    <w:rsid w:val="00591153"/>
    <w:rsid w:val="00594569"/>
    <w:rsid w:val="00594B57"/>
    <w:rsid w:val="005A2222"/>
    <w:rsid w:val="005A71E3"/>
    <w:rsid w:val="005B2773"/>
    <w:rsid w:val="005B4676"/>
    <w:rsid w:val="005C073F"/>
    <w:rsid w:val="005C15AE"/>
    <w:rsid w:val="005C27C6"/>
    <w:rsid w:val="005C39CD"/>
    <w:rsid w:val="005C7F95"/>
    <w:rsid w:val="005D2473"/>
    <w:rsid w:val="005D692B"/>
    <w:rsid w:val="005D7ACE"/>
    <w:rsid w:val="005E1924"/>
    <w:rsid w:val="005E1949"/>
    <w:rsid w:val="005E1EED"/>
    <w:rsid w:val="005E51BA"/>
    <w:rsid w:val="005E5DA6"/>
    <w:rsid w:val="005E65AA"/>
    <w:rsid w:val="005F0469"/>
    <w:rsid w:val="005F492A"/>
    <w:rsid w:val="005F7724"/>
    <w:rsid w:val="005F7F61"/>
    <w:rsid w:val="005F7F7B"/>
    <w:rsid w:val="006004ED"/>
    <w:rsid w:val="00601A33"/>
    <w:rsid w:val="006039A6"/>
    <w:rsid w:val="00607D2B"/>
    <w:rsid w:val="00611014"/>
    <w:rsid w:val="00613026"/>
    <w:rsid w:val="00615513"/>
    <w:rsid w:val="006165C9"/>
    <w:rsid w:val="006230C6"/>
    <w:rsid w:val="00624AAE"/>
    <w:rsid w:val="006301C3"/>
    <w:rsid w:val="00631720"/>
    <w:rsid w:val="00631E68"/>
    <w:rsid w:val="00636211"/>
    <w:rsid w:val="00640B12"/>
    <w:rsid w:val="00642D58"/>
    <w:rsid w:val="006438D9"/>
    <w:rsid w:val="006445E4"/>
    <w:rsid w:val="0064478D"/>
    <w:rsid w:val="00644D5C"/>
    <w:rsid w:val="00646136"/>
    <w:rsid w:val="00650007"/>
    <w:rsid w:val="00652D14"/>
    <w:rsid w:val="006530FB"/>
    <w:rsid w:val="006557D4"/>
    <w:rsid w:val="00656306"/>
    <w:rsid w:val="0065632B"/>
    <w:rsid w:val="0066518D"/>
    <w:rsid w:val="00665390"/>
    <w:rsid w:val="00667A0C"/>
    <w:rsid w:val="0067216B"/>
    <w:rsid w:val="0067249C"/>
    <w:rsid w:val="00672883"/>
    <w:rsid w:val="006728FF"/>
    <w:rsid w:val="006744B1"/>
    <w:rsid w:val="006809F6"/>
    <w:rsid w:val="006811BF"/>
    <w:rsid w:val="00681958"/>
    <w:rsid w:val="00685C48"/>
    <w:rsid w:val="006871F8"/>
    <w:rsid w:val="00687258"/>
    <w:rsid w:val="0069289A"/>
    <w:rsid w:val="00692D93"/>
    <w:rsid w:val="00692F21"/>
    <w:rsid w:val="006944D9"/>
    <w:rsid w:val="00694609"/>
    <w:rsid w:val="006A0076"/>
    <w:rsid w:val="006B5ED7"/>
    <w:rsid w:val="006B6ED7"/>
    <w:rsid w:val="006C252A"/>
    <w:rsid w:val="006C27A0"/>
    <w:rsid w:val="006C4178"/>
    <w:rsid w:val="006C47EF"/>
    <w:rsid w:val="006C6221"/>
    <w:rsid w:val="006C743E"/>
    <w:rsid w:val="006C76B2"/>
    <w:rsid w:val="006D2276"/>
    <w:rsid w:val="006D2BD7"/>
    <w:rsid w:val="006D3C75"/>
    <w:rsid w:val="006D59E3"/>
    <w:rsid w:val="006D64E6"/>
    <w:rsid w:val="006D6A5A"/>
    <w:rsid w:val="006D7EE8"/>
    <w:rsid w:val="006E0C31"/>
    <w:rsid w:val="006E27A1"/>
    <w:rsid w:val="006E48EC"/>
    <w:rsid w:val="006F2ED2"/>
    <w:rsid w:val="006F625F"/>
    <w:rsid w:val="0070124C"/>
    <w:rsid w:val="00707B5D"/>
    <w:rsid w:val="00711156"/>
    <w:rsid w:val="007115E6"/>
    <w:rsid w:val="00711624"/>
    <w:rsid w:val="00726A06"/>
    <w:rsid w:val="007302D6"/>
    <w:rsid w:val="007317BF"/>
    <w:rsid w:val="00731D2F"/>
    <w:rsid w:val="00732C7C"/>
    <w:rsid w:val="00735FAA"/>
    <w:rsid w:val="00750515"/>
    <w:rsid w:val="0075197F"/>
    <w:rsid w:val="00752A28"/>
    <w:rsid w:val="00752D31"/>
    <w:rsid w:val="00755493"/>
    <w:rsid w:val="0076017D"/>
    <w:rsid w:val="00763310"/>
    <w:rsid w:val="0076504D"/>
    <w:rsid w:val="00765963"/>
    <w:rsid w:val="00766CA6"/>
    <w:rsid w:val="00767E35"/>
    <w:rsid w:val="00774C31"/>
    <w:rsid w:val="00775A5A"/>
    <w:rsid w:val="00776552"/>
    <w:rsid w:val="00776F00"/>
    <w:rsid w:val="00776FF5"/>
    <w:rsid w:val="00777CA2"/>
    <w:rsid w:val="0078067B"/>
    <w:rsid w:val="00782738"/>
    <w:rsid w:val="00783117"/>
    <w:rsid w:val="007861DF"/>
    <w:rsid w:val="00787B2A"/>
    <w:rsid w:val="00791F55"/>
    <w:rsid w:val="00792088"/>
    <w:rsid w:val="00795F72"/>
    <w:rsid w:val="007968D0"/>
    <w:rsid w:val="00796A47"/>
    <w:rsid w:val="007A1585"/>
    <w:rsid w:val="007A69D6"/>
    <w:rsid w:val="007A70C6"/>
    <w:rsid w:val="007A7B1C"/>
    <w:rsid w:val="007B2691"/>
    <w:rsid w:val="007B2792"/>
    <w:rsid w:val="007B3CE1"/>
    <w:rsid w:val="007B6B79"/>
    <w:rsid w:val="007B7A83"/>
    <w:rsid w:val="007C6192"/>
    <w:rsid w:val="007D099E"/>
    <w:rsid w:val="007D3A44"/>
    <w:rsid w:val="007D4BCE"/>
    <w:rsid w:val="007D635C"/>
    <w:rsid w:val="007E1435"/>
    <w:rsid w:val="007E3DA2"/>
    <w:rsid w:val="007E59B8"/>
    <w:rsid w:val="007E747F"/>
    <w:rsid w:val="007F0E53"/>
    <w:rsid w:val="007F0EBA"/>
    <w:rsid w:val="007F2B77"/>
    <w:rsid w:val="007F3D1A"/>
    <w:rsid w:val="007F52D8"/>
    <w:rsid w:val="007F70C7"/>
    <w:rsid w:val="00804514"/>
    <w:rsid w:val="00805AEB"/>
    <w:rsid w:val="00807EA3"/>
    <w:rsid w:val="00810A04"/>
    <w:rsid w:val="00812F56"/>
    <w:rsid w:val="008136AB"/>
    <w:rsid w:val="008158B5"/>
    <w:rsid w:val="00816851"/>
    <w:rsid w:val="00817A00"/>
    <w:rsid w:val="00817BAE"/>
    <w:rsid w:val="00823106"/>
    <w:rsid w:val="008234DD"/>
    <w:rsid w:val="008234E0"/>
    <w:rsid w:val="00823733"/>
    <w:rsid w:val="008263BC"/>
    <w:rsid w:val="00826A50"/>
    <w:rsid w:val="0083070D"/>
    <w:rsid w:val="00830AF5"/>
    <w:rsid w:val="008314D1"/>
    <w:rsid w:val="00833C84"/>
    <w:rsid w:val="008347AC"/>
    <w:rsid w:val="00834D57"/>
    <w:rsid w:val="00835814"/>
    <w:rsid w:val="008362E3"/>
    <w:rsid w:val="00837DF0"/>
    <w:rsid w:val="00841C59"/>
    <w:rsid w:val="00847604"/>
    <w:rsid w:val="008536F8"/>
    <w:rsid w:val="00853A5F"/>
    <w:rsid w:val="00855260"/>
    <w:rsid w:val="008552F6"/>
    <w:rsid w:val="00857B6E"/>
    <w:rsid w:val="00862200"/>
    <w:rsid w:val="00862E6D"/>
    <w:rsid w:val="008827A4"/>
    <w:rsid w:val="00885A90"/>
    <w:rsid w:val="00887D11"/>
    <w:rsid w:val="00887F52"/>
    <w:rsid w:val="00890AF4"/>
    <w:rsid w:val="0089169E"/>
    <w:rsid w:val="0089211F"/>
    <w:rsid w:val="00894A71"/>
    <w:rsid w:val="008A0C7D"/>
    <w:rsid w:val="008A1282"/>
    <w:rsid w:val="008A6CDA"/>
    <w:rsid w:val="008B04B9"/>
    <w:rsid w:val="008B1660"/>
    <w:rsid w:val="008B2867"/>
    <w:rsid w:val="008B43E0"/>
    <w:rsid w:val="008B61A9"/>
    <w:rsid w:val="008C2AFD"/>
    <w:rsid w:val="008C2BA0"/>
    <w:rsid w:val="008C6ACE"/>
    <w:rsid w:val="008C740D"/>
    <w:rsid w:val="008D1344"/>
    <w:rsid w:val="008D44A5"/>
    <w:rsid w:val="008D4EC6"/>
    <w:rsid w:val="008D5D33"/>
    <w:rsid w:val="008D6514"/>
    <w:rsid w:val="008E0135"/>
    <w:rsid w:val="008E055C"/>
    <w:rsid w:val="008E2F89"/>
    <w:rsid w:val="008E6014"/>
    <w:rsid w:val="008E6DF1"/>
    <w:rsid w:val="008E7A4A"/>
    <w:rsid w:val="008F11E2"/>
    <w:rsid w:val="008F1BF4"/>
    <w:rsid w:val="00901C96"/>
    <w:rsid w:val="009028B4"/>
    <w:rsid w:val="009029E3"/>
    <w:rsid w:val="00902D20"/>
    <w:rsid w:val="00913B78"/>
    <w:rsid w:val="0091493F"/>
    <w:rsid w:val="009155C1"/>
    <w:rsid w:val="00915FE8"/>
    <w:rsid w:val="00920C03"/>
    <w:rsid w:val="009219AF"/>
    <w:rsid w:val="00921E98"/>
    <w:rsid w:val="00922A77"/>
    <w:rsid w:val="0092396B"/>
    <w:rsid w:val="00926715"/>
    <w:rsid w:val="00926896"/>
    <w:rsid w:val="0092768C"/>
    <w:rsid w:val="00927BE6"/>
    <w:rsid w:val="0093013C"/>
    <w:rsid w:val="00930616"/>
    <w:rsid w:val="00931D0D"/>
    <w:rsid w:val="00932A2C"/>
    <w:rsid w:val="009407BF"/>
    <w:rsid w:val="00940B18"/>
    <w:rsid w:val="00941E1F"/>
    <w:rsid w:val="0094461A"/>
    <w:rsid w:val="00944E95"/>
    <w:rsid w:val="00950D2D"/>
    <w:rsid w:val="00952274"/>
    <w:rsid w:val="00954CC3"/>
    <w:rsid w:val="00961EFA"/>
    <w:rsid w:val="00973159"/>
    <w:rsid w:val="0097602F"/>
    <w:rsid w:val="009769F4"/>
    <w:rsid w:val="00980BA7"/>
    <w:rsid w:val="0098237E"/>
    <w:rsid w:val="00982C04"/>
    <w:rsid w:val="00986F49"/>
    <w:rsid w:val="00987ADD"/>
    <w:rsid w:val="00992BA6"/>
    <w:rsid w:val="00992DF6"/>
    <w:rsid w:val="00993C54"/>
    <w:rsid w:val="00994243"/>
    <w:rsid w:val="00994900"/>
    <w:rsid w:val="00994BD3"/>
    <w:rsid w:val="00997199"/>
    <w:rsid w:val="00997482"/>
    <w:rsid w:val="009A08C6"/>
    <w:rsid w:val="009A3166"/>
    <w:rsid w:val="009A3559"/>
    <w:rsid w:val="009A6DD9"/>
    <w:rsid w:val="009A71B2"/>
    <w:rsid w:val="009B2A26"/>
    <w:rsid w:val="009B4D16"/>
    <w:rsid w:val="009B5D1A"/>
    <w:rsid w:val="009C1019"/>
    <w:rsid w:val="009C137C"/>
    <w:rsid w:val="009C2979"/>
    <w:rsid w:val="009C34AE"/>
    <w:rsid w:val="009C4C2A"/>
    <w:rsid w:val="009C6B42"/>
    <w:rsid w:val="009C7B71"/>
    <w:rsid w:val="009D0046"/>
    <w:rsid w:val="009D0BA5"/>
    <w:rsid w:val="009D0D4E"/>
    <w:rsid w:val="009D1405"/>
    <w:rsid w:val="009D1993"/>
    <w:rsid w:val="009D4545"/>
    <w:rsid w:val="009D7291"/>
    <w:rsid w:val="009E31F5"/>
    <w:rsid w:val="009F06E2"/>
    <w:rsid w:val="009F3DD0"/>
    <w:rsid w:val="009F4412"/>
    <w:rsid w:val="009F71C7"/>
    <w:rsid w:val="009F7AF9"/>
    <w:rsid w:val="00A022BC"/>
    <w:rsid w:val="00A047FF"/>
    <w:rsid w:val="00A058A7"/>
    <w:rsid w:val="00A11187"/>
    <w:rsid w:val="00A11EAF"/>
    <w:rsid w:val="00A17E48"/>
    <w:rsid w:val="00A22E23"/>
    <w:rsid w:val="00A24091"/>
    <w:rsid w:val="00A249D1"/>
    <w:rsid w:val="00A24FF2"/>
    <w:rsid w:val="00A2754F"/>
    <w:rsid w:val="00A31581"/>
    <w:rsid w:val="00A32306"/>
    <w:rsid w:val="00A3250B"/>
    <w:rsid w:val="00A327D3"/>
    <w:rsid w:val="00A331C0"/>
    <w:rsid w:val="00A401F5"/>
    <w:rsid w:val="00A40B03"/>
    <w:rsid w:val="00A42251"/>
    <w:rsid w:val="00A47409"/>
    <w:rsid w:val="00A5270E"/>
    <w:rsid w:val="00A54D16"/>
    <w:rsid w:val="00A6047C"/>
    <w:rsid w:val="00A625B8"/>
    <w:rsid w:val="00A62C2D"/>
    <w:rsid w:val="00A62D04"/>
    <w:rsid w:val="00A63038"/>
    <w:rsid w:val="00A65150"/>
    <w:rsid w:val="00A66777"/>
    <w:rsid w:val="00A6708F"/>
    <w:rsid w:val="00A70103"/>
    <w:rsid w:val="00A71C6F"/>
    <w:rsid w:val="00A74826"/>
    <w:rsid w:val="00A75CC4"/>
    <w:rsid w:val="00A773D2"/>
    <w:rsid w:val="00A80529"/>
    <w:rsid w:val="00A80B5C"/>
    <w:rsid w:val="00A81050"/>
    <w:rsid w:val="00A8362E"/>
    <w:rsid w:val="00A8363F"/>
    <w:rsid w:val="00A8612A"/>
    <w:rsid w:val="00A950E3"/>
    <w:rsid w:val="00AA339D"/>
    <w:rsid w:val="00AA376A"/>
    <w:rsid w:val="00AA4BF4"/>
    <w:rsid w:val="00AA6B3C"/>
    <w:rsid w:val="00AB0D8D"/>
    <w:rsid w:val="00AB3DA1"/>
    <w:rsid w:val="00AB7A16"/>
    <w:rsid w:val="00AB7A22"/>
    <w:rsid w:val="00AC049D"/>
    <w:rsid w:val="00AC1EBB"/>
    <w:rsid w:val="00AC429F"/>
    <w:rsid w:val="00AC5E68"/>
    <w:rsid w:val="00AC7224"/>
    <w:rsid w:val="00AD07B5"/>
    <w:rsid w:val="00AD0895"/>
    <w:rsid w:val="00AD0D35"/>
    <w:rsid w:val="00AD57BE"/>
    <w:rsid w:val="00AD77E1"/>
    <w:rsid w:val="00AE216E"/>
    <w:rsid w:val="00AF0232"/>
    <w:rsid w:val="00AF3B3C"/>
    <w:rsid w:val="00AF3CA5"/>
    <w:rsid w:val="00AF45E2"/>
    <w:rsid w:val="00AF5F3D"/>
    <w:rsid w:val="00AF63C4"/>
    <w:rsid w:val="00AF6711"/>
    <w:rsid w:val="00B01AA6"/>
    <w:rsid w:val="00B03EDA"/>
    <w:rsid w:val="00B07978"/>
    <w:rsid w:val="00B1006E"/>
    <w:rsid w:val="00B10D23"/>
    <w:rsid w:val="00B11573"/>
    <w:rsid w:val="00B11BF1"/>
    <w:rsid w:val="00B16B51"/>
    <w:rsid w:val="00B20ABB"/>
    <w:rsid w:val="00B213D2"/>
    <w:rsid w:val="00B22D7A"/>
    <w:rsid w:val="00B23BD4"/>
    <w:rsid w:val="00B23BDB"/>
    <w:rsid w:val="00B264D8"/>
    <w:rsid w:val="00B3043E"/>
    <w:rsid w:val="00B305F1"/>
    <w:rsid w:val="00B327E5"/>
    <w:rsid w:val="00B336D2"/>
    <w:rsid w:val="00B375A0"/>
    <w:rsid w:val="00B37CBD"/>
    <w:rsid w:val="00B43A55"/>
    <w:rsid w:val="00B45662"/>
    <w:rsid w:val="00B475E1"/>
    <w:rsid w:val="00B53044"/>
    <w:rsid w:val="00B53D4C"/>
    <w:rsid w:val="00B54DB8"/>
    <w:rsid w:val="00B55541"/>
    <w:rsid w:val="00B55B0E"/>
    <w:rsid w:val="00B60307"/>
    <w:rsid w:val="00B60CCE"/>
    <w:rsid w:val="00B610D5"/>
    <w:rsid w:val="00B64EF0"/>
    <w:rsid w:val="00B7022B"/>
    <w:rsid w:val="00B70E0B"/>
    <w:rsid w:val="00B71A32"/>
    <w:rsid w:val="00B74250"/>
    <w:rsid w:val="00B7658D"/>
    <w:rsid w:val="00B82837"/>
    <w:rsid w:val="00B855FD"/>
    <w:rsid w:val="00B85FC7"/>
    <w:rsid w:val="00B931BA"/>
    <w:rsid w:val="00BA54D8"/>
    <w:rsid w:val="00BB0630"/>
    <w:rsid w:val="00BB0B73"/>
    <w:rsid w:val="00BB0DB2"/>
    <w:rsid w:val="00BB5171"/>
    <w:rsid w:val="00BB52BA"/>
    <w:rsid w:val="00BB5461"/>
    <w:rsid w:val="00BB5FCD"/>
    <w:rsid w:val="00BB6329"/>
    <w:rsid w:val="00BB7DED"/>
    <w:rsid w:val="00BC2E8C"/>
    <w:rsid w:val="00BC3A4E"/>
    <w:rsid w:val="00BD05E6"/>
    <w:rsid w:val="00BD2A15"/>
    <w:rsid w:val="00BD2B78"/>
    <w:rsid w:val="00BD4187"/>
    <w:rsid w:val="00BD4D1C"/>
    <w:rsid w:val="00BD6544"/>
    <w:rsid w:val="00BD6965"/>
    <w:rsid w:val="00BE05EB"/>
    <w:rsid w:val="00BE49DB"/>
    <w:rsid w:val="00BE5687"/>
    <w:rsid w:val="00BE729D"/>
    <w:rsid w:val="00BF03A2"/>
    <w:rsid w:val="00BF0552"/>
    <w:rsid w:val="00BF0D93"/>
    <w:rsid w:val="00BF3396"/>
    <w:rsid w:val="00BF4D03"/>
    <w:rsid w:val="00BF613C"/>
    <w:rsid w:val="00BF7C48"/>
    <w:rsid w:val="00C01E4A"/>
    <w:rsid w:val="00C037AE"/>
    <w:rsid w:val="00C058C0"/>
    <w:rsid w:val="00C06911"/>
    <w:rsid w:val="00C11DD0"/>
    <w:rsid w:val="00C12504"/>
    <w:rsid w:val="00C146FA"/>
    <w:rsid w:val="00C1480E"/>
    <w:rsid w:val="00C2000A"/>
    <w:rsid w:val="00C211CE"/>
    <w:rsid w:val="00C238DE"/>
    <w:rsid w:val="00C23A1C"/>
    <w:rsid w:val="00C262CA"/>
    <w:rsid w:val="00C27431"/>
    <w:rsid w:val="00C27BD3"/>
    <w:rsid w:val="00C318FA"/>
    <w:rsid w:val="00C33FAC"/>
    <w:rsid w:val="00C379BF"/>
    <w:rsid w:val="00C43612"/>
    <w:rsid w:val="00C44C38"/>
    <w:rsid w:val="00C45121"/>
    <w:rsid w:val="00C45F80"/>
    <w:rsid w:val="00C55178"/>
    <w:rsid w:val="00C55D17"/>
    <w:rsid w:val="00C5794C"/>
    <w:rsid w:val="00C62ACD"/>
    <w:rsid w:val="00C6489F"/>
    <w:rsid w:val="00C65A5D"/>
    <w:rsid w:val="00C65E91"/>
    <w:rsid w:val="00C7016F"/>
    <w:rsid w:val="00C70F03"/>
    <w:rsid w:val="00C7539F"/>
    <w:rsid w:val="00C77EFE"/>
    <w:rsid w:val="00C84805"/>
    <w:rsid w:val="00C852BF"/>
    <w:rsid w:val="00C8693F"/>
    <w:rsid w:val="00C910C1"/>
    <w:rsid w:val="00CA5D22"/>
    <w:rsid w:val="00CB1734"/>
    <w:rsid w:val="00CB1884"/>
    <w:rsid w:val="00CB5494"/>
    <w:rsid w:val="00CB7834"/>
    <w:rsid w:val="00CB7C3F"/>
    <w:rsid w:val="00CC2A27"/>
    <w:rsid w:val="00CC5E63"/>
    <w:rsid w:val="00CC63EC"/>
    <w:rsid w:val="00CC7B3A"/>
    <w:rsid w:val="00CD1B5A"/>
    <w:rsid w:val="00CD3C6C"/>
    <w:rsid w:val="00CD4821"/>
    <w:rsid w:val="00CE7093"/>
    <w:rsid w:val="00CF12CF"/>
    <w:rsid w:val="00CF1A52"/>
    <w:rsid w:val="00CF2A2E"/>
    <w:rsid w:val="00CF6C63"/>
    <w:rsid w:val="00CF6FA9"/>
    <w:rsid w:val="00D0167F"/>
    <w:rsid w:val="00D02652"/>
    <w:rsid w:val="00D04442"/>
    <w:rsid w:val="00D04D0E"/>
    <w:rsid w:val="00D062EA"/>
    <w:rsid w:val="00D068CE"/>
    <w:rsid w:val="00D1071D"/>
    <w:rsid w:val="00D11E0D"/>
    <w:rsid w:val="00D13DAC"/>
    <w:rsid w:val="00D14DFA"/>
    <w:rsid w:val="00D165A9"/>
    <w:rsid w:val="00D3111C"/>
    <w:rsid w:val="00D31709"/>
    <w:rsid w:val="00D31A02"/>
    <w:rsid w:val="00D321C4"/>
    <w:rsid w:val="00D33414"/>
    <w:rsid w:val="00D3541E"/>
    <w:rsid w:val="00D40843"/>
    <w:rsid w:val="00D40862"/>
    <w:rsid w:val="00D418F2"/>
    <w:rsid w:val="00D42463"/>
    <w:rsid w:val="00D42DD8"/>
    <w:rsid w:val="00D477C9"/>
    <w:rsid w:val="00D4790A"/>
    <w:rsid w:val="00D47EDE"/>
    <w:rsid w:val="00D50BF7"/>
    <w:rsid w:val="00D52445"/>
    <w:rsid w:val="00D54A15"/>
    <w:rsid w:val="00D570FD"/>
    <w:rsid w:val="00D60684"/>
    <w:rsid w:val="00D62B96"/>
    <w:rsid w:val="00D62B9F"/>
    <w:rsid w:val="00D62C6A"/>
    <w:rsid w:val="00D64487"/>
    <w:rsid w:val="00D669A9"/>
    <w:rsid w:val="00D67ADF"/>
    <w:rsid w:val="00D707A2"/>
    <w:rsid w:val="00D7592F"/>
    <w:rsid w:val="00D801D0"/>
    <w:rsid w:val="00D80940"/>
    <w:rsid w:val="00D80D97"/>
    <w:rsid w:val="00D83CBA"/>
    <w:rsid w:val="00D87702"/>
    <w:rsid w:val="00D94ABA"/>
    <w:rsid w:val="00D95122"/>
    <w:rsid w:val="00DA18FF"/>
    <w:rsid w:val="00DA337F"/>
    <w:rsid w:val="00DA59E2"/>
    <w:rsid w:val="00DA6A1F"/>
    <w:rsid w:val="00DA6F81"/>
    <w:rsid w:val="00DB19F2"/>
    <w:rsid w:val="00DB2455"/>
    <w:rsid w:val="00DC11A2"/>
    <w:rsid w:val="00DC2CD5"/>
    <w:rsid w:val="00DC4520"/>
    <w:rsid w:val="00DC4B4F"/>
    <w:rsid w:val="00DD1BBF"/>
    <w:rsid w:val="00DD2CA5"/>
    <w:rsid w:val="00DD31B8"/>
    <w:rsid w:val="00DD34A6"/>
    <w:rsid w:val="00DD499D"/>
    <w:rsid w:val="00DD6943"/>
    <w:rsid w:val="00DD6F46"/>
    <w:rsid w:val="00DE24C7"/>
    <w:rsid w:val="00DE495A"/>
    <w:rsid w:val="00DE5CF8"/>
    <w:rsid w:val="00DE695A"/>
    <w:rsid w:val="00DE6C18"/>
    <w:rsid w:val="00DE709F"/>
    <w:rsid w:val="00DE7B55"/>
    <w:rsid w:val="00DF0A93"/>
    <w:rsid w:val="00DF2FE9"/>
    <w:rsid w:val="00DF4E4F"/>
    <w:rsid w:val="00DF72C0"/>
    <w:rsid w:val="00E02676"/>
    <w:rsid w:val="00E03F26"/>
    <w:rsid w:val="00E0440A"/>
    <w:rsid w:val="00E04A88"/>
    <w:rsid w:val="00E04EC1"/>
    <w:rsid w:val="00E05D87"/>
    <w:rsid w:val="00E139D2"/>
    <w:rsid w:val="00E14F56"/>
    <w:rsid w:val="00E16238"/>
    <w:rsid w:val="00E17C67"/>
    <w:rsid w:val="00E22010"/>
    <w:rsid w:val="00E22F08"/>
    <w:rsid w:val="00E26037"/>
    <w:rsid w:val="00E27517"/>
    <w:rsid w:val="00E300C6"/>
    <w:rsid w:val="00E33B38"/>
    <w:rsid w:val="00E349E0"/>
    <w:rsid w:val="00E354BA"/>
    <w:rsid w:val="00E362AF"/>
    <w:rsid w:val="00E41AEE"/>
    <w:rsid w:val="00E41CE3"/>
    <w:rsid w:val="00E440CC"/>
    <w:rsid w:val="00E45DBF"/>
    <w:rsid w:val="00E46D2F"/>
    <w:rsid w:val="00E5345A"/>
    <w:rsid w:val="00E5701C"/>
    <w:rsid w:val="00E603C2"/>
    <w:rsid w:val="00E63CE7"/>
    <w:rsid w:val="00E7003E"/>
    <w:rsid w:val="00E70858"/>
    <w:rsid w:val="00E70C02"/>
    <w:rsid w:val="00E72621"/>
    <w:rsid w:val="00E72D8F"/>
    <w:rsid w:val="00E75819"/>
    <w:rsid w:val="00E77151"/>
    <w:rsid w:val="00E80733"/>
    <w:rsid w:val="00E81D10"/>
    <w:rsid w:val="00E821A9"/>
    <w:rsid w:val="00E82839"/>
    <w:rsid w:val="00E82CC2"/>
    <w:rsid w:val="00E83B27"/>
    <w:rsid w:val="00E8503D"/>
    <w:rsid w:val="00E8613D"/>
    <w:rsid w:val="00E863BC"/>
    <w:rsid w:val="00E913CC"/>
    <w:rsid w:val="00E93166"/>
    <w:rsid w:val="00E941CC"/>
    <w:rsid w:val="00E95871"/>
    <w:rsid w:val="00E96FE5"/>
    <w:rsid w:val="00E97BCF"/>
    <w:rsid w:val="00E97DA7"/>
    <w:rsid w:val="00EA355A"/>
    <w:rsid w:val="00EA3690"/>
    <w:rsid w:val="00EA3FBF"/>
    <w:rsid w:val="00EA7240"/>
    <w:rsid w:val="00EB1F90"/>
    <w:rsid w:val="00EB2110"/>
    <w:rsid w:val="00EB321B"/>
    <w:rsid w:val="00EB3502"/>
    <w:rsid w:val="00EB452E"/>
    <w:rsid w:val="00EB59B9"/>
    <w:rsid w:val="00EB5D3F"/>
    <w:rsid w:val="00EC06FA"/>
    <w:rsid w:val="00EC346E"/>
    <w:rsid w:val="00EC3E18"/>
    <w:rsid w:val="00EC6E1F"/>
    <w:rsid w:val="00ED07E7"/>
    <w:rsid w:val="00ED1558"/>
    <w:rsid w:val="00ED3234"/>
    <w:rsid w:val="00ED5681"/>
    <w:rsid w:val="00ED7145"/>
    <w:rsid w:val="00EE1D07"/>
    <w:rsid w:val="00EE2A66"/>
    <w:rsid w:val="00EE554D"/>
    <w:rsid w:val="00EE722B"/>
    <w:rsid w:val="00EE733C"/>
    <w:rsid w:val="00EF1614"/>
    <w:rsid w:val="00EF4205"/>
    <w:rsid w:val="00EF687B"/>
    <w:rsid w:val="00F02151"/>
    <w:rsid w:val="00F029A3"/>
    <w:rsid w:val="00F02AD2"/>
    <w:rsid w:val="00F05001"/>
    <w:rsid w:val="00F05AF7"/>
    <w:rsid w:val="00F06625"/>
    <w:rsid w:val="00F07D9E"/>
    <w:rsid w:val="00F1005A"/>
    <w:rsid w:val="00F12779"/>
    <w:rsid w:val="00F162D8"/>
    <w:rsid w:val="00F16619"/>
    <w:rsid w:val="00F17558"/>
    <w:rsid w:val="00F20C04"/>
    <w:rsid w:val="00F239A1"/>
    <w:rsid w:val="00F2487A"/>
    <w:rsid w:val="00F264D0"/>
    <w:rsid w:val="00F273C5"/>
    <w:rsid w:val="00F31FD3"/>
    <w:rsid w:val="00F32EF8"/>
    <w:rsid w:val="00F33190"/>
    <w:rsid w:val="00F34C18"/>
    <w:rsid w:val="00F358C9"/>
    <w:rsid w:val="00F428B8"/>
    <w:rsid w:val="00F42AD0"/>
    <w:rsid w:val="00F46242"/>
    <w:rsid w:val="00F5264C"/>
    <w:rsid w:val="00F526B0"/>
    <w:rsid w:val="00F6357F"/>
    <w:rsid w:val="00F63964"/>
    <w:rsid w:val="00F677EF"/>
    <w:rsid w:val="00F73637"/>
    <w:rsid w:val="00F73785"/>
    <w:rsid w:val="00F81CD2"/>
    <w:rsid w:val="00F85390"/>
    <w:rsid w:val="00F85E03"/>
    <w:rsid w:val="00F866EA"/>
    <w:rsid w:val="00F9050A"/>
    <w:rsid w:val="00F9172B"/>
    <w:rsid w:val="00F93DA5"/>
    <w:rsid w:val="00F94BF6"/>
    <w:rsid w:val="00F97843"/>
    <w:rsid w:val="00FA0552"/>
    <w:rsid w:val="00FA15D2"/>
    <w:rsid w:val="00FA16FB"/>
    <w:rsid w:val="00FA3FE8"/>
    <w:rsid w:val="00FA46C4"/>
    <w:rsid w:val="00FB32B3"/>
    <w:rsid w:val="00FB3F24"/>
    <w:rsid w:val="00FB5DA4"/>
    <w:rsid w:val="00FB6A56"/>
    <w:rsid w:val="00FB6C25"/>
    <w:rsid w:val="00FB754C"/>
    <w:rsid w:val="00FB7B6F"/>
    <w:rsid w:val="00FC0257"/>
    <w:rsid w:val="00FC1E2B"/>
    <w:rsid w:val="00FC40CD"/>
    <w:rsid w:val="00FC4CD7"/>
    <w:rsid w:val="00FD0926"/>
    <w:rsid w:val="00FD254A"/>
    <w:rsid w:val="00FE0CC1"/>
    <w:rsid w:val="00FE1B1C"/>
    <w:rsid w:val="00FE5324"/>
    <w:rsid w:val="00FF5828"/>
    <w:rsid w:val="00FF6312"/>
    <w:rsid w:val="00FF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F5244"/>
  <w15:chartTrackingRefBased/>
  <w15:docId w15:val="{E8F9D94C-446E-4952-8BE2-B8B309626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2EA8"/>
  </w:style>
  <w:style w:type="paragraph" w:styleId="Heading1">
    <w:name w:val="heading 1"/>
    <w:basedOn w:val="Normal"/>
    <w:uiPriority w:val="4"/>
    <w:qFormat/>
    <w:rsid w:val="001E7033"/>
    <w:pPr>
      <w:spacing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1F4E79" w:themeColor="accent1" w:themeShade="80"/>
      <w:sz w:val="23"/>
      <w:szCs w:val="21"/>
    </w:rPr>
  </w:style>
  <w:style w:type="paragraph" w:styleId="Heading2">
    <w:name w:val="heading 2"/>
    <w:basedOn w:val="Normal"/>
    <w:next w:val="Normal"/>
    <w:uiPriority w:val="4"/>
    <w:unhideWhenUsed/>
    <w:qFormat/>
    <w:rsid w:val="00293282"/>
    <w:pPr>
      <w:keepNext/>
      <w:keepLines/>
      <w:spacing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293282"/>
    <w:pPr>
      <w:keepNext/>
      <w:keepLines/>
      <w:spacing w:after="40" w:line="240" w:lineRule="auto"/>
      <w:contextualSpacing/>
      <w:outlineLvl w:val="2"/>
    </w:pPr>
    <w:rPr>
      <w:rFonts w:asciiTheme="majorHAnsi" w:eastAsiaTheme="majorEastAsia" w:hAnsiTheme="majorHAnsi" w:cstheme="majorBidi"/>
      <w:bCs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415C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F11E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1E2"/>
  </w:style>
  <w:style w:type="character" w:styleId="PlaceholderText">
    <w:name w:val="Placeholder Text"/>
    <w:basedOn w:val="DefaultParagraphFont"/>
    <w:uiPriority w:val="99"/>
    <w:semiHidden/>
    <w:rsid w:val="00BF3396"/>
    <w:rPr>
      <w:color w:val="595959" w:themeColor="text1" w:themeTint="A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4"/>
    <w:rsid w:val="00AB3DA1"/>
    <w:rPr>
      <w:rFonts w:asciiTheme="majorHAnsi" w:eastAsiaTheme="majorEastAsia" w:hAnsiTheme="majorHAnsi" w:cstheme="majorBidi"/>
      <w:bCs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AB3DA1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AB3DA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AB3DA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AB3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AB3DA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AB3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customStyle="1" w:styleId="ResumeTable">
    <w:name w:val="Resume Table"/>
    <w:basedOn w:val="TableNormal"/>
    <w:uiPriority w:val="99"/>
    <w:rsid w:val="00FB6C25"/>
    <w:tblPr>
      <w:tblBorders>
        <w:bottom w:val="single" w:sz="4" w:space="0" w:color="2E74B5" w:themeColor="accent1" w:themeShade="BF"/>
        <w:insideH w:val="single" w:sz="4" w:space="0" w:color="2E74B5" w:themeColor="accent1" w:themeShade="BF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Emphasis">
    <w:name w:val="Emphasis"/>
    <w:basedOn w:val="DefaultParagraphFont"/>
    <w:uiPriority w:val="1"/>
    <w:qFormat/>
    <w:rsid w:val="0022794A"/>
    <w:rPr>
      <w:color w:val="1F4E79" w:themeColor="accent1" w:themeShade="80"/>
    </w:rPr>
  </w:style>
  <w:style w:type="paragraph" w:customStyle="1" w:styleId="ContactInfo">
    <w:name w:val="Contact Info"/>
    <w:basedOn w:val="Normal"/>
    <w:uiPriority w:val="2"/>
    <w:qFormat/>
    <w:rsid w:val="007E3DA2"/>
    <w:pPr>
      <w:spacing w:after="240" w:line="240" w:lineRule="auto"/>
      <w:contextualSpacing/>
      <w:jc w:val="right"/>
    </w:pPr>
    <w:rPr>
      <w:szCs w:val="18"/>
    </w:rPr>
  </w:style>
  <w:style w:type="paragraph" w:customStyle="1" w:styleId="Footer-RightAlign">
    <w:name w:val="Footer - Right Align"/>
    <w:basedOn w:val="Normal"/>
    <w:uiPriority w:val="99"/>
    <w:qFormat/>
    <w:rsid w:val="001E7033"/>
    <w:pPr>
      <w:spacing w:after="0" w:line="240" w:lineRule="auto"/>
      <w:jc w:val="right"/>
    </w:pPr>
  </w:style>
  <w:style w:type="paragraph" w:styleId="ListBullet">
    <w:name w:val="List Bullet"/>
    <w:basedOn w:val="Normal"/>
    <w:uiPriority w:val="5"/>
    <w:qFormat/>
    <w:rsid w:val="00293282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rsid w:val="00545EB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EBD"/>
  </w:style>
  <w:style w:type="paragraph" w:styleId="BalloonText">
    <w:name w:val="Balloon Text"/>
    <w:basedOn w:val="Normal"/>
    <w:link w:val="BalloonTextChar"/>
    <w:uiPriority w:val="99"/>
    <w:semiHidden/>
    <w:unhideWhenUsed/>
    <w:rsid w:val="0084760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60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7604"/>
  </w:style>
  <w:style w:type="paragraph" w:styleId="BlockText">
    <w:name w:val="Block Text"/>
    <w:basedOn w:val="Normal"/>
    <w:uiPriority w:val="99"/>
    <w:semiHidden/>
    <w:unhideWhenUsed/>
    <w:rsid w:val="00BF3396"/>
    <w:pPr>
      <w:pBdr>
        <w:top w:val="single" w:sz="2" w:space="10" w:color="1F4E79" w:themeColor="accent1" w:themeShade="80" w:shadow="1"/>
        <w:left w:val="single" w:sz="2" w:space="10" w:color="1F4E79" w:themeColor="accent1" w:themeShade="80" w:shadow="1"/>
        <w:bottom w:val="single" w:sz="2" w:space="10" w:color="1F4E79" w:themeColor="accent1" w:themeShade="80" w:shadow="1"/>
        <w:right w:val="single" w:sz="2" w:space="10" w:color="1F4E79" w:themeColor="accent1" w:themeShade="80" w:shadow="1"/>
      </w:pBdr>
      <w:ind w:left="1152" w:right="1152"/>
    </w:pPr>
    <w:rPr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84760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7604"/>
  </w:style>
  <w:style w:type="paragraph" w:styleId="BodyText2">
    <w:name w:val="Body Text 2"/>
    <w:basedOn w:val="Normal"/>
    <w:link w:val="BodyText2Char"/>
    <w:uiPriority w:val="99"/>
    <w:semiHidden/>
    <w:unhideWhenUsed/>
    <w:rsid w:val="0084760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7604"/>
  </w:style>
  <w:style w:type="paragraph" w:styleId="BodyText3">
    <w:name w:val="Body Text 3"/>
    <w:basedOn w:val="Normal"/>
    <w:link w:val="BodyText3Char"/>
    <w:uiPriority w:val="99"/>
    <w:semiHidden/>
    <w:unhideWhenUsed/>
    <w:rsid w:val="0084760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760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7604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760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760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760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7604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760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760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760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760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7604"/>
    <w:rPr>
      <w:szCs w:val="16"/>
    </w:rPr>
  </w:style>
  <w:style w:type="character" w:styleId="BookTitle">
    <w:name w:val="Book Title"/>
    <w:basedOn w:val="DefaultParagraphFont"/>
    <w:uiPriority w:val="33"/>
    <w:semiHidden/>
    <w:qFormat/>
    <w:rsid w:val="00415C2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60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8"/>
    <w:semiHidden/>
    <w:unhideWhenUsed/>
    <w:rsid w:val="0084760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8"/>
    <w:semiHidden/>
    <w:rsid w:val="00847604"/>
  </w:style>
  <w:style w:type="table" w:styleId="ColorfulGrid">
    <w:name w:val="Colorful Grid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760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760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760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76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760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8"/>
    <w:semiHidden/>
    <w:unhideWhenUsed/>
    <w:rsid w:val="00847604"/>
  </w:style>
  <w:style w:type="character" w:customStyle="1" w:styleId="DateChar">
    <w:name w:val="Date Char"/>
    <w:basedOn w:val="DefaultParagraphFont"/>
    <w:link w:val="Date"/>
    <w:uiPriority w:val="8"/>
    <w:semiHidden/>
    <w:rsid w:val="00847604"/>
  </w:style>
  <w:style w:type="paragraph" w:styleId="DocumentMap">
    <w:name w:val="Document Map"/>
    <w:basedOn w:val="Normal"/>
    <w:link w:val="DocumentMapChar"/>
    <w:uiPriority w:val="99"/>
    <w:semiHidden/>
    <w:unhideWhenUsed/>
    <w:rsid w:val="0084760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760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760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7604"/>
  </w:style>
  <w:style w:type="character" w:styleId="EndnoteReference">
    <w:name w:val="endnote reference"/>
    <w:basedOn w:val="DefaultParagraphFont"/>
    <w:uiPriority w:val="99"/>
    <w:semiHidden/>
    <w:unhideWhenUsed/>
    <w:rsid w:val="0084760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760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760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760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760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760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760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7604"/>
    <w:rPr>
      <w:szCs w:val="20"/>
    </w:rPr>
  </w:style>
  <w:style w:type="table" w:styleId="GridTable1Light">
    <w:name w:val="Grid Table 1 Light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847604"/>
  </w:style>
  <w:style w:type="paragraph" w:styleId="HTMLAddress">
    <w:name w:val="HTML Address"/>
    <w:basedOn w:val="Normal"/>
    <w:link w:val="HTMLAddressChar"/>
    <w:uiPriority w:val="99"/>
    <w:semiHidden/>
    <w:unhideWhenUsed/>
    <w:rsid w:val="0084760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760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760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760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60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60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760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760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760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760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415C27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15C2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15C27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415C27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760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7604"/>
  </w:style>
  <w:style w:type="paragraph" w:styleId="List">
    <w:name w:val="List"/>
    <w:basedOn w:val="Normal"/>
    <w:uiPriority w:val="99"/>
    <w:semiHidden/>
    <w:unhideWhenUsed/>
    <w:rsid w:val="0084760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760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760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760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7604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84760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760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760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760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760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760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760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760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7604"/>
    <w:pPr>
      <w:spacing w:after="120"/>
      <w:ind w:left="1800"/>
      <w:contextualSpacing/>
    </w:pPr>
  </w:style>
  <w:style w:type="paragraph" w:styleId="ListNumber">
    <w:name w:val="List Number"/>
    <w:basedOn w:val="Normal"/>
    <w:uiPriority w:val="5"/>
    <w:qFormat/>
    <w:rsid w:val="0029328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760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760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760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760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84760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76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760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76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760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"/>
    <w:semiHidden/>
    <w:unhideWhenUsed/>
    <w:qFormat/>
    <w:rsid w:val="0084760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4760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760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760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7604"/>
  </w:style>
  <w:style w:type="character" w:styleId="PageNumber">
    <w:name w:val="page number"/>
    <w:basedOn w:val="DefaultParagraphFont"/>
    <w:uiPriority w:val="99"/>
    <w:semiHidden/>
    <w:unhideWhenUsed/>
    <w:rsid w:val="00847604"/>
  </w:style>
  <w:style w:type="table" w:styleId="PlainTable1">
    <w:name w:val="Plain Table 1"/>
    <w:basedOn w:val="TableNormal"/>
    <w:uiPriority w:val="4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760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760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15C27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15C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8"/>
    <w:semiHidden/>
    <w:unhideWhenUsed/>
    <w:rsid w:val="00847604"/>
  </w:style>
  <w:style w:type="character" w:customStyle="1" w:styleId="SalutationChar">
    <w:name w:val="Salutation Char"/>
    <w:basedOn w:val="DefaultParagraphFont"/>
    <w:link w:val="Salutation"/>
    <w:uiPriority w:val="8"/>
    <w:semiHidden/>
    <w:rsid w:val="00847604"/>
  </w:style>
  <w:style w:type="paragraph" w:styleId="Signature">
    <w:name w:val="Signature"/>
    <w:basedOn w:val="Normal"/>
    <w:link w:val="SignatureChar"/>
    <w:uiPriority w:val="8"/>
    <w:semiHidden/>
    <w:unhideWhenUsed/>
    <w:rsid w:val="0084760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8"/>
    <w:semiHidden/>
    <w:rsid w:val="00847604"/>
  </w:style>
  <w:style w:type="character" w:styleId="Strong">
    <w:name w:val="Strong"/>
    <w:basedOn w:val="DefaultParagraphFont"/>
    <w:uiPriority w:val="9"/>
    <w:semiHidden/>
    <w:qFormat/>
    <w:rsid w:val="00847604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857EE"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857EE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qFormat/>
    <w:rsid w:val="0084760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84760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760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760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760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760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760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7604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7604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760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7604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760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7604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7604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7604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7604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8476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760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760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7604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760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760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760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760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760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760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760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7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3"/>
    <w:qFormat/>
    <w:rsid w:val="00293282"/>
    <w:pPr>
      <w:pBdr>
        <w:top w:val="single" w:sz="4" w:space="6" w:color="2E74B5" w:themeColor="accent1" w:themeShade="BF"/>
        <w:left w:val="single" w:sz="4" w:space="6" w:color="2E74B5" w:themeColor="accent1" w:themeShade="BF"/>
        <w:bottom w:val="single" w:sz="4" w:space="4" w:color="2E74B5" w:themeColor="accent1" w:themeShade="BF"/>
        <w:right w:val="single" w:sz="4" w:space="6" w:color="2E74B5" w:themeColor="accent1" w:themeShade="BF"/>
      </w:pBdr>
      <w:shd w:val="clear" w:color="auto" w:fill="2E74B5" w:themeFill="accent1" w:themeFillShade="BF"/>
      <w:spacing w:before="240"/>
      <w:ind w:left="144" w:right="144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AB3DA1"/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  <w:shd w:val="clear" w:color="auto" w:fill="2E74B5" w:themeFill="accent1" w:themeFillShade="BF"/>
    </w:rPr>
  </w:style>
  <w:style w:type="paragraph" w:styleId="TOAHeading">
    <w:name w:val="toa heading"/>
    <w:basedOn w:val="Normal"/>
    <w:next w:val="Normal"/>
    <w:uiPriority w:val="99"/>
    <w:semiHidden/>
    <w:unhideWhenUsed/>
    <w:rsid w:val="0084760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760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760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760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760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760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760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760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760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760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2EA8"/>
    <w:pPr>
      <w:keepNext/>
      <w:keepLines/>
      <w:outlineLvl w:val="9"/>
    </w:pPr>
    <w:rPr>
      <w:szCs w:val="32"/>
    </w:rPr>
  </w:style>
  <w:style w:type="character" w:customStyle="1" w:styleId="TableTextChar">
    <w:name w:val="Table Text Char"/>
    <w:link w:val="TableText"/>
    <w:locked/>
    <w:rsid w:val="00D707A2"/>
    <w:rPr>
      <w:rFonts w:ascii="Arial" w:hAnsi="Arial" w:cs="Arial"/>
      <w:bCs/>
      <w:sz w:val="16"/>
      <w:szCs w:val="16"/>
      <w:lang w:val="x-none" w:eastAsia="x-none"/>
    </w:rPr>
  </w:style>
  <w:style w:type="paragraph" w:customStyle="1" w:styleId="TableText">
    <w:name w:val="Table Text"/>
    <w:basedOn w:val="Normal"/>
    <w:link w:val="TableTextChar"/>
    <w:autoRedefine/>
    <w:rsid w:val="00D707A2"/>
    <w:pPr>
      <w:tabs>
        <w:tab w:val="left" w:pos="1230"/>
      </w:tabs>
      <w:spacing w:before="40" w:after="40" w:line="240" w:lineRule="auto"/>
    </w:pPr>
    <w:rPr>
      <w:rFonts w:ascii="Arial" w:hAnsi="Arial" w:cs="Arial"/>
      <w:bCs/>
      <w:sz w:val="16"/>
      <w:szCs w:val="16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8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BT.local\AppData\Roaming\Microsoft\Templates\Resume%20for%20internal%20company%20transfer.dotx" TargetMode="External"/></Relationship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 HD - core">
      <a:majorFont>
        <a:latin typeface="Trebuchet MS" panose="020B0603020202020204"/>
        <a:ea typeface=""/>
        <a:cs typeface=""/>
      </a:majorFont>
      <a:minorFont>
        <a:latin typeface="Trebuchet MS" panose="020B0603020202020204"/>
        <a:ea typeface=""/>
        <a:cs typeface=""/>
      </a:minorFont>
    </a:fontScheme>
    <a:fmtScheme name="Facet HD - cor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5D7341-33B7-4C5E-A045-0E2AB5DA2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internal company transfer</Template>
  <TotalTime>48</TotalTime>
  <Pages>3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DuBT.local</dc:creator>
  <cp:keywords>DU BUI THI</cp:keywords>
  <cp:lastModifiedBy>tuenhisithoi@gmail.com</cp:lastModifiedBy>
  <cp:revision>5</cp:revision>
  <cp:lastPrinted>2018-09-25T19:19:00Z</cp:lastPrinted>
  <dcterms:created xsi:type="dcterms:W3CDTF">2019-03-18T23:22:00Z</dcterms:created>
  <dcterms:modified xsi:type="dcterms:W3CDTF">2019-03-19T00:10:00Z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